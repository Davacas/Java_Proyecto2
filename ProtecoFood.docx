
<file path=[Content_Types].xml><?xml version="1.0" encoding="utf-8"?>
<Types xmlns="http://schemas.openxmlformats.org/package/2006/content-types"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diagrams/drawing3.xml" ContentType="application/vnd.ms-office.drawingml.diagramDrawing+xml"/>
  <Override PartName="/word/diagrams/drawing4.xml" ContentType="application/vnd.ms-office.drawingml.diagramDraw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header1.xml" ContentType="application/vnd.openxmlformats-officedocument.wordprocessingml.header+xml"/>
  <Override PartName="/docProps/core.xml" ContentType="application/vnd.openxmlformats-package.core-properties+xml"/>
  <Override PartName="/customXml/itemProps2.xml" ContentType="application/vnd.openxmlformats-officedocument.customXmlProperties+xml"/>
  <Default Extension="png" ContentType="image/png"/>
  <Override PartName="/word/diagrams/quickStyle1.xml" ContentType="application/vnd.openxmlformats-officedocument.drawingml.diagramStyle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smallCaps/>
        </w:rPr>
        <w:id w:val="486957396"/>
        <w:docPartObj>
          <w:docPartGallery w:val="Cover Pages"/>
          <w:docPartUnique/>
        </w:docPartObj>
      </w:sdtPr>
      <w:sdtContent>
        <w:p w:rsidR="0009333F" w:rsidRDefault="00670C08">
          <w:pPr>
            <w:spacing w:after="200"/>
            <w:rPr>
              <w:b/>
            </w:rPr>
          </w:pPr>
          <w:r w:rsidRPr="0078607E">
            <w:rPr>
              <w:smallCaps/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70" type="#_x0000_t202" style="position:absolute;margin-left:-19pt;margin-top:259.1pt;width:278.95pt;height:139.35pt;z-index:251667968;mso-height-percent:200;mso-position-horizontal-relative:text;mso-position-vertical-relative:text;mso-height-percent:200;mso-width-relative:margin;mso-height-relative:margin" filled="f">
                <v:textbox style="mso-fit-shape-to-text:t">
                  <w:txbxContent>
                    <w:p w:rsidR="00A63AB4" w:rsidRPr="0078607E" w:rsidRDefault="00A63AB4">
                      <w:pPr>
                        <w:rPr>
                          <w:sz w:val="48"/>
                          <w:szCs w:val="48"/>
                          <w:lang w:val="es-MX"/>
                        </w:rPr>
                      </w:pPr>
                      <w:r w:rsidRPr="0078607E">
                        <w:rPr>
                          <w:sz w:val="48"/>
                          <w:szCs w:val="48"/>
                          <w:lang w:val="es-MX"/>
                        </w:rPr>
                        <w:t>Colaboradores:</w:t>
                      </w:r>
                    </w:p>
                    <w:p w:rsidR="00A63AB4" w:rsidRPr="0078607E" w:rsidRDefault="00A63AB4" w:rsidP="0078607E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rPr>
                          <w:sz w:val="40"/>
                          <w:szCs w:val="40"/>
                          <w:lang w:val="es-MX"/>
                        </w:rPr>
                      </w:pPr>
                      <w:r w:rsidRPr="0078607E">
                        <w:rPr>
                          <w:sz w:val="40"/>
                          <w:szCs w:val="40"/>
                          <w:lang w:val="es-MX"/>
                        </w:rPr>
                        <w:t xml:space="preserve">Sánchez </w:t>
                      </w:r>
                      <w:proofErr w:type="spellStart"/>
                      <w:r w:rsidRPr="0078607E">
                        <w:rPr>
                          <w:sz w:val="40"/>
                          <w:szCs w:val="40"/>
                          <w:lang w:val="es-MX"/>
                        </w:rPr>
                        <w:t>Neri</w:t>
                      </w:r>
                      <w:proofErr w:type="spellEnd"/>
                      <w:r w:rsidRPr="0078607E">
                        <w:rPr>
                          <w:sz w:val="40"/>
                          <w:szCs w:val="40"/>
                          <w:lang w:val="es-MX"/>
                        </w:rPr>
                        <w:t xml:space="preserve"> David </w:t>
                      </w:r>
                      <w:proofErr w:type="spellStart"/>
                      <w:r w:rsidRPr="0078607E">
                        <w:rPr>
                          <w:sz w:val="40"/>
                          <w:szCs w:val="40"/>
                          <w:lang w:val="es-MX"/>
                        </w:rPr>
                        <w:t>Yaxkin</w:t>
                      </w:r>
                      <w:proofErr w:type="spellEnd"/>
                    </w:p>
                    <w:p w:rsidR="00A63AB4" w:rsidRPr="0078607E" w:rsidRDefault="00A63AB4" w:rsidP="0078607E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rPr>
                          <w:sz w:val="40"/>
                          <w:szCs w:val="40"/>
                          <w:lang w:val="es-MX"/>
                        </w:rPr>
                      </w:pPr>
                      <w:r w:rsidRPr="0078607E">
                        <w:rPr>
                          <w:sz w:val="40"/>
                          <w:szCs w:val="40"/>
                          <w:lang w:val="es-MX"/>
                        </w:rPr>
                        <w:t>Torres Caballero Bruno</w:t>
                      </w:r>
                    </w:p>
                    <w:p w:rsidR="00A63AB4" w:rsidRPr="0078607E" w:rsidRDefault="00A63AB4" w:rsidP="0078607E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rPr>
                          <w:sz w:val="40"/>
                          <w:szCs w:val="40"/>
                          <w:lang w:val="es-MX"/>
                        </w:rPr>
                      </w:pPr>
                      <w:r w:rsidRPr="0078607E">
                        <w:rPr>
                          <w:sz w:val="40"/>
                          <w:szCs w:val="40"/>
                          <w:lang w:val="es-MX"/>
                        </w:rPr>
                        <w:t>Vargas Castro Daniel</w:t>
                      </w:r>
                    </w:p>
                  </w:txbxContent>
                </v:textbox>
              </v:shape>
            </w:pict>
          </w:r>
          <w:r>
            <w:rPr>
              <w:smallCaps/>
              <w:noProof/>
              <w:lang w:val="es-MX" w:eastAsia="ja-JP"/>
            </w:rPr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3662045</wp:posOffset>
                </wp:positionH>
                <wp:positionV relativeFrom="paragraph">
                  <wp:posOffset>2842895</wp:posOffset>
                </wp:positionV>
                <wp:extent cx="1936115" cy="2505075"/>
                <wp:effectExtent l="19050" t="0" r="6985" b="0"/>
                <wp:wrapSquare wrapText="bothSides"/>
                <wp:docPr id="51" name="Imagen 51" descr="C:\Users\OSCAR\Desktop\proteco_foo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1" descr="C:\Users\OSCAR\Desktop\proteco_foo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36115" cy="2505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78607E" w:rsidRPr="0009333F"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</w:rPr>
            <w:pict>
              <v:rect id="_x0000_s1067" style="position:absolute;margin-left:25.25pt;margin-top:106.35pt;width:545.9pt;height:304.65pt;z-index:251664896;mso-width-percent:917;mso-position-horizontal-relative:page;mso-position-vertical-relative:page;mso-width-percent:917;mso-height-relative:margin" o:allowincell="f" filled="f" stroked="f">
                <v:textbox style="mso-next-textbox:#_x0000_s1067" inset="0,0,0,0">
                  <w:txbxContent>
                    <w:tbl>
                      <w:tblPr>
                        <w:tblStyle w:val="Tablaconcuadrcula"/>
                        <w:tblOverlap w:val="never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top w:w="144" w:type="dxa"/>
                          <w:left w:w="0" w:type="dxa"/>
                          <w:bottom w:w="144" w:type="dxa"/>
                          <w:right w:w="0" w:type="dxa"/>
                        </w:tblCellMar>
                        <w:tblLook w:val="04A0"/>
                      </w:tblPr>
                      <w:tblGrid>
                        <w:gridCol w:w="10933"/>
                      </w:tblGrid>
                      <w:tr w:rsidR="00A63AB4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A63AB4" w:rsidRDefault="00A63AB4">
                            <w:pPr>
                              <w:pStyle w:val="Sinespaciad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A63AB4">
                        <w:trPr>
                          <w:trHeight w:val="1440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A63AB4" w:rsidRDefault="00A63AB4" w:rsidP="008745F6">
                            <w:pPr>
                              <w:pStyle w:val="Sinespaciado"/>
                              <w:suppressOverlap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0"/>
                                  <w:szCs w:val="80"/>
                                </w:rPr>
                                <w:id w:val="3598797"/>
                                <w:placeholder>
                                  <w:docPart w:val="D1FA34C7DACD47CAB9C02DBF666C5F01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r w:rsidRPr="00E7319F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0"/>
                                    <w:szCs w:val="80"/>
                                    <w:lang w:val="es-MX"/>
                                  </w:rPr>
                                  <w:t xml:space="preserve">Propuesta de software para </w:t>
                                </w:r>
                                <w:proofErr w:type="spellStart"/>
                                <w:r w:rsidRPr="00E7319F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0"/>
                                    <w:szCs w:val="80"/>
                                    <w:lang w:val="es-MX"/>
                                  </w:rPr>
                                  <w:t>Proteco</w:t>
                                </w:r>
                                <w:proofErr w:type="spellEnd"/>
                                <w:r w:rsidRPr="00E7319F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0"/>
                                    <w:szCs w:val="80"/>
                                    <w:lang w:val="es-MX"/>
                                  </w:rPr>
                                  <w:t xml:space="preserve"> </w:t>
                                </w:r>
                                <w:proofErr w:type="spellStart"/>
                                <w:r w:rsidRPr="00E7319F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0"/>
                                    <w:szCs w:val="80"/>
                                    <w:lang w:val="es-MX"/>
                                  </w:rPr>
                                  <w:t>Food</w:t>
                                </w:r>
                                <w:proofErr w:type="spellEnd"/>
                              </w:sdtContent>
                            </w:sdt>
                          </w:p>
                        </w:tc>
                      </w:tr>
                      <w:tr w:rsidR="00A63AB4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A63AB4" w:rsidRDefault="00A63AB4">
                            <w:pPr>
                              <w:pStyle w:val="Sinespaciad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A63AB4">
                        <w:trPr>
                          <w:trHeight w:val="720"/>
                          <w:jc w:val="center"/>
                        </w:trPr>
                        <w:tc>
                          <w:tcPr>
                            <w:tcW w:w="0" w:type="auto"/>
                            <w:vAlign w:val="bottom"/>
                          </w:tcPr>
                          <w:p w:rsidR="00A63AB4" w:rsidRDefault="00A63AB4" w:rsidP="00670C08">
                            <w:pPr>
                              <w:pStyle w:val="Sinespaciado"/>
                              <w:suppressOverlap/>
                              <w:jc w:val="center"/>
                              <w:rPr>
                                <w:rFonts w:asciiTheme="majorHAnsi" w:hAnsiTheme="majorHAnsi"/>
                                <w:i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sz w:val="36"/>
                                  <w:szCs w:val="36"/>
                                </w:rPr>
                                <w:id w:val="3598798"/>
                                <w:placeholder>
                                  <w:docPart w:val="0267B2CC53EE42DA99869A46973C6425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sz w:val="36"/>
                                    <w:szCs w:val="36"/>
                                  </w:rPr>
                                  <w:t xml:space="preserve">Desarrollado por </w:t>
                                </w:r>
                                <w:proofErr w:type="spellStart"/>
                                <w:r w:rsidR="00670C08">
                                  <w:rPr>
                                    <w:sz w:val="36"/>
                                    <w:szCs w:val="36"/>
                                  </w:rPr>
                                  <w:t>Prebesoft</w:t>
                                </w:r>
                                <w:proofErr w:type="spellEnd"/>
                              </w:sdtContent>
                            </w:sdt>
                          </w:p>
                        </w:tc>
                      </w:tr>
                    </w:tbl>
                    <w:p w:rsidR="00A63AB4" w:rsidRDefault="00A63AB4"/>
                  </w:txbxContent>
                </v:textbox>
                <w10:wrap anchorx="page" anchory="page"/>
              </v:rect>
            </w:pict>
          </w:r>
          <w:r w:rsidR="0009333F" w:rsidRPr="0009333F"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</w:rPr>
            <w:pict>
              <v:roundrect id="_x0000_s1068" style="position:absolute;margin-left:0;margin-top:0;width:506.8pt;height:670.45pt;z-index:251665920;mso-width-percent:920;mso-height-percent:940;mso-position-horizontal:center;mso-position-horizontal-relative:page;mso-position-vertical:center;mso-position-vertical-relative:page;mso-width-percent:920;mso-height-percent:940" arcsize="2269f" o:allowincell="f" filled="f" fillcolor="black" strokecolor="black [3213]">
                <v:fill color2="#272727" type="pattern"/>
                <w10:wrap anchorx="page" anchory="page"/>
              </v:roundrect>
            </w:pict>
          </w:r>
          <w:r w:rsidR="0009333F" w:rsidRPr="0009333F"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</w:rPr>
            <w:pict>
              <v:rect id="_x0000_s1066" style="position:absolute;margin-left:0;margin-top:1065pt;width:482.5pt;height:50.7pt;z-index:251663872;mso-width-percent:1000;mso-height-percent:1000;mso-top-percent:800;mso-position-horizontal:center;mso-position-horizontal-relative:margin;mso-position-vertical-relative:margin;mso-width-percent:1000;mso-height-percent:1000;mso-top-percent:800;mso-width-relative:margin;mso-height-relative:margin;v-text-anchor:bottom" o:allowincell="f" filled="f" stroked="f" strokeweight=".25pt">
                <v:textbox style="mso-next-textbox:#_x0000_s1066;mso-fit-shape-to-text:t" inset=",18pt,,18pt">
                  <w:txbxContent>
                    <w:p w:rsidR="00A63AB4" w:rsidRDefault="00A63AB4">
                      <w:pPr>
                        <w:pStyle w:val="Sinespaciado"/>
                        <w:spacing w:line="276" w:lineRule="auto"/>
                        <w:suppressOverlap/>
                        <w:jc w:val="center"/>
                        <w:rPr>
                          <w:b/>
                          <w:bCs/>
                          <w:caps/>
                          <w:color w:val="D34817" w:themeColor="accent1"/>
                        </w:rPr>
                      </w:pPr>
                      <w:sdt>
                        <w:sdtPr>
                          <w:rPr>
                            <w:b/>
                            <w:bCs/>
                            <w:caps/>
                            <w:color w:val="D34817" w:themeColor="accent1"/>
                          </w:rPr>
                          <w:id w:val="3598799"/>
                          <w:placeholder>
                            <w:docPart w:val="727E5691A7044FBCBE66B9926B87182C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  <w:t>Generación 33 del PROTECO</w:t>
                          </w:r>
                        </w:sdtContent>
                      </w:sdt>
                    </w:p>
                    <w:p w:rsidR="00A63AB4" w:rsidRDefault="00A63AB4">
                      <w:pPr>
                        <w:pStyle w:val="Sinespaciado"/>
                        <w:spacing w:line="276" w:lineRule="auto"/>
                        <w:suppressOverlap/>
                        <w:jc w:val="center"/>
                        <w:rPr>
                          <w:b/>
                          <w:bCs/>
                          <w:caps/>
                          <w:color w:val="D34817" w:themeColor="accent1"/>
                        </w:rPr>
                      </w:pPr>
                    </w:p>
                    <w:p w:rsidR="00A63AB4" w:rsidRDefault="00A63AB4">
                      <w:pPr>
                        <w:pStyle w:val="Sinespaciado"/>
                        <w:spacing w:line="276" w:lineRule="auto"/>
                        <w:suppressOverlap/>
                        <w:jc w:val="center"/>
                      </w:pPr>
                      <w:sdt>
                        <w:sdtPr>
                          <w:id w:val="3598800"/>
                          <w:placeholder>
                            <w:docPart w:val="2A4D955C51244A21B932D67B19B031BC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d 'de' MMMM 'de' yy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Content>
                          <w:r>
                            <w:t>29 de Octubre de 2016</w:t>
                          </w:r>
                        </w:sdtContent>
                      </w:sdt>
                    </w:p>
                    <w:p w:rsidR="00A63AB4" w:rsidRDefault="006979BE">
                      <w:pPr>
                        <w:pStyle w:val="Sinespaciado"/>
                        <w:spacing w:line="276" w:lineRule="auto"/>
                        <w:jc w:val="center"/>
                      </w:pPr>
                      <w:r>
                        <w:t xml:space="preserve">Autor: </w:t>
                      </w:r>
                      <w:proofErr w:type="spellStart"/>
                      <w:r>
                        <w:t>Prebesoft</w:t>
                      </w:r>
                      <w:proofErr w:type="spellEnd"/>
                    </w:p>
                  </w:txbxContent>
                </v:textbox>
                <w10:wrap anchorx="margin" anchory="margin"/>
              </v:rect>
            </w:pict>
          </w:r>
          <w:r w:rsidR="00C0077E">
            <w:rPr>
              <w:smallCaps/>
            </w:rPr>
            <w:br w:type="page"/>
          </w:r>
        </w:p>
      </w:sdtContent>
    </w:sdt>
    <w:p w:rsidR="0009333F" w:rsidRDefault="0009333F">
      <w:pPr>
        <w:pStyle w:val="Ttulo"/>
        <w:rPr>
          <w:smallCaps w:val="0"/>
        </w:rPr>
      </w:pPr>
      <w:sdt>
        <w:sdtPr>
          <w:rPr>
            <w:smallCaps w:val="0"/>
          </w:rPr>
          <w:alias w:val="Título"/>
          <w:tag w:val="Título"/>
          <w:id w:val="11808329"/>
          <w:placeholder>
            <w:docPart w:val="BF39378FD2C84F3D84A9A073386C0097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="008745F6">
            <w:rPr>
              <w:smallCaps w:val="0"/>
              <w:lang w:val="es-MX"/>
            </w:rPr>
            <w:t xml:space="preserve">Propuesta de software para </w:t>
          </w:r>
          <w:proofErr w:type="spellStart"/>
          <w:r w:rsidR="008745F6">
            <w:rPr>
              <w:smallCaps w:val="0"/>
              <w:lang w:val="es-MX"/>
            </w:rPr>
            <w:t>Proteco</w:t>
          </w:r>
          <w:proofErr w:type="spellEnd"/>
          <w:r w:rsidR="008745F6">
            <w:rPr>
              <w:smallCaps w:val="0"/>
              <w:lang w:val="es-MX"/>
            </w:rPr>
            <w:t xml:space="preserve"> </w:t>
          </w:r>
          <w:proofErr w:type="spellStart"/>
          <w:r w:rsidR="008745F6">
            <w:rPr>
              <w:smallCaps w:val="0"/>
              <w:lang w:val="es-MX"/>
            </w:rPr>
            <w:t>Food</w:t>
          </w:r>
          <w:proofErr w:type="spellEnd"/>
        </w:sdtContent>
      </w:sdt>
    </w:p>
    <w:p w:rsidR="0009333F" w:rsidRDefault="0009333F">
      <w:pPr>
        <w:pStyle w:val="Subttulo"/>
      </w:pPr>
      <w:sdt>
        <w:sdtPr>
          <w:alias w:val="Subtítulo"/>
          <w:tag w:val="Subtítulo"/>
          <w:id w:val="11808339"/>
          <w:placeholder>
            <w:docPart w:val="A62A8098BD0044F28F2614ECCE9651C0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Content>
          <w:r w:rsidR="00670C08">
            <w:rPr>
              <w:lang w:val="es-MX"/>
            </w:rPr>
            <w:t xml:space="preserve">Desarrollado por </w:t>
          </w:r>
          <w:proofErr w:type="spellStart"/>
          <w:r w:rsidR="00670C08">
            <w:rPr>
              <w:lang w:val="es-MX"/>
            </w:rPr>
            <w:t>Prebesoft</w:t>
          </w:r>
          <w:proofErr w:type="spellEnd"/>
        </w:sdtContent>
      </w:sdt>
    </w:p>
    <w:p w:rsidR="00E7319F" w:rsidRDefault="00E7319F" w:rsidP="0078607E">
      <w:pPr>
        <w:pStyle w:val="Ttulo1"/>
        <w:rPr>
          <w:sz w:val="40"/>
          <w:szCs w:val="40"/>
        </w:rPr>
      </w:pPr>
    </w:p>
    <w:p w:rsidR="002614D0" w:rsidRDefault="00E7319F" w:rsidP="0078607E">
      <w:pPr>
        <w:pStyle w:val="Ttulo1"/>
        <w:rPr>
          <w:sz w:val="40"/>
          <w:szCs w:val="40"/>
        </w:rPr>
      </w:pPr>
      <w:r w:rsidRPr="00E7319F">
        <w:rPr>
          <w:sz w:val="40"/>
          <w:szCs w:val="40"/>
        </w:rPr>
        <w:t>Tabla de contenidos</w:t>
      </w:r>
    </w:p>
    <w:p w:rsidR="00E7319F" w:rsidRPr="00E7319F" w:rsidRDefault="00E7319F" w:rsidP="00E7319F"/>
    <w:p w:rsidR="00E7319F" w:rsidRDefault="00E7319F" w:rsidP="00336AC3">
      <w:pPr>
        <w:pStyle w:val="Sinespaciado"/>
        <w:ind w:left="709"/>
        <w:jc w:val="distribute"/>
        <w:rPr>
          <w:sz w:val="32"/>
          <w:szCs w:val="32"/>
        </w:rPr>
      </w:pPr>
      <w:r w:rsidRPr="00E7319F">
        <w:rPr>
          <w:sz w:val="32"/>
          <w:szCs w:val="32"/>
        </w:rPr>
        <w:t>Introducción………………………………</w:t>
      </w:r>
      <w:r>
        <w:rPr>
          <w:sz w:val="32"/>
          <w:szCs w:val="32"/>
        </w:rPr>
        <w:t>…</w:t>
      </w:r>
      <w:r w:rsidRPr="00E7319F">
        <w:rPr>
          <w:sz w:val="32"/>
          <w:szCs w:val="32"/>
        </w:rPr>
        <w:t>…</w:t>
      </w:r>
      <w:r>
        <w:rPr>
          <w:sz w:val="32"/>
          <w:szCs w:val="32"/>
        </w:rPr>
        <w:t>…</w:t>
      </w:r>
      <w:r w:rsidRPr="00E7319F">
        <w:rPr>
          <w:sz w:val="32"/>
          <w:szCs w:val="32"/>
        </w:rPr>
        <w:t>…………….</w:t>
      </w:r>
      <w:r w:rsidR="00336AC3">
        <w:rPr>
          <w:sz w:val="32"/>
          <w:szCs w:val="32"/>
        </w:rPr>
        <w:t>.</w:t>
      </w:r>
      <w:r>
        <w:rPr>
          <w:sz w:val="32"/>
          <w:szCs w:val="32"/>
        </w:rPr>
        <w:t>2</w:t>
      </w:r>
    </w:p>
    <w:p w:rsidR="00EE77E1" w:rsidRPr="00E7319F" w:rsidRDefault="00EE77E1" w:rsidP="006979BE">
      <w:pPr>
        <w:pStyle w:val="Sinespaciado"/>
        <w:rPr>
          <w:sz w:val="32"/>
          <w:szCs w:val="32"/>
        </w:rPr>
      </w:pPr>
    </w:p>
    <w:p w:rsidR="00E7319F" w:rsidRDefault="00E7319F" w:rsidP="00336AC3">
      <w:pPr>
        <w:pStyle w:val="Sinespaciado"/>
        <w:ind w:left="709"/>
        <w:jc w:val="distribute"/>
        <w:rPr>
          <w:sz w:val="32"/>
          <w:szCs w:val="32"/>
        </w:rPr>
      </w:pPr>
      <w:r w:rsidRPr="00E7319F">
        <w:rPr>
          <w:sz w:val="32"/>
          <w:szCs w:val="32"/>
        </w:rPr>
        <w:t>Plan de gestión de alcance</w:t>
      </w:r>
      <w:proofErr w:type="gramStart"/>
      <w:r w:rsidRPr="00E7319F">
        <w:rPr>
          <w:sz w:val="32"/>
          <w:szCs w:val="32"/>
        </w:rPr>
        <w:t>..</w:t>
      </w:r>
      <w:proofErr w:type="gramEnd"/>
      <w:r w:rsidRPr="00E7319F">
        <w:rPr>
          <w:sz w:val="32"/>
          <w:szCs w:val="32"/>
        </w:rPr>
        <w:t>………</w:t>
      </w:r>
      <w:r>
        <w:rPr>
          <w:sz w:val="32"/>
          <w:szCs w:val="32"/>
        </w:rPr>
        <w:t>.</w:t>
      </w:r>
      <w:r w:rsidRPr="00E7319F">
        <w:rPr>
          <w:sz w:val="32"/>
          <w:szCs w:val="32"/>
        </w:rPr>
        <w:t>……………………</w:t>
      </w:r>
      <w:r>
        <w:rPr>
          <w:sz w:val="32"/>
          <w:szCs w:val="32"/>
        </w:rPr>
        <w:t>…...</w:t>
      </w:r>
      <w:r w:rsidRPr="00E7319F">
        <w:rPr>
          <w:sz w:val="32"/>
          <w:szCs w:val="32"/>
        </w:rPr>
        <w:t>…..</w:t>
      </w:r>
      <w:r w:rsidR="006979BE">
        <w:rPr>
          <w:sz w:val="32"/>
          <w:szCs w:val="32"/>
        </w:rPr>
        <w:t>3</w:t>
      </w:r>
    </w:p>
    <w:p w:rsidR="00EE77E1" w:rsidRDefault="00EE77E1" w:rsidP="00336AC3">
      <w:pPr>
        <w:pStyle w:val="Sinespaciado"/>
        <w:ind w:left="709"/>
        <w:jc w:val="distribute"/>
        <w:rPr>
          <w:sz w:val="32"/>
          <w:szCs w:val="32"/>
        </w:rPr>
      </w:pPr>
    </w:p>
    <w:p w:rsidR="00E7319F" w:rsidRPr="006979BE" w:rsidRDefault="00EA4899" w:rsidP="00336AC3">
      <w:pPr>
        <w:pStyle w:val="Sinespaciado"/>
        <w:ind w:left="709"/>
        <w:jc w:val="distribute"/>
        <w:rPr>
          <w:sz w:val="32"/>
          <w:szCs w:val="32"/>
          <w:lang w:val="en-US"/>
        </w:rPr>
      </w:pPr>
      <w:r w:rsidRPr="006979BE">
        <w:rPr>
          <w:sz w:val="32"/>
          <w:szCs w:val="32"/>
          <w:lang w:val="en-US"/>
        </w:rPr>
        <w:t>Work Breakdown Structure (</w:t>
      </w:r>
      <w:r w:rsidR="00E7319F" w:rsidRPr="006979BE">
        <w:rPr>
          <w:sz w:val="32"/>
          <w:szCs w:val="32"/>
          <w:lang w:val="en-US"/>
        </w:rPr>
        <w:t>WBS</w:t>
      </w:r>
      <w:r w:rsidRPr="006979BE">
        <w:rPr>
          <w:sz w:val="32"/>
          <w:szCs w:val="32"/>
          <w:lang w:val="en-US"/>
        </w:rPr>
        <w:t>).........</w:t>
      </w:r>
      <w:r w:rsidR="00E7319F" w:rsidRPr="006979BE">
        <w:rPr>
          <w:sz w:val="32"/>
          <w:szCs w:val="32"/>
          <w:lang w:val="en-US"/>
        </w:rPr>
        <w:t>………………………</w:t>
      </w:r>
      <w:r w:rsidR="006979BE" w:rsidRPr="006979BE">
        <w:rPr>
          <w:sz w:val="32"/>
          <w:szCs w:val="32"/>
          <w:lang w:val="en-US"/>
        </w:rPr>
        <w:t>4</w:t>
      </w:r>
    </w:p>
    <w:p w:rsidR="00EE77E1" w:rsidRPr="006979BE" w:rsidRDefault="00EE77E1" w:rsidP="00336AC3">
      <w:pPr>
        <w:pStyle w:val="Sinespaciado"/>
        <w:ind w:left="709"/>
        <w:jc w:val="distribute"/>
        <w:rPr>
          <w:sz w:val="32"/>
          <w:szCs w:val="32"/>
          <w:lang w:val="en-US"/>
        </w:rPr>
      </w:pPr>
    </w:p>
    <w:p w:rsidR="00E7319F" w:rsidRPr="006979BE" w:rsidRDefault="00E7319F" w:rsidP="00336AC3">
      <w:pPr>
        <w:pStyle w:val="Sinespaciado"/>
        <w:ind w:left="709"/>
        <w:jc w:val="distribute"/>
        <w:rPr>
          <w:sz w:val="32"/>
          <w:szCs w:val="32"/>
          <w:lang w:val="en-US"/>
        </w:rPr>
      </w:pPr>
      <w:r w:rsidRPr="006979BE">
        <w:rPr>
          <w:sz w:val="32"/>
          <w:szCs w:val="32"/>
          <w:lang w:val="en-US"/>
        </w:rPr>
        <w:t>RBS……………………………………………………</w:t>
      </w:r>
      <w:r w:rsidR="00336AC3" w:rsidRPr="006979BE">
        <w:rPr>
          <w:sz w:val="32"/>
          <w:szCs w:val="32"/>
          <w:lang w:val="en-US"/>
        </w:rPr>
        <w:t>………..</w:t>
      </w:r>
      <w:r w:rsidR="006979BE" w:rsidRPr="006979BE">
        <w:rPr>
          <w:sz w:val="32"/>
          <w:szCs w:val="32"/>
          <w:lang w:val="en-US"/>
        </w:rPr>
        <w:t>5</w:t>
      </w:r>
    </w:p>
    <w:p w:rsidR="00EE77E1" w:rsidRPr="006979BE" w:rsidRDefault="00EE77E1" w:rsidP="00336AC3">
      <w:pPr>
        <w:pStyle w:val="Sinespaciado"/>
        <w:ind w:left="709"/>
        <w:jc w:val="distribute"/>
        <w:rPr>
          <w:sz w:val="32"/>
          <w:szCs w:val="32"/>
          <w:lang w:val="en-US"/>
        </w:rPr>
      </w:pPr>
    </w:p>
    <w:p w:rsidR="00E7319F" w:rsidRDefault="00E7319F" w:rsidP="006979BE">
      <w:pPr>
        <w:pStyle w:val="Sinespaciado"/>
        <w:tabs>
          <w:tab w:val="left" w:pos="8080"/>
        </w:tabs>
        <w:ind w:left="709"/>
        <w:jc w:val="distribute"/>
        <w:rPr>
          <w:sz w:val="32"/>
          <w:szCs w:val="32"/>
        </w:rPr>
      </w:pPr>
      <w:r>
        <w:rPr>
          <w:sz w:val="32"/>
          <w:szCs w:val="32"/>
        </w:rPr>
        <w:t>Gestión de costos……………………………………………….</w:t>
      </w:r>
      <w:r w:rsidR="00336AC3">
        <w:rPr>
          <w:sz w:val="32"/>
          <w:szCs w:val="32"/>
        </w:rPr>
        <w:t>.</w:t>
      </w:r>
      <w:r w:rsidR="006979BE">
        <w:rPr>
          <w:sz w:val="32"/>
          <w:szCs w:val="32"/>
        </w:rPr>
        <w:t>6</w:t>
      </w:r>
    </w:p>
    <w:p w:rsidR="00EE77E1" w:rsidRDefault="00EE77E1" w:rsidP="00336AC3">
      <w:pPr>
        <w:pStyle w:val="Sinespaciado"/>
        <w:ind w:left="709"/>
        <w:jc w:val="distribute"/>
        <w:rPr>
          <w:sz w:val="32"/>
          <w:szCs w:val="32"/>
        </w:rPr>
      </w:pPr>
    </w:p>
    <w:p w:rsidR="00E7319F" w:rsidRDefault="00E7319F" w:rsidP="00336AC3">
      <w:pPr>
        <w:pStyle w:val="Sinespaciado"/>
        <w:ind w:left="709"/>
        <w:jc w:val="distribute"/>
        <w:rPr>
          <w:sz w:val="32"/>
          <w:szCs w:val="32"/>
        </w:rPr>
      </w:pPr>
      <w:r>
        <w:rPr>
          <w:sz w:val="32"/>
          <w:szCs w:val="32"/>
        </w:rPr>
        <w:t>Control de versiones…………………………………………</w:t>
      </w:r>
      <w:r w:rsidR="00336AC3">
        <w:rPr>
          <w:sz w:val="32"/>
          <w:szCs w:val="32"/>
        </w:rPr>
        <w:t>...10</w:t>
      </w:r>
    </w:p>
    <w:p w:rsidR="00EE77E1" w:rsidRDefault="00EE77E1" w:rsidP="00336AC3">
      <w:pPr>
        <w:pStyle w:val="Sinespaciado"/>
        <w:ind w:left="709"/>
        <w:jc w:val="distribute"/>
        <w:rPr>
          <w:sz w:val="32"/>
          <w:szCs w:val="32"/>
        </w:rPr>
      </w:pPr>
    </w:p>
    <w:p w:rsidR="00E7319F" w:rsidRPr="00E7319F" w:rsidRDefault="00E7319F" w:rsidP="00336AC3">
      <w:pPr>
        <w:pStyle w:val="Sinespaciado"/>
        <w:ind w:left="709"/>
        <w:jc w:val="distribute"/>
        <w:rPr>
          <w:sz w:val="32"/>
          <w:szCs w:val="32"/>
        </w:rPr>
      </w:pPr>
      <w:r>
        <w:rPr>
          <w:sz w:val="32"/>
          <w:szCs w:val="32"/>
        </w:rPr>
        <w:t>Manual de usuario……………………………………………</w:t>
      </w:r>
      <w:r w:rsidR="00EE77E1">
        <w:rPr>
          <w:sz w:val="32"/>
          <w:szCs w:val="32"/>
        </w:rPr>
        <w:t>..11</w:t>
      </w:r>
    </w:p>
    <w:p w:rsidR="00E7319F" w:rsidRDefault="00E7319F" w:rsidP="00E7319F">
      <w:pPr>
        <w:pStyle w:val="Sinespaciado"/>
      </w:pPr>
    </w:p>
    <w:p w:rsidR="00E7319F" w:rsidRDefault="00E7319F" w:rsidP="00E7319F">
      <w:pPr>
        <w:pStyle w:val="Sinespaciado"/>
      </w:pPr>
    </w:p>
    <w:p w:rsidR="00E7319F" w:rsidRPr="00E7319F" w:rsidRDefault="00E7319F" w:rsidP="00E7319F">
      <w:pPr>
        <w:pStyle w:val="Sinespaciado"/>
      </w:pPr>
    </w:p>
    <w:p w:rsidR="00E7319F" w:rsidRPr="00E7319F" w:rsidRDefault="00E7319F" w:rsidP="00E7319F">
      <w:pPr>
        <w:pStyle w:val="Sinespaciado"/>
      </w:pPr>
    </w:p>
    <w:p w:rsidR="002614D0" w:rsidRDefault="002614D0" w:rsidP="002614D0">
      <w:pPr>
        <w:rPr>
          <w:rFonts w:asciiTheme="majorHAnsi" w:eastAsiaTheme="majorEastAsia" w:hAnsiTheme="majorHAnsi" w:cstheme="majorBidi"/>
          <w:color w:val="9D3511" w:themeColor="accent1" w:themeShade="BF"/>
          <w:spacing w:val="20"/>
          <w:sz w:val="28"/>
          <w:szCs w:val="28"/>
        </w:rPr>
      </w:pPr>
      <w:r>
        <w:br w:type="page"/>
      </w:r>
    </w:p>
    <w:p w:rsidR="002614D0" w:rsidRDefault="002614D0" w:rsidP="0078607E">
      <w:pPr>
        <w:pStyle w:val="Ttulo1"/>
      </w:pPr>
    </w:p>
    <w:p w:rsidR="002614D0" w:rsidRDefault="002614D0" w:rsidP="002614D0"/>
    <w:p w:rsidR="00E7319F" w:rsidRDefault="00E7319F" w:rsidP="002614D0"/>
    <w:p w:rsidR="00E7319F" w:rsidRDefault="00E7319F" w:rsidP="002614D0"/>
    <w:p w:rsidR="00E7319F" w:rsidRDefault="00E7319F" w:rsidP="002614D0"/>
    <w:p w:rsidR="00E7319F" w:rsidRDefault="00E7319F" w:rsidP="002614D0"/>
    <w:p w:rsidR="00E7319F" w:rsidRDefault="00E7319F" w:rsidP="002614D0">
      <w:pPr>
        <w:rPr>
          <w:rFonts w:asciiTheme="majorHAnsi" w:eastAsiaTheme="majorEastAsia" w:hAnsiTheme="majorHAnsi" w:cstheme="majorBidi"/>
          <w:color w:val="9D3511" w:themeColor="accent1" w:themeShade="BF"/>
          <w:spacing w:val="20"/>
          <w:sz w:val="28"/>
          <w:szCs w:val="28"/>
        </w:rPr>
      </w:pPr>
    </w:p>
    <w:p w:rsidR="0009333F" w:rsidRDefault="0078607E" w:rsidP="0078607E">
      <w:pPr>
        <w:pStyle w:val="Ttulo1"/>
      </w:pPr>
      <w:r>
        <w:t>Introducción</w:t>
      </w:r>
    </w:p>
    <w:p w:rsidR="0078607E" w:rsidRPr="005065C1" w:rsidRDefault="0078607E" w:rsidP="005065C1">
      <w:pPr>
        <w:jc w:val="both"/>
        <w:rPr>
          <w:sz w:val="24"/>
          <w:szCs w:val="24"/>
        </w:rPr>
      </w:pPr>
      <w:proofErr w:type="spellStart"/>
      <w:r w:rsidRPr="005065C1">
        <w:rPr>
          <w:sz w:val="24"/>
          <w:szCs w:val="24"/>
        </w:rPr>
        <w:t>Proteco</w:t>
      </w:r>
      <w:proofErr w:type="spellEnd"/>
      <w:r w:rsidRPr="005065C1">
        <w:rPr>
          <w:sz w:val="24"/>
          <w:szCs w:val="24"/>
        </w:rPr>
        <w:t xml:space="preserve"> </w:t>
      </w:r>
      <w:proofErr w:type="spellStart"/>
      <w:r w:rsidRPr="005065C1">
        <w:rPr>
          <w:sz w:val="24"/>
          <w:szCs w:val="24"/>
        </w:rPr>
        <w:t>Food</w:t>
      </w:r>
      <w:proofErr w:type="spellEnd"/>
      <w:r w:rsidRPr="005065C1">
        <w:rPr>
          <w:sz w:val="24"/>
          <w:szCs w:val="24"/>
        </w:rPr>
        <w:t xml:space="preserve"> es una empresa de comida rápida reconocida a nivel nacional por proveer a sus clientes de productos</w:t>
      </w:r>
      <w:r w:rsidR="005065C1" w:rsidRPr="005065C1">
        <w:rPr>
          <w:sz w:val="24"/>
          <w:szCs w:val="24"/>
        </w:rPr>
        <w:t xml:space="preserve"> y</w:t>
      </w:r>
      <w:r w:rsidRPr="005065C1">
        <w:rPr>
          <w:sz w:val="24"/>
          <w:szCs w:val="24"/>
        </w:rPr>
        <w:t xml:space="preserve"> servicio</w:t>
      </w:r>
      <w:r w:rsidR="005065C1" w:rsidRPr="005065C1">
        <w:rPr>
          <w:sz w:val="24"/>
          <w:szCs w:val="24"/>
        </w:rPr>
        <w:t>s</w:t>
      </w:r>
      <w:r w:rsidRPr="005065C1">
        <w:rPr>
          <w:sz w:val="24"/>
          <w:szCs w:val="24"/>
        </w:rPr>
        <w:t xml:space="preserve"> de calidad desde hace casi 30 años.</w:t>
      </w:r>
      <w:r w:rsidR="005065C1" w:rsidRPr="005065C1">
        <w:rPr>
          <w:sz w:val="24"/>
          <w:szCs w:val="24"/>
        </w:rPr>
        <w:t xml:space="preserve"> S</w:t>
      </w:r>
      <w:r w:rsidR="005065C1">
        <w:rPr>
          <w:sz w:val="24"/>
          <w:szCs w:val="24"/>
        </w:rPr>
        <w:t>in embargo, con el rápido</w:t>
      </w:r>
      <w:r w:rsidR="005065C1" w:rsidRPr="005065C1">
        <w:rPr>
          <w:sz w:val="24"/>
          <w:szCs w:val="24"/>
        </w:rPr>
        <w:t xml:space="preserve"> incremento en el uso de las tecnologías de la información y la comunicación, </w:t>
      </w:r>
      <w:proofErr w:type="spellStart"/>
      <w:r w:rsidR="005065C1">
        <w:rPr>
          <w:sz w:val="24"/>
          <w:szCs w:val="24"/>
        </w:rPr>
        <w:t>Proteco</w:t>
      </w:r>
      <w:proofErr w:type="spellEnd"/>
      <w:r w:rsidR="005065C1">
        <w:rPr>
          <w:sz w:val="24"/>
          <w:szCs w:val="24"/>
        </w:rPr>
        <w:t xml:space="preserve"> </w:t>
      </w:r>
      <w:proofErr w:type="spellStart"/>
      <w:r w:rsidR="005065C1">
        <w:rPr>
          <w:sz w:val="24"/>
          <w:szCs w:val="24"/>
        </w:rPr>
        <w:t>Food</w:t>
      </w:r>
      <w:proofErr w:type="spellEnd"/>
      <w:r w:rsidR="005065C1">
        <w:rPr>
          <w:sz w:val="24"/>
          <w:szCs w:val="24"/>
        </w:rPr>
        <w:t xml:space="preserve"> </w:t>
      </w:r>
      <w:r w:rsidR="005065C1" w:rsidRPr="005065C1">
        <w:rPr>
          <w:sz w:val="24"/>
          <w:szCs w:val="24"/>
        </w:rPr>
        <w:t>se ha visto en la necesidad de crear un nuevo sistema para administrar su</w:t>
      </w:r>
      <w:r w:rsidR="005065C1">
        <w:rPr>
          <w:sz w:val="24"/>
          <w:szCs w:val="24"/>
        </w:rPr>
        <w:t xml:space="preserve"> empresa de una forma sencilla, eficaz y</w:t>
      </w:r>
      <w:r w:rsidR="005065C1" w:rsidRPr="005065C1">
        <w:rPr>
          <w:sz w:val="24"/>
          <w:szCs w:val="24"/>
        </w:rPr>
        <w:t xml:space="preserve"> accesible para todo tipo de usuarios, desde el gerente hasta el cliente común.</w:t>
      </w:r>
    </w:p>
    <w:p w:rsidR="0078607E" w:rsidRDefault="0078607E" w:rsidP="005065C1">
      <w:pPr>
        <w:jc w:val="both"/>
        <w:rPr>
          <w:sz w:val="24"/>
          <w:szCs w:val="24"/>
        </w:rPr>
      </w:pPr>
      <w:r w:rsidRPr="005065C1">
        <w:rPr>
          <w:sz w:val="24"/>
          <w:szCs w:val="24"/>
        </w:rPr>
        <w:t xml:space="preserve">Nosotros, </w:t>
      </w:r>
      <w:proofErr w:type="spellStart"/>
      <w:r w:rsidR="00670C08">
        <w:rPr>
          <w:sz w:val="24"/>
          <w:szCs w:val="24"/>
        </w:rPr>
        <w:t>Prebesoft</w:t>
      </w:r>
      <w:proofErr w:type="spellEnd"/>
      <w:r w:rsidRPr="005065C1">
        <w:rPr>
          <w:sz w:val="24"/>
          <w:szCs w:val="24"/>
        </w:rPr>
        <w:t>, somos una empresa de software relativamente joven, pero altamente capacitada y di</w:t>
      </w:r>
      <w:r w:rsidR="005065C1">
        <w:rPr>
          <w:sz w:val="24"/>
          <w:szCs w:val="24"/>
        </w:rPr>
        <w:t xml:space="preserve">spuesta a afrontar nuevos retos, por lo que a continuación presentamos nuestra propuesta de software para satisfacer los requerimientos de </w:t>
      </w:r>
      <w:proofErr w:type="spellStart"/>
      <w:r w:rsidR="005065C1">
        <w:rPr>
          <w:sz w:val="24"/>
          <w:szCs w:val="24"/>
        </w:rPr>
        <w:t>Proteco</w:t>
      </w:r>
      <w:proofErr w:type="spellEnd"/>
      <w:r w:rsidR="005065C1">
        <w:rPr>
          <w:sz w:val="24"/>
          <w:szCs w:val="24"/>
        </w:rPr>
        <w:t xml:space="preserve"> </w:t>
      </w:r>
      <w:proofErr w:type="spellStart"/>
      <w:r w:rsidR="005065C1">
        <w:rPr>
          <w:sz w:val="24"/>
          <w:szCs w:val="24"/>
        </w:rPr>
        <w:t>Food</w:t>
      </w:r>
      <w:proofErr w:type="spellEnd"/>
      <w:r w:rsidR="005065C1">
        <w:rPr>
          <w:sz w:val="24"/>
          <w:szCs w:val="24"/>
        </w:rPr>
        <w:t xml:space="preserve"> y así lograr que siga ofreciendo el excelente servicio por el que es reconocido.</w:t>
      </w:r>
    </w:p>
    <w:p w:rsidR="005065C1" w:rsidRDefault="005065C1" w:rsidP="005065C1">
      <w:pPr>
        <w:jc w:val="both"/>
        <w:rPr>
          <w:sz w:val="24"/>
          <w:szCs w:val="24"/>
        </w:rPr>
      </w:pPr>
    </w:p>
    <w:p w:rsidR="005065C1" w:rsidRDefault="005065C1" w:rsidP="005065C1">
      <w:pPr>
        <w:jc w:val="both"/>
        <w:rPr>
          <w:sz w:val="24"/>
          <w:szCs w:val="24"/>
        </w:rPr>
      </w:pPr>
    </w:p>
    <w:p w:rsidR="005065C1" w:rsidRPr="006979BE" w:rsidRDefault="005065C1" w:rsidP="001A67C2">
      <w:pPr>
        <w:pStyle w:val="Ttulo1"/>
      </w:pPr>
      <w:r>
        <w:rPr>
          <w:sz w:val="24"/>
          <w:szCs w:val="24"/>
        </w:rPr>
        <w:br w:type="page"/>
      </w:r>
      <w:r w:rsidR="00DE31E6">
        <w:rPr>
          <w:noProof/>
          <w:lang w:val="es-MX" w:eastAsia="ja-JP"/>
        </w:rPr>
        <w:lastRenderedPageBreak/>
        <w:drawing>
          <wp:anchor distT="0" distB="0" distL="114300" distR="114300" simplePos="0" relativeHeight="251677184" behindDoc="0" locked="0" layoutInCell="1" allowOverlap="1">
            <wp:simplePos x="0" y="0"/>
            <wp:positionH relativeFrom="column">
              <wp:posOffset>-595630</wp:posOffset>
            </wp:positionH>
            <wp:positionV relativeFrom="paragraph">
              <wp:posOffset>394970</wp:posOffset>
            </wp:positionV>
            <wp:extent cx="6934200" cy="3762375"/>
            <wp:effectExtent l="19050" t="0" r="19050" b="0"/>
            <wp:wrapSquare wrapText="bothSides"/>
            <wp:docPr id="13" name="Diagrama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anchor>
        </w:drawing>
      </w:r>
      <w:r w:rsidR="001A67C2">
        <w:rPr>
          <w:lang w:val="es-MX"/>
        </w:rPr>
        <w:t>Plan de gestión de alcance</w:t>
      </w:r>
    </w:p>
    <w:p w:rsidR="002614D0" w:rsidRDefault="002614D0" w:rsidP="00CD093D">
      <w:pPr>
        <w:pStyle w:val="Ttulo1"/>
        <w:rPr>
          <w:lang w:val="es-MX"/>
        </w:rPr>
      </w:pPr>
    </w:p>
    <w:p w:rsidR="002614D0" w:rsidRPr="002614D0" w:rsidRDefault="002614D0" w:rsidP="002614D0">
      <w:pPr>
        <w:rPr>
          <w:rFonts w:asciiTheme="majorHAnsi" w:eastAsiaTheme="majorEastAsia" w:hAnsiTheme="majorHAnsi" w:cstheme="majorBidi"/>
          <w:color w:val="9D3511" w:themeColor="accent1" w:themeShade="BF"/>
          <w:spacing w:val="20"/>
          <w:sz w:val="28"/>
          <w:szCs w:val="28"/>
          <w:lang w:val="es-MX"/>
        </w:rPr>
      </w:pPr>
      <w:r>
        <w:rPr>
          <w:lang w:val="es-MX"/>
        </w:rPr>
        <w:br w:type="page"/>
      </w:r>
    </w:p>
    <w:p w:rsidR="00CD093D" w:rsidRDefault="00EA4899" w:rsidP="00CD093D">
      <w:pPr>
        <w:pStyle w:val="Ttulo1"/>
        <w:rPr>
          <w:lang w:val="es-MX"/>
        </w:rPr>
      </w:pPr>
      <w:proofErr w:type="spellStart"/>
      <w:r>
        <w:rPr>
          <w:lang w:val="es-MX"/>
        </w:rPr>
        <w:lastRenderedPageBreak/>
        <w:t>Work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Breakdown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Structure</w:t>
      </w:r>
      <w:proofErr w:type="spellEnd"/>
      <w:r>
        <w:rPr>
          <w:lang w:val="es-MX"/>
        </w:rPr>
        <w:t xml:space="preserve"> (</w:t>
      </w:r>
      <w:r w:rsidR="00CD093D">
        <w:rPr>
          <w:lang w:val="es-MX"/>
        </w:rPr>
        <w:t>WBS</w:t>
      </w:r>
      <w:r>
        <w:rPr>
          <w:lang w:val="es-MX"/>
        </w:rPr>
        <w:t>)</w:t>
      </w:r>
    </w:p>
    <w:p w:rsidR="00E840F2" w:rsidRDefault="00780641" w:rsidP="00CD093D">
      <w:pPr>
        <w:rPr>
          <w:lang w:val="es-MX"/>
        </w:rPr>
      </w:pPr>
      <w:r>
        <w:rPr>
          <w:noProof/>
          <w:lang w:val="es-MX" w:eastAsia="ja-JP"/>
        </w:rPr>
        <w:pict>
          <v:group id="_x0000_s1094" style="position:absolute;margin-left:93.35pt;margin-top:2.9pt;width:270pt;height:113.25pt;z-index:251675136" coordorigin="3285,2460" coordsize="5400,2265">
            <v:roundrect id="_x0000_s1088" style="position:absolute;left:3810;top:2460;width:4785;height:1620" arcsize="10923f" fillcolor="#f90">
              <v:textbox style="mso-next-textbox:#_x0000_s1088">
                <w:txbxContent>
                  <w:p w:rsidR="00E840F2" w:rsidRPr="00E840F2" w:rsidRDefault="00E840F2">
                    <w:pPr>
                      <w:rPr>
                        <w:rFonts w:ascii="Arial" w:hAnsi="Arial" w:cs="Arial"/>
                        <w:color w:val="FFFFFF" w:themeColor="background1"/>
                        <w:sz w:val="52"/>
                        <w:szCs w:val="52"/>
                      </w:rPr>
                    </w:pPr>
                    <w:r w:rsidRPr="00E840F2">
                      <w:rPr>
                        <w:rFonts w:ascii="Arial" w:eastAsia="Times New Roman" w:hAnsi="Arial" w:cs="Arial"/>
                        <w:color w:val="FFFFFF" w:themeColor="background1"/>
                        <w:sz w:val="52"/>
                        <w:szCs w:val="52"/>
                        <w:lang w:eastAsia="es-VE"/>
                      </w:rPr>
                      <w:t xml:space="preserve">Sistema de control para </w:t>
                    </w:r>
                    <w:proofErr w:type="spellStart"/>
                    <w:r w:rsidRPr="00E840F2">
                      <w:rPr>
                        <w:rFonts w:ascii="Arial" w:eastAsia="Times New Roman" w:hAnsi="Arial" w:cs="Arial"/>
                        <w:color w:val="FFFFFF" w:themeColor="background1"/>
                        <w:sz w:val="52"/>
                        <w:szCs w:val="52"/>
                        <w:lang w:eastAsia="es-VE"/>
                      </w:rPr>
                      <w:t>Proteco</w:t>
                    </w:r>
                    <w:proofErr w:type="spellEnd"/>
                    <w:r w:rsidRPr="00E840F2">
                      <w:rPr>
                        <w:rFonts w:ascii="Arial" w:eastAsia="Times New Roman" w:hAnsi="Arial" w:cs="Arial"/>
                        <w:color w:val="FFFFFF" w:themeColor="background1"/>
                        <w:sz w:val="52"/>
                        <w:szCs w:val="52"/>
                        <w:lang w:eastAsia="es-VE"/>
                      </w:rPr>
                      <w:t xml:space="preserve"> </w:t>
                    </w:r>
                    <w:proofErr w:type="spellStart"/>
                    <w:r w:rsidRPr="00E840F2">
                      <w:rPr>
                        <w:rFonts w:ascii="Arial" w:eastAsia="Times New Roman" w:hAnsi="Arial" w:cs="Arial"/>
                        <w:color w:val="FFFFFF" w:themeColor="background1"/>
                        <w:sz w:val="52"/>
                        <w:szCs w:val="52"/>
                        <w:lang w:eastAsia="es-VE"/>
                      </w:rPr>
                      <w:t>Food</w:t>
                    </w:r>
                    <w:proofErr w:type="spellEnd"/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89" type="#_x0000_t32" style="position:absolute;left:3285;top:4080;width:2565;height:645;flip:x" o:connectortype="straight" strokecolor="#d34817 [3204]" strokeweight="2.25pt"/>
            <v:shape id="_x0000_s1091" type="#_x0000_t32" style="position:absolute;left:6225;top:4080;width:2460;height:645" o:connectortype="straight" strokecolor="#d34817 [3204]" strokeweight="2.25pt"/>
            <v:shape id="_x0000_s1092" type="#_x0000_t32" style="position:absolute;left:6075;top:4080;width:0;height:645" o:connectortype="straight" strokecolor="#d34817 [3204]" strokeweight="2.25pt"/>
          </v:group>
        </w:pict>
      </w:r>
    </w:p>
    <w:p w:rsidR="00E840F2" w:rsidRDefault="00E840F2" w:rsidP="00CD093D">
      <w:pPr>
        <w:rPr>
          <w:lang w:val="es-MX"/>
        </w:rPr>
      </w:pPr>
    </w:p>
    <w:p w:rsidR="00E840F2" w:rsidRDefault="00E840F2" w:rsidP="00CD093D">
      <w:pPr>
        <w:rPr>
          <w:lang w:val="es-MX"/>
        </w:rPr>
      </w:pPr>
    </w:p>
    <w:p w:rsidR="00E840F2" w:rsidRDefault="00E840F2" w:rsidP="00CD093D">
      <w:pPr>
        <w:rPr>
          <w:lang w:val="es-MX"/>
        </w:rPr>
      </w:pPr>
    </w:p>
    <w:p w:rsidR="00CD093D" w:rsidRDefault="00CD093D" w:rsidP="00CD093D">
      <w:pPr>
        <w:rPr>
          <w:lang w:val="es-MX"/>
        </w:rPr>
      </w:pPr>
    </w:p>
    <w:p w:rsidR="00780641" w:rsidRDefault="000F5CC8" w:rsidP="00780641">
      <w:pPr>
        <w:spacing w:after="200"/>
        <w:rPr>
          <w:lang w:val="es-MX"/>
        </w:rPr>
      </w:pPr>
      <w:r>
        <w:rPr>
          <w:noProof/>
          <w:lang w:val="es-MX" w:eastAsia="ja-JP"/>
        </w:rPr>
        <w:drawing>
          <wp:inline distT="0" distB="0" distL="0" distR="0">
            <wp:extent cx="5848350" cy="6762750"/>
            <wp:effectExtent l="0" t="0" r="0" b="0"/>
            <wp:docPr id="10" name="Diagrama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780641" w:rsidRDefault="00780641">
      <w:pPr>
        <w:spacing w:after="200"/>
        <w:rPr>
          <w:lang w:val="es-MX"/>
        </w:rPr>
      </w:pPr>
      <w:r>
        <w:rPr>
          <w:lang w:val="es-MX"/>
        </w:rPr>
        <w:br w:type="page"/>
      </w:r>
    </w:p>
    <w:p w:rsidR="000A5485" w:rsidRPr="00EE77E1" w:rsidRDefault="00DE31E6" w:rsidP="00780641">
      <w:pPr>
        <w:pStyle w:val="Ttulo1"/>
        <w:rPr>
          <w:lang w:val="en-US"/>
        </w:rPr>
      </w:pPr>
      <w:r>
        <w:rPr>
          <w:noProof/>
          <w:lang w:val="es-MX" w:eastAsia="ja-JP"/>
        </w:rPr>
        <w:lastRenderedPageBreak/>
        <w:drawing>
          <wp:anchor distT="0" distB="0" distL="114300" distR="114300" simplePos="0" relativeHeight="251678208" behindDoc="0" locked="0" layoutInCell="1" allowOverlap="1">
            <wp:simplePos x="0" y="0"/>
            <wp:positionH relativeFrom="column">
              <wp:posOffset>-586105</wp:posOffset>
            </wp:positionH>
            <wp:positionV relativeFrom="paragraph">
              <wp:posOffset>394335</wp:posOffset>
            </wp:positionV>
            <wp:extent cx="6896100" cy="3629025"/>
            <wp:effectExtent l="76200" t="0" r="19050" b="0"/>
            <wp:wrapSquare wrapText="bothSides"/>
            <wp:docPr id="12" name="Diagrama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anchor>
        </w:drawing>
      </w:r>
      <w:r w:rsidR="00EA4899" w:rsidRPr="00EE77E1">
        <w:rPr>
          <w:lang w:val="en-US"/>
        </w:rPr>
        <w:t>Resource Breakdown Structure (</w:t>
      </w:r>
      <w:r w:rsidR="00780641" w:rsidRPr="00EE77E1">
        <w:rPr>
          <w:lang w:val="en-US"/>
        </w:rPr>
        <w:t>RBS</w:t>
      </w:r>
      <w:r w:rsidR="00EA4899" w:rsidRPr="00EE77E1">
        <w:rPr>
          <w:lang w:val="en-US"/>
        </w:rPr>
        <w:t>)</w:t>
      </w:r>
    </w:p>
    <w:p w:rsidR="00CD093D" w:rsidRPr="00EE77E1" w:rsidRDefault="00CD093D" w:rsidP="00780641">
      <w:pPr>
        <w:pStyle w:val="Ttulo1"/>
        <w:rPr>
          <w:lang w:val="en-US"/>
        </w:rPr>
      </w:pPr>
    </w:p>
    <w:p w:rsidR="002614D0" w:rsidRPr="00EE77E1" w:rsidRDefault="002614D0" w:rsidP="00780641">
      <w:pPr>
        <w:rPr>
          <w:lang w:val="en-US"/>
        </w:rPr>
      </w:pPr>
    </w:p>
    <w:p w:rsidR="002614D0" w:rsidRPr="00EE77E1" w:rsidRDefault="002614D0">
      <w:pPr>
        <w:spacing w:after="200"/>
        <w:rPr>
          <w:lang w:val="en-US"/>
        </w:rPr>
      </w:pPr>
      <w:r w:rsidRPr="00EE77E1">
        <w:rPr>
          <w:lang w:val="en-US"/>
        </w:rPr>
        <w:br w:type="page"/>
      </w:r>
    </w:p>
    <w:p w:rsidR="00EE77E1" w:rsidRPr="00EE77E1" w:rsidRDefault="006D77A4" w:rsidP="00BB4693">
      <w:pPr>
        <w:pStyle w:val="Ttulo1"/>
        <w:rPr>
          <w:lang w:val="en-US"/>
        </w:rPr>
      </w:pPr>
      <w:r>
        <w:rPr>
          <w:noProof/>
          <w:lang w:val="es-MX" w:eastAsia="ja-JP"/>
        </w:rPr>
        <w:lastRenderedPageBreak/>
        <w:drawing>
          <wp:anchor distT="0" distB="0" distL="114300" distR="114300" simplePos="0" relativeHeight="251679232" behindDoc="0" locked="0" layoutInCell="1" allowOverlap="1">
            <wp:simplePos x="0" y="0"/>
            <wp:positionH relativeFrom="column">
              <wp:posOffset>-586105</wp:posOffset>
            </wp:positionH>
            <wp:positionV relativeFrom="paragraph">
              <wp:posOffset>366395</wp:posOffset>
            </wp:positionV>
            <wp:extent cx="6896100" cy="3695700"/>
            <wp:effectExtent l="19050" t="0" r="19050" b="0"/>
            <wp:wrapSquare wrapText="bothSides"/>
            <wp:docPr id="14" name="Diagrama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anchor>
        </w:drawing>
      </w:r>
      <w:proofErr w:type="spellStart"/>
      <w:r w:rsidR="00EE77E1" w:rsidRPr="00EE77E1">
        <w:rPr>
          <w:lang w:val="en-US"/>
        </w:rPr>
        <w:t>Gestión</w:t>
      </w:r>
      <w:proofErr w:type="spellEnd"/>
      <w:r w:rsidR="00EE77E1" w:rsidRPr="00EE77E1">
        <w:rPr>
          <w:lang w:val="en-US"/>
        </w:rPr>
        <w:t xml:space="preserve"> de </w:t>
      </w:r>
      <w:proofErr w:type="spellStart"/>
      <w:r w:rsidR="00EE77E1" w:rsidRPr="00EE77E1">
        <w:rPr>
          <w:lang w:val="en-US"/>
        </w:rPr>
        <w:t>costos</w:t>
      </w:r>
      <w:proofErr w:type="spellEnd"/>
    </w:p>
    <w:sectPr w:rsidR="00EE77E1" w:rsidRPr="00EE77E1" w:rsidSect="0009333F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pgSz w:w="11907" w:h="16839" w:code="1"/>
      <w:pgMar w:top="1418" w:right="1418" w:bottom="1418" w:left="1418" w:header="709" w:footer="709" w:gutter="0"/>
      <w:pgNumType w:start="0"/>
      <w:cols w:space="36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3AB4" w:rsidRDefault="00A63AB4">
      <w:pPr>
        <w:spacing w:after="0" w:line="240" w:lineRule="auto"/>
      </w:pPr>
      <w:r>
        <w:separator/>
      </w:r>
    </w:p>
  </w:endnote>
  <w:endnote w:type="continuationSeparator" w:id="0">
    <w:p w:rsidR="00A63AB4" w:rsidRDefault="00A6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GSoeiPresenceEB">
    <w:altName w:val="MS P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Franklin Gothic Boo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GGothicM">
    <w:altName w:val="MS P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3AB4" w:rsidRDefault="00A63AB4">
    <w:pPr>
      <w:pStyle w:val="Piedepgina"/>
    </w:pPr>
    <w:r w:rsidRPr="0009333F">
      <w:rPr>
        <w:noProof/>
        <w:lang w:eastAsia="ja-JP"/>
      </w:rPr>
      <w:pict>
        <v:rect id="_x0000_s2071" style="position:absolute;margin-left:0;margin-top:0;width:41.85pt;height:9in;z-index:251673600;mso-width-percent:500;mso-height-percent:1000;mso-position-horizontal:left;mso-position-horizontal-relative:righ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071" inset=",,8.64pt,10.8pt">
            <w:txbxContent>
              <w:p w:rsidR="00A63AB4" w:rsidRDefault="00A63AB4">
                <w:pPr>
                  <w:pStyle w:val="Sinespaciado"/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7F7F7F" w:themeColor="text1" w:themeTint="80"/>
                      <w:sz w:val="20"/>
                      <w:szCs w:val="20"/>
                    </w:rPr>
                    <w:alias w:val="Título"/>
                    <w:id w:val="201965352"/>
                    <w:placeholder>
                      <w:docPart w:val="3E09FBCD1C24461D9D7645F408D88F22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es-MX"/>
                      </w:rPr>
                      <w:t xml:space="preserve">Propuesta de software para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es-MX"/>
                      </w:rPr>
                      <w:t>Proteco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es-MX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es-MX"/>
                      </w:rPr>
                      <w:t>Food</w:t>
                    </w:r>
                    <w:proofErr w:type="spellEnd"/>
                  </w:sdtContent>
                </w:sdt>
                <w:r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</w:rPr>
                  <w:t xml:space="preserve"> | </w:t>
                </w:r>
                <w:sdt>
                  <w:sdtPr>
                    <w:rPr>
                      <w:rFonts w:asciiTheme="majorHAnsi" w:eastAsiaTheme="majorEastAsia" w:hAnsiTheme="majorHAnsi" w:cstheme="majorBidi"/>
                      <w:color w:val="7F7F7F" w:themeColor="text1" w:themeTint="80"/>
                      <w:sz w:val="20"/>
                      <w:szCs w:val="20"/>
                    </w:rPr>
                    <w:alias w:val="Fecha"/>
                    <w:id w:val="201965362"/>
                    <w:placeholder>
                      <w:docPart w:val="1482A443CD2F4CCE951D9597155F0C9A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>
                      <w:dateFormat w:val="dd/MM/yyyy"/>
                      <w:lid w:val="es-ES"/>
                      <w:storeMappedDataAs w:val="dateTime"/>
                      <w:calendar w:val="gregorian"/>
                    </w:date>
                  </w:sdtPr>
                  <w:sdtContent>
                    <w:r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>29 de Octubre de 2016</w:t>
                    </w:r>
                  </w:sdtContent>
                </w:sdt>
                <w:r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</w:rPr>
                  <w:t xml:space="preserve"> </w:t>
                </w:r>
              </w:p>
            </w:txbxContent>
          </v:textbox>
          <w10:wrap anchorx="page" anchory="margin"/>
        </v:rect>
      </w:pict>
    </w:r>
    <w:r w:rsidRPr="0009333F">
      <w:rPr>
        <w:noProof/>
        <w:lang w:eastAsia="ja-JP"/>
      </w:rPr>
      <w:pict>
        <v:roundrect id="_x0000_s2072" style="position:absolute;margin-left:0;margin-top:0;width:562.05pt;height:743.45pt;z-index:251674624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 w:rsidRPr="0009333F">
      <w:rPr>
        <w:noProof/>
        <w:lang w:eastAsia="ja-JP"/>
      </w:rPr>
      <w:pict>
        <v:oval id="_x0000_s2070" style="position:absolute;margin-left:0;margin-top:0;width:41pt;height:41pt;z-index:251672576;mso-position-horizontal:left;mso-position-horizontal-relative:right-margin-area;mso-position-vertical:top;mso-position-vertical-relative:bottom-margin-area;v-text-anchor:middle" o:allowincell="f" fillcolor="#d34817 [3204]" stroked="f">
          <v:textbox style="mso-next-textbox:#_x0000_s2070" inset="0,0,0,0">
            <w:txbxContent>
              <w:p w:rsidR="00A63AB4" w:rsidRDefault="00A63AB4">
                <w:pPr>
                  <w:pStyle w:val="Sinespaciado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fldSimple w:instr=" PAGE  \* Arabic  \* MERGEFORMAT ">
                  <w:r w:rsidR="00BB4693" w:rsidRPr="00BB4693">
                    <w:rPr>
                      <w:noProof/>
                      <w:color w:val="FFFFFF" w:themeColor="background1"/>
                      <w:sz w:val="40"/>
                      <w:szCs w:val="40"/>
                    </w:rPr>
                    <w:t>6</w:t>
                  </w:r>
                </w:fldSimple>
              </w:p>
            </w:txbxContent>
          </v:textbox>
          <w10:wrap anchorx="page" anchory="page"/>
        </v:oval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3AB4" w:rsidRDefault="00A63AB4">
    <w:pPr>
      <w:rPr>
        <w:sz w:val="20"/>
        <w:szCs w:val="20"/>
      </w:rPr>
    </w:pPr>
    <w:r w:rsidRPr="0009333F">
      <w:rPr>
        <w:noProof/>
        <w:sz w:val="10"/>
        <w:szCs w:val="20"/>
      </w:rPr>
      <w:pict>
        <v:rect id="_x0000_s2069" style="position:absolute;margin-left:-344.7pt;margin-top:0;width:46.85pt;height:9in;z-index:251670528;mso-width-percent:500;mso-height-percent:1000;mso-position-horizontal:right;mso-position-horizontal-relative:lef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069" inset=",,8.64pt,10.8pt">
            <w:txbxContent>
              <w:p w:rsidR="00A63AB4" w:rsidRDefault="00A63AB4">
                <w:pPr>
                  <w:pStyle w:val="Sinespaciado"/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7F7F7F" w:themeColor="text1" w:themeTint="80"/>
                      <w:sz w:val="20"/>
                      <w:szCs w:val="20"/>
                    </w:rPr>
                    <w:alias w:val="Título"/>
                    <w:id w:val="805429516"/>
                    <w:placeholder>
                      <w:docPart w:val="C0C2215DC91D4D91B270079A0E863D49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es-MX"/>
                      </w:rPr>
                      <w:t xml:space="preserve">Propuesta de software para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es-MX"/>
                      </w:rPr>
                      <w:t>Proteco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es-MX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es-MX"/>
                      </w:rPr>
                      <w:t>Food</w:t>
                    </w:r>
                    <w:proofErr w:type="spellEnd"/>
                  </w:sdtContent>
                </w:sdt>
                <w:r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</w:rPr>
                  <w:t xml:space="preserve"> | </w:t>
                </w:r>
                <w:sdt>
                  <w:sdtPr>
                    <w:rPr>
                      <w:rFonts w:asciiTheme="majorHAnsi" w:eastAsiaTheme="majorEastAsia" w:hAnsiTheme="majorHAnsi" w:cstheme="majorBidi"/>
                      <w:color w:val="7F7F7F" w:themeColor="text1" w:themeTint="80"/>
                      <w:sz w:val="20"/>
                      <w:szCs w:val="20"/>
                    </w:rPr>
                    <w:alias w:val="Fecha"/>
                    <w:id w:val="805429517"/>
                    <w:placeholder>
                      <w:docPart w:val="E191F663BEB7474691F24AB8074537C7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>
                      <w:dateFormat w:val="dd/MM/yyyy"/>
                      <w:lid w:val="es-ES"/>
                      <w:storeMappedDataAs w:val="dateTime"/>
                      <w:calendar w:val="gregorian"/>
                    </w:date>
                  </w:sdtPr>
                  <w:sdtContent>
                    <w:r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>29 de Octubre de 2016</w:t>
                    </w:r>
                  </w:sdtContent>
                </w:sdt>
                <w:r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</w:rPr>
                  <w:t xml:space="preserve"> </w:t>
                </w:r>
              </w:p>
            </w:txbxContent>
          </v:textbox>
          <w10:wrap anchorx="margin" anchory="margin"/>
        </v:rect>
      </w:pict>
    </w:r>
    <w:r w:rsidRPr="0009333F">
      <w:rPr>
        <w:noProof/>
        <w:sz w:val="20"/>
        <w:szCs w:val="20"/>
        <w:lang w:eastAsia="ja-JP"/>
      </w:rPr>
      <w:pict>
        <v:roundrect id="_x0000_s2068" style="position:absolute;margin-left:0;margin-top:0;width:562.05pt;height:743.45pt;z-index:251669504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 w:rsidRPr="0009333F">
      <w:rPr>
        <w:noProof/>
        <w:sz w:val="20"/>
        <w:szCs w:val="20"/>
        <w:lang w:eastAsia="ja-JP"/>
      </w:rPr>
      <w:pict>
        <v:oval id="_x0000_s2067" style="position:absolute;margin-left:61.45pt;margin-top:0;width:41pt;height:41pt;z-index:251668480;mso-position-horizontal:right;mso-position-horizontal-relative:left-margin-area;mso-position-vertical:top;mso-position-vertical-relative:bottom-margin-area;v-text-anchor:middle" o:allowincell="f" fillcolor="#d34817 [3204]" stroked="f">
          <v:textbox style="mso-next-textbox:#_x0000_s2067" inset="0,0,0,0">
            <w:txbxContent>
              <w:p w:rsidR="00A63AB4" w:rsidRDefault="00A63AB4">
                <w:pPr>
                  <w:pStyle w:val="Sinespaciado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fldSimple w:instr=" PAGE  \* Arabic  \* MERGEFORMAT ">
                  <w:r w:rsidR="00BB4693" w:rsidRPr="00BB4693">
                    <w:rPr>
                      <w:noProof/>
                      <w:color w:val="FFFFFF" w:themeColor="background1"/>
                      <w:sz w:val="40"/>
                      <w:szCs w:val="40"/>
                    </w:rPr>
                    <w:t>5</w:t>
                  </w:r>
                </w:fldSimple>
              </w:p>
            </w:txbxContent>
          </v:textbox>
          <w10:wrap anchorx="margin" anchory="page"/>
        </v:oval>
      </w:pict>
    </w:r>
  </w:p>
  <w:p w:rsidR="00A63AB4" w:rsidRDefault="00A63AB4">
    <w:pPr>
      <w:pStyle w:val="Piedepgina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3AB4" w:rsidRDefault="00A63AB4">
      <w:pPr>
        <w:spacing w:after="0" w:line="240" w:lineRule="auto"/>
      </w:pPr>
      <w:r>
        <w:separator/>
      </w:r>
    </w:p>
  </w:footnote>
  <w:footnote w:type="continuationSeparator" w:id="0">
    <w:p w:rsidR="00A63AB4" w:rsidRDefault="00A63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3AB4" w:rsidRDefault="00A63AB4">
    <w:pPr>
      <w:pStyle w:val="Encabezado"/>
    </w:pPr>
    <w:r>
      <w:rPr>
        <w:noProof/>
        <w:lang w:val="es-MX" w:eastAsia="ja-JP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541340" o:spid="_x0000_s2076" type="#_x0000_t75" style="position:absolute;margin-left:0;margin-top:0;width:453.45pt;height:587.5pt;z-index:-251639808;mso-position-horizontal:center;mso-position-horizontal-relative:margin;mso-position-vertical:center;mso-position-vertical-relative:margin" o:allowincell="f">
          <v:imagedata r:id="rId1" o:title="proteco_food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3AB4" w:rsidRDefault="00A63AB4">
    <w:pPr>
      <w:pStyle w:val="Encabezado"/>
    </w:pPr>
    <w:r>
      <w:rPr>
        <w:noProof/>
        <w:lang w:val="es-MX" w:eastAsia="ja-JP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541341" o:spid="_x0000_s2077" type="#_x0000_t75" style="position:absolute;margin-left:0;margin-top:0;width:453.45pt;height:587.5pt;z-index:-251638784;mso-position-horizontal:center;mso-position-horizontal-relative:margin;mso-position-vertical:center;mso-position-vertical-relative:margin" o:allowincell="f">
          <v:imagedata r:id="rId1" o:title="proteco_food" gain="19661f" blacklevel="22938f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3AB4" w:rsidRDefault="00A63AB4">
    <w:pPr>
      <w:pStyle w:val="Encabezado"/>
    </w:pPr>
    <w:r>
      <w:rPr>
        <w:noProof/>
        <w:lang w:val="es-MX" w:eastAsia="ja-JP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541339" o:spid="_x0000_s2075" type="#_x0000_t75" style="position:absolute;margin-left:0;margin-top:0;width:453.45pt;height:587.5pt;z-index:-251640832;mso-position-horizontal:center;mso-position-horizontal-relative:margin;mso-position-vertical:center;mso-position-vertical-relative:margin" o:allowincell="f">
          <v:imagedata r:id="rId1" o:title="proteco_food" gain="19661f" blacklevel="22938f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9B6F702"/>
    <w:lvl w:ilvl="0">
      <w:start w:val="1"/>
      <w:numFmt w:val="bullet"/>
      <w:pStyle w:val="Listaconvietas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aconvietas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aconvietas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aconvietas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>
    <w:nsid w:val="1E991879"/>
    <w:multiLevelType w:val="hybridMultilevel"/>
    <w:tmpl w:val="6AE65D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6E2F3D"/>
    <w:multiLevelType w:val="hybridMultilevel"/>
    <w:tmpl w:val="C9E616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93474D"/>
    <w:multiLevelType w:val="hybridMultilevel"/>
    <w:tmpl w:val="0BB0CF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666297"/>
    <w:multiLevelType w:val="hybridMultilevel"/>
    <w:tmpl w:val="0C0CA4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8"/>
  </w:num>
  <w:num w:numId="17">
    <w:abstractNumId w:val="6"/>
  </w:num>
  <w:num w:numId="18">
    <w:abstractNumId w:val="7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9"/>
  <w:hyphenationZone w:val="420"/>
  <w:evenAndOddHeaders/>
  <w:drawingGridHorizontalSpacing w:val="110"/>
  <w:displayHorizontalDrawingGridEvery w:val="2"/>
  <w:characterSpacingControl w:val="doNotCompress"/>
  <w:hdrShapeDefaults>
    <o:shapedefaults v:ext="edit" spidmax="4098">
      <o:colormru v:ext="edit" colors="#f90"/>
      <o:colormenu v:ext="edit" fillcolor="#f90" strokecolor="none [3204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065C1"/>
    <w:rsid w:val="0009333F"/>
    <w:rsid w:val="000A5485"/>
    <w:rsid w:val="000F5CC8"/>
    <w:rsid w:val="001A67C2"/>
    <w:rsid w:val="002318BE"/>
    <w:rsid w:val="002614D0"/>
    <w:rsid w:val="00336AC3"/>
    <w:rsid w:val="00340939"/>
    <w:rsid w:val="00377D72"/>
    <w:rsid w:val="003D31ED"/>
    <w:rsid w:val="0047477D"/>
    <w:rsid w:val="004A1A00"/>
    <w:rsid w:val="005065C1"/>
    <w:rsid w:val="00634F21"/>
    <w:rsid w:val="00666757"/>
    <w:rsid w:val="00670C08"/>
    <w:rsid w:val="006837F6"/>
    <w:rsid w:val="006979BE"/>
    <w:rsid w:val="006D77A4"/>
    <w:rsid w:val="00780641"/>
    <w:rsid w:val="0078607E"/>
    <w:rsid w:val="007C143A"/>
    <w:rsid w:val="008745F6"/>
    <w:rsid w:val="008A1650"/>
    <w:rsid w:val="008C3E02"/>
    <w:rsid w:val="00935E02"/>
    <w:rsid w:val="00944C05"/>
    <w:rsid w:val="00A63AB4"/>
    <w:rsid w:val="00BB4693"/>
    <w:rsid w:val="00C0077E"/>
    <w:rsid w:val="00C67F00"/>
    <w:rsid w:val="00CD093D"/>
    <w:rsid w:val="00D94B11"/>
    <w:rsid w:val="00DE31E6"/>
    <w:rsid w:val="00E7319F"/>
    <w:rsid w:val="00E840F2"/>
    <w:rsid w:val="00EA4899"/>
    <w:rsid w:val="00EE77E1"/>
    <w:rsid w:val="00FE1F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ru v:ext="edit" colors="#f90"/>
      <o:colormenu v:ext="edit" fillcolor="#f90" strokecolor="none [3204]"/>
    </o:shapedefaults>
    <o:shapelayout v:ext="edit">
      <o:idmap v:ext="edit" data="1"/>
      <o:rules v:ext="edit">
        <o:r id="V:Rule2" type="connector" idref="#_x0000_s1089"/>
        <o:r id="V:Rule3" type="connector" idref="#_x0000_s1090"/>
        <o:r id="V:Rule4" type="connector" idref="#_x0000_s1091"/>
        <o:r id="V:Rule6" type="connector" idref="#_x0000_s1092"/>
      </o:rules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33F"/>
    <w:pPr>
      <w:spacing w:after="160"/>
    </w:pPr>
    <w:rPr>
      <w:rFonts w:eastAsiaTheme="minorEastAsia"/>
      <w:color w:val="000000" w:themeColor="text1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9333F"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rsid w:val="0009333F"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9333F"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9333F"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9333F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9333F"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09333F"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09333F"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09333F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333F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9333F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09333F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">
    <w:name w:val="Title"/>
    <w:basedOn w:val="Normal"/>
    <w:link w:val="TtuloCar"/>
    <w:uiPriority w:val="10"/>
    <w:qFormat/>
    <w:rsid w:val="0009333F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09333F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qFormat/>
    <w:rsid w:val="0009333F"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333F"/>
    <w:rPr>
      <w:rFonts w:asciiTheme="majorHAnsi" w:eastAsiaTheme="majorEastAsia" w:hAnsiTheme="majorHAnsi" w:cstheme="majorBidi"/>
      <w:sz w:val="28"/>
      <w:szCs w:val="28"/>
    </w:rPr>
  </w:style>
  <w:style w:type="paragraph" w:styleId="Piedepgina">
    <w:name w:val="footer"/>
    <w:basedOn w:val="Normal"/>
    <w:link w:val="PiedepginaCar"/>
    <w:uiPriority w:val="99"/>
    <w:semiHidden/>
    <w:unhideWhenUsed/>
    <w:rsid w:val="0009333F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9333F"/>
    <w:rPr>
      <w:color w:val="000000" w:themeColor="text1"/>
    </w:rPr>
  </w:style>
  <w:style w:type="paragraph" w:styleId="Epgrafe">
    <w:name w:val="caption"/>
    <w:basedOn w:val="Normal"/>
    <w:next w:val="Normal"/>
    <w:uiPriority w:val="35"/>
    <w:unhideWhenUsed/>
    <w:qFormat/>
    <w:rsid w:val="0009333F"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333F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333F"/>
    <w:rPr>
      <w:rFonts w:eastAsiaTheme="minorEastAsia" w:hAnsi="Tahoma"/>
      <w:color w:val="000000" w:themeColor="text1"/>
      <w:sz w:val="16"/>
      <w:szCs w:val="16"/>
      <w:lang w:val="es-ES"/>
    </w:rPr>
  </w:style>
  <w:style w:type="paragraph" w:styleId="Textodebloque">
    <w:name w:val="Block Text"/>
    <w:aliases w:val="Bloquear cita"/>
    <w:uiPriority w:val="40"/>
    <w:rsid w:val="0009333F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es-ES"/>
    </w:rPr>
  </w:style>
  <w:style w:type="character" w:styleId="Ttulodellibro">
    <w:name w:val="Book Title"/>
    <w:basedOn w:val="Fuentedeprrafopredeter"/>
    <w:uiPriority w:val="33"/>
    <w:qFormat/>
    <w:rsid w:val="0009333F"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val="es-ES"/>
    </w:rPr>
  </w:style>
  <w:style w:type="character" w:styleId="nfasis">
    <w:name w:val="Emphasis"/>
    <w:uiPriority w:val="20"/>
    <w:qFormat/>
    <w:rsid w:val="0009333F"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9333F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9333F"/>
    <w:rPr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09333F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09333F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Ttulo6Car">
    <w:name w:val="Título 6 Car"/>
    <w:basedOn w:val="Fuentedeprrafopredeter"/>
    <w:link w:val="Ttulo6"/>
    <w:uiPriority w:val="9"/>
    <w:rsid w:val="0009333F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sid w:val="0009333F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rsid w:val="0009333F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Ttulo9Car">
    <w:name w:val="Título 9 Car"/>
    <w:basedOn w:val="Fuentedeprrafopredeter"/>
    <w:link w:val="Ttulo9"/>
    <w:uiPriority w:val="9"/>
    <w:rsid w:val="0009333F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styleId="nfasisintenso">
    <w:name w:val="Intense Emphasis"/>
    <w:basedOn w:val="Fuentedeprrafopredeter"/>
    <w:uiPriority w:val="21"/>
    <w:qFormat/>
    <w:rsid w:val="0009333F"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paragraph" w:styleId="Citadestacada">
    <w:name w:val="Intense Quote"/>
    <w:basedOn w:val="Normal"/>
    <w:link w:val="CitadestacadaCar"/>
    <w:uiPriority w:val="30"/>
    <w:qFormat/>
    <w:rsid w:val="0009333F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333F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D34817" w:themeFill="accent1"/>
    </w:rPr>
  </w:style>
  <w:style w:type="character" w:styleId="Referenciaintensa">
    <w:name w:val="Intense Reference"/>
    <w:basedOn w:val="Fuentedeprrafopredeter"/>
    <w:uiPriority w:val="32"/>
    <w:qFormat/>
    <w:rsid w:val="0009333F"/>
    <w:rPr>
      <w:b/>
      <w:bCs/>
      <w:color w:val="D34817" w:themeColor="accent1"/>
      <w:sz w:val="22"/>
      <w:u w:val="single"/>
    </w:rPr>
  </w:style>
  <w:style w:type="paragraph" w:styleId="Listaconvietas">
    <w:name w:val="List Bullet"/>
    <w:basedOn w:val="Normal"/>
    <w:uiPriority w:val="36"/>
    <w:unhideWhenUsed/>
    <w:qFormat/>
    <w:rsid w:val="0009333F"/>
    <w:pPr>
      <w:numPr>
        <w:numId w:val="11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rsid w:val="0009333F"/>
    <w:pPr>
      <w:numPr>
        <w:numId w:val="12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rsid w:val="0009333F"/>
    <w:pPr>
      <w:numPr>
        <w:numId w:val="13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rsid w:val="0009333F"/>
    <w:pPr>
      <w:numPr>
        <w:numId w:val="14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rsid w:val="0009333F"/>
    <w:pPr>
      <w:numPr>
        <w:numId w:val="15"/>
      </w:numPr>
      <w:spacing w:after="0"/>
    </w:pPr>
  </w:style>
  <w:style w:type="paragraph" w:styleId="Sinespaciado">
    <w:name w:val="No Spacing"/>
    <w:basedOn w:val="Normal"/>
    <w:uiPriority w:val="1"/>
    <w:qFormat/>
    <w:rsid w:val="0009333F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09333F"/>
    <w:rPr>
      <w:color w:val="808080"/>
    </w:rPr>
  </w:style>
  <w:style w:type="paragraph" w:styleId="Cita">
    <w:name w:val="Quote"/>
    <w:basedOn w:val="Normal"/>
    <w:link w:val="CitaCar"/>
    <w:uiPriority w:val="29"/>
    <w:qFormat/>
    <w:rsid w:val="0009333F"/>
    <w:rPr>
      <w:i/>
      <w:iCs/>
      <w:color w:val="7F7F7F" w:themeColor="background1" w:themeShade="7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9333F"/>
    <w:rPr>
      <w:i/>
      <w:iCs/>
      <w:color w:val="7F7F7F" w:themeColor="background1" w:themeShade="7F"/>
      <w:sz w:val="24"/>
      <w:szCs w:val="24"/>
    </w:rPr>
  </w:style>
  <w:style w:type="character" w:styleId="Textoennegrita">
    <w:name w:val="Strong"/>
    <w:uiPriority w:val="22"/>
    <w:qFormat/>
    <w:rsid w:val="0009333F"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val="es-ES"/>
    </w:rPr>
  </w:style>
  <w:style w:type="character" w:styleId="nfasissutil">
    <w:name w:val="Subtle Emphasis"/>
    <w:basedOn w:val="Fuentedeprrafopredeter"/>
    <w:uiPriority w:val="19"/>
    <w:qFormat/>
    <w:rsid w:val="0009333F"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Referenciasutil">
    <w:name w:val="Subtle Reference"/>
    <w:basedOn w:val="Fuentedeprrafopredeter"/>
    <w:uiPriority w:val="31"/>
    <w:qFormat/>
    <w:rsid w:val="0009333F"/>
    <w:rPr>
      <w:color w:val="737373" w:themeColor="text1" w:themeTint="8C"/>
      <w:sz w:val="22"/>
      <w:u w:val="single"/>
    </w:rPr>
  </w:style>
  <w:style w:type="table" w:styleId="Tablaconcuadrcula">
    <w:name w:val="Table Grid"/>
    <w:basedOn w:val="Tablanormal"/>
    <w:uiPriority w:val="1"/>
    <w:rsid w:val="0009333F"/>
    <w:pPr>
      <w:spacing w:after="0" w:line="240" w:lineRule="auto"/>
    </w:pPr>
    <w:rPr>
      <w:rFonts w:eastAsiaTheme="minorEastAsia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99"/>
    <w:unhideWhenUsed/>
    <w:qFormat/>
    <w:rsid w:val="0009333F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DC2">
    <w:name w:val="toc 2"/>
    <w:basedOn w:val="Normal"/>
    <w:next w:val="Normal"/>
    <w:autoRedefine/>
    <w:uiPriority w:val="99"/>
    <w:unhideWhenUsed/>
    <w:qFormat/>
    <w:rsid w:val="0009333F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09333F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09333F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09333F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09333F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09333F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09333F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09333F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ipervnculo">
    <w:name w:val="Hyperlink"/>
    <w:basedOn w:val="Fuentedeprrafopredeter"/>
    <w:uiPriority w:val="99"/>
    <w:unhideWhenUsed/>
    <w:rsid w:val="0009333F"/>
    <w:rPr>
      <w:color w:val="CC9900" w:themeColor="hyperlink"/>
      <w:u w:val="single"/>
    </w:rPr>
  </w:style>
  <w:style w:type="paragraph" w:styleId="Prrafodelista">
    <w:name w:val="List Paragraph"/>
    <w:basedOn w:val="Normal"/>
    <w:uiPriority w:val="34"/>
    <w:qFormat/>
    <w:rsid w:val="007860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6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MX" w:eastAsia="ja-JP"/>
    </w:rPr>
  </w:style>
  <w:style w:type="character" w:customStyle="1" w:styleId="apple-converted-space">
    <w:name w:val="apple-converted-space"/>
    <w:basedOn w:val="Fuentedeprrafopredeter"/>
    <w:rsid w:val="005065C1"/>
  </w:style>
  <w:style w:type="character" w:customStyle="1" w:styleId="a">
    <w:name w:val="a"/>
    <w:basedOn w:val="Fuentedeprrafopredeter"/>
    <w:rsid w:val="00C0077E"/>
  </w:style>
  <w:style w:type="character" w:customStyle="1" w:styleId="l7">
    <w:name w:val="l7"/>
    <w:basedOn w:val="Fuentedeprrafopredeter"/>
    <w:rsid w:val="00C0077E"/>
  </w:style>
  <w:style w:type="character" w:customStyle="1" w:styleId="l8">
    <w:name w:val="l8"/>
    <w:basedOn w:val="Fuentedeprrafopredeter"/>
    <w:rsid w:val="00C0077E"/>
  </w:style>
  <w:style w:type="character" w:customStyle="1" w:styleId="l6">
    <w:name w:val="l6"/>
    <w:basedOn w:val="Fuentedeprrafopredeter"/>
    <w:rsid w:val="00C0077E"/>
  </w:style>
  <w:style w:type="character" w:customStyle="1" w:styleId="l9">
    <w:name w:val="l9"/>
    <w:basedOn w:val="Fuentedeprrafopredeter"/>
    <w:rsid w:val="00C0077E"/>
  </w:style>
  <w:style w:type="character" w:customStyle="1" w:styleId="l">
    <w:name w:val="l"/>
    <w:basedOn w:val="Fuentedeprrafopredeter"/>
    <w:rsid w:val="00C0077E"/>
  </w:style>
  <w:style w:type="character" w:customStyle="1" w:styleId="l12">
    <w:name w:val="l12"/>
    <w:basedOn w:val="Fuentedeprrafopredeter"/>
    <w:rsid w:val="00C0077E"/>
  </w:style>
  <w:style w:type="character" w:customStyle="1" w:styleId="l11">
    <w:name w:val="l11"/>
    <w:basedOn w:val="Fuentedeprrafopredeter"/>
    <w:rsid w:val="00C007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8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46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6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1082533369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8775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2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989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60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05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54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9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61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2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52202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504636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single" w:sz="6" w:space="9" w:color="E1E1E1"/>
                                    <w:left w:val="none" w:sz="0" w:space="0" w:color="auto"/>
                                    <w:bottom w:val="single" w:sz="6" w:space="9" w:color="E1E1E1"/>
                                    <w:right w:val="none" w:sz="0" w:space="0" w:color="auto"/>
                                  </w:divBdr>
                                  <w:divsChild>
                                    <w:div w:id="35930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9" w:color="E1E1E1"/>
                                      </w:divBdr>
                                      <w:divsChild>
                                        <w:div w:id="492260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922169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14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009104">
                                          <w:marLeft w:val="0"/>
                                          <w:marRight w:val="66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1B79BB"/>
                                            <w:left w:val="single" w:sz="6" w:space="0" w:color="1B79BB"/>
                                            <w:bottom w:val="single" w:sz="6" w:space="0" w:color="1B79BB"/>
                                            <w:right w:val="single" w:sz="2" w:space="0" w:color="1B79B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1301405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single" w:sz="6" w:space="9" w:color="E1E1E1"/>
                                    <w:left w:val="none" w:sz="0" w:space="0" w:color="auto"/>
                                    <w:bottom w:val="single" w:sz="6" w:space="9" w:color="E1E1E1"/>
                                    <w:right w:val="none" w:sz="0" w:space="0" w:color="auto"/>
                                  </w:divBdr>
                                  <w:divsChild>
                                    <w:div w:id="2051606458">
                                      <w:marLeft w:val="16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8" w:color="E1E1E1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3488953">
                                  <w:marLeft w:val="0"/>
                                  <w:marRight w:val="0"/>
                                  <w:marTop w:val="25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418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1675630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04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2445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874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6132999">
                      <w:marLeft w:val="0"/>
                      <w:marRight w:val="300"/>
                      <w:marTop w:val="300"/>
                      <w:marBottom w:val="0"/>
                      <w:divBdr>
                        <w:top w:val="single" w:sz="6" w:space="0" w:color="E1E1E1"/>
                        <w:left w:val="single" w:sz="6" w:space="0" w:color="E1E1E1"/>
                        <w:bottom w:val="single" w:sz="6" w:space="0" w:color="E1E1E1"/>
                        <w:right w:val="single" w:sz="6" w:space="0" w:color="E1E1E1"/>
                      </w:divBdr>
                      <w:divsChild>
                        <w:div w:id="111478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37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351121">
                                  <w:marLeft w:val="60"/>
                                  <w:marRight w:val="0"/>
                                  <w:marTop w:val="16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990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345075">
                                  <w:marLeft w:val="0"/>
                                  <w:marRight w:val="225"/>
                                  <w:marTop w:val="16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58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549132">
                              <w:marLeft w:val="0"/>
                              <w:marRight w:val="0"/>
                              <w:marTop w:val="60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485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878362">
                                      <w:marLeft w:val="0"/>
                                      <w:marRight w:val="0"/>
                                      <w:marTop w:val="15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787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017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712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283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214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207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3661227">
                                      <w:marLeft w:val="0"/>
                                      <w:marRight w:val="0"/>
                                      <w:marTop w:val="15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445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496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301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050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638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464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712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1347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814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7532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2308967">
                                      <w:marLeft w:val="0"/>
                                      <w:marRight w:val="0"/>
                                      <w:marTop w:val="15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760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988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224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3453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836621">
          <w:marLeft w:val="0"/>
          <w:marRight w:val="0"/>
          <w:marTop w:val="0"/>
          <w:marBottom w:val="0"/>
          <w:divBdr>
            <w:top w:val="single" w:sz="12" w:space="0" w:color="E1E1E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72161">
                  <w:marLeft w:val="75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88733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25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87956">
                  <w:marLeft w:val="0"/>
                  <w:marRight w:val="0"/>
                  <w:marTop w:val="0"/>
                  <w:marBottom w:val="0"/>
                  <w:divBdr>
                    <w:top w:val="single" w:sz="6" w:space="15" w:color="E1E1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8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03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01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03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38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9115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2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8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93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14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59806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8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95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52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56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21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23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72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50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056757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42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16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0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669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7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9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0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68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63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379591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8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35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76325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9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01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6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954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7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78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QuickStyle" Target="diagrams/quickStyle1.xml"/><Relationship Id="rId18" Type="http://schemas.openxmlformats.org/officeDocument/2006/relationships/diagramQuickStyle" Target="diagrams/quickStyle2.xml"/><Relationship Id="rId26" Type="http://schemas.openxmlformats.org/officeDocument/2006/relationships/diagramData" Target="diagrams/data4.xml"/><Relationship Id="rId3" Type="http://schemas.openxmlformats.org/officeDocument/2006/relationships/customXml" Target="../customXml/item3.xml"/><Relationship Id="rId21" Type="http://schemas.openxmlformats.org/officeDocument/2006/relationships/diagramData" Target="diagrams/data3.xml"/><Relationship Id="rId34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diagramLayout" Target="diagrams/layout1.xml"/><Relationship Id="rId17" Type="http://schemas.openxmlformats.org/officeDocument/2006/relationships/diagramLayout" Target="diagrams/layout2.xml"/><Relationship Id="rId25" Type="http://schemas.microsoft.com/office/2007/relationships/diagramDrawing" Target="diagrams/drawing3.xml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diagramData" Target="diagrams/data2.xml"/><Relationship Id="rId20" Type="http://schemas.microsoft.com/office/2007/relationships/diagramDrawing" Target="diagrams/drawing2.xml"/><Relationship Id="rId29" Type="http://schemas.openxmlformats.org/officeDocument/2006/relationships/diagramColors" Target="diagrams/colors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Data" Target="diagrams/data1.xml"/><Relationship Id="rId24" Type="http://schemas.openxmlformats.org/officeDocument/2006/relationships/diagramColors" Target="diagrams/colors3.xml"/><Relationship Id="rId32" Type="http://schemas.openxmlformats.org/officeDocument/2006/relationships/header" Target="header2.xml"/><Relationship Id="rId37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microsoft.com/office/2007/relationships/diagramDrawing" Target="diagrams/drawing1.xml"/><Relationship Id="rId23" Type="http://schemas.openxmlformats.org/officeDocument/2006/relationships/diagramQuickStyle" Target="diagrams/quickStyle3.xml"/><Relationship Id="rId28" Type="http://schemas.openxmlformats.org/officeDocument/2006/relationships/diagramQuickStyle" Target="diagrams/quickStyle4.xml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diagramColors" Target="diagrams/colors2.xml"/><Relationship Id="rId31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Colors" Target="diagrams/colors1.xml"/><Relationship Id="rId22" Type="http://schemas.openxmlformats.org/officeDocument/2006/relationships/diagramLayout" Target="diagrams/layout3.xml"/><Relationship Id="rId27" Type="http://schemas.openxmlformats.org/officeDocument/2006/relationships/diagramLayout" Target="diagrams/layout4.xml"/><Relationship Id="rId30" Type="http://schemas.microsoft.com/office/2007/relationships/diagramDrawing" Target="diagrams/drawing4.xml"/><Relationship Id="rId35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EquityReport.Dotx" TargetMode="External"/></Relationships>
</file>

<file path=word/diagrams/_rels/drawing3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DAEE010-9BC7-4C2D-81D6-88065DEAC444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F2A4FEC2-0702-4092-93B3-B5DDA71E33D5}">
      <dgm:prSet phldrT="[Texto]"/>
      <dgm:spPr/>
      <dgm:t>
        <a:bodyPr/>
        <a:lstStyle/>
        <a:p>
          <a:pPr algn="ctr"/>
          <a:r>
            <a:rPr lang="es-MX" b="1"/>
            <a:t>Recopilar requisitos</a:t>
          </a:r>
        </a:p>
        <a:p>
          <a:pPr algn="l"/>
          <a:r>
            <a:rPr lang="es-MX"/>
            <a:t>Entradas:</a:t>
          </a:r>
        </a:p>
        <a:p>
          <a:pPr algn="l"/>
          <a:r>
            <a:rPr lang="es-MX"/>
            <a:t>	Documento de 	especificaciones del 	proyecto.</a:t>
          </a:r>
        </a:p>
        <a:p>
          <a:pPr algn="l"/>
          <a:r>
            <a:rPr lang="es-MX"/>
            <a:t>Herramientas y técnicas:</a:t>
          </a:r>
        </a:p>
        <a:p>
          <a:pPr algn="l"/>
          <a:r>
            <a:rPr lang="es-MX"/>
            <a:t>	Lluvia de ideas.</a:t>
          </a:r>
        </a:p>
        <a:p>
          <a:pPr algn="l"/>
          <a:r>
            <a:rPr lang="es-MX"/>
            <a:t>	Análisis.</a:t>
          </a:r>
        </a:p>
        <a:p>
          <a:pPr algn="l"/>
          <a:r>
            <a:rPr lang="es-MX"/>
            <a:t>	Investigación.</a:t>
          </a:r>
        </a:p>
        <a:p>
          <a:pPr algn="l"/>
          <a:r>
            <a:rPr lang="es-MX"/>
            <a:t>Salidas:</a:t>
          </a:r>
        </a:p>
        <a:p>
          <a:pPr algn="l"/>
          <a:r>
            <a:rPr lang="es-MX"/>
            <a:t>	Documento de acta 	constitutiva del proyecto.</a:t>
          </a:r>
        </a:p>
      </dgm:t>
    </dgm:pt>
    <dgm:pt modelId="{7FBE3324-D19D-40C0-9773-A8E5B4B97DA7}" type="parTrans" cxnId="{3EDB91B5-F607-4F60-83BE-8D0A8D043921}">
      <dgm:prSet/>
      <dgm:spPr/>
      <dgm:t>
        <a:bodyPr/>
        <a:lstStyle/>
        <a:p>
          <a:endParaRPr lang="es-MX"/>
        </a:p>
      </dgm:t>
    </dgm:pt>
    <dgm:pt modelId="{1A76B91D-7FED-484F-8D2B-A90E1926837F}" type="sibTrans" cxnId="{3EDB91B5-F607-4F60-83BE-8D0A8D043921}">
      <dgm:prSet/>
      <dgm:spPr/>
      <dgm:t>
        <a:bodyPr/>
        <a:lstStyle/>
        <a:p>
          <a:endParaRPr lang="es-MX"/>
        </a:p>
      </dgm:t>
    </dgm:pt>
    <dgm:pt modelId="{B26D7694-EA61-42DD-999A-08D95E786228}">
      <dgm:prSet phldrT="[Texto]"/>
      <dgm:spPr/>
      <dgm:t>
        <a:bodyPr/>
        <a:lstStyle/>
        <a:p>
          <a:pPr algn="ctr"/>
          <a:r>
            <a:rPr lang="es-MX" b="1"/>
            <a:t>Definir alcance</a:t>
          </a:r>
        </a:p>
        <a:p>
          <a:pPr algn="l"/>
          <a:r>
            <a:rPr lang="es-MX"/>
            <a:t>Entradas:</a:t>
          </a:r>
        </a:p>
        <a:p>
          <a:pPr algn="l"/>
          <a:r>
            <a:rPr lang="es-MX"/>
            <a:t>	Documento de 	especificaciones del 	proyecto.</a:t>
          </a:r>
        </a:p>
        <a:p>
          <a:pPr algn="l"/>
          <a:r>
            <a:rPr lang="es-MX"/>
            <a:t>	Acta constitutiva del proyecto</a:t>
          </a:r>
        </a:p>
        <a:p>
          <a:pPr algn="l"/>
          <a:r>
            <a:rPr lang="es-MX"/>
            <a:t>Herramientas y técnicas:</a:t>
          </a:r>
        </a:p>
        <a:p>
          <a:pPr algn="l"/>
          <a:r>
            <a:rPr lang="es-MX"/>
            <a:t>	Análisis.</a:t>
          </a:r>
        </a:p>
        <a:p>
          <a:pPr algn="l"/>
          <a:r>
            <a:rPr lang="es-MX"/>
            <a:t>	Investigación.</a:t>
          </a:r>
        </a:p>
        <a:p>
          <a:pPr algn="l"/>
          <a:r>
            <a:rPr lang="es-MX"/>
            <a:t>	Análisis del producto</a:t>
          </a:r>
        </a:p>
        <a:p>
          <a:pPr algn="l"/>
          <a:r>
            <a:rPr lang="es-MX"/>
            <a:t>Salidas:</a:t>
          </a:r>
        </a:p>
        <a:p>
          <a:pPr algn="l"/>
          <a:r>
            <a:rPr lang="es-MX"/>
            <a:t>	Actualizaciones al acta 	constitutiva</a:t>
          </a:r>
          <a:endParaRPr lang="es-MX" b="1"/>
        </a:p>
        <a:p>
          <a:pPr algn="l"/>
          <a:r>
            <a:rPr lang="es-MX"/>
            <a:t>	</a:t>
          </a:r>
        </a:p>
      </dgm:t>
    </dgm:pt>
    <dgm:pt modelId="{A560BDA6-F571-4AA0-BEE2-77D172CB6F59}" type="sibTrans" cxnId="{4BD53618-23B7-4599-A154-C497F8D49B58}">
      <dgm:prSet/>
      <dgm:spPr/>
      <dgm:t>
        <a:bodyPr/>
        <a:lstStyle/>
        <a:p>
          <a:endParaRPr lang="es-MX"/>
        </a:p>
      </dgm:t>
    </dgm:pt>
    <dgm:pt modelId="{2C6EB174-01BE-4012-82EA-EEF252B7F5C5}" type="parTrans" cxnId="{4BD53618-23B7-4599-A154-C497F8D49B58}">
      <dgm:prSet/>
      <dgm:spPr/>
      <dgm:t>
        <a:bodyPr/>
        <a:lstStyle/>
        <a:p>
          <a:endParaRPr lang="es-MX"/>
        </a:p>
      </dgm:t>
    </dgm:pt>
    <dgm:pt modelId="{26AE3172-65E6-4793-A47B-74E4780DA187}">
      <dgm:prSet phldrT="[Texto]" custT="1"/>
      <dgm:spPr/>
      <dgm:t>
        <a:bodyPr/>
        <a:lstStyle/>
        <a:p>
          <a:r>
            <a:rPr lang="es-MX" sz="800" b="1"/>
            <a:t>Gestión de alcance de </a:t>
          </a:r>
          <a:r>
            <a:rPr lang="es-ES" sz="800" b="1"/>
            <a:t>Sistema de control para Proteco Food</a:t>
          </a:r>
          <a:r>
            <a:rPr lang="es-MX" sz="800" b="1"/>
            <a:t> </a:t>
          </a:r>
        </a:p>
      </dgm:t>
    </dgm:pt>
    <dgm:pt modelId="{2792E6F7-C601-4480-92DA-543095144281}" type="sibTrans" cxnId="{B3BA332E-4264-41FC-94B6-15213C8638CB}">
      <dgm:prSet/>
      <dgm:spPr/>
      <dgm:t>
        <a:bodyPr/>
        <a:lstStyle/>
        <a:p>
          <a:endParaRPr lang="es-MX"/>
        </a:p>
      </dgm:t>
    </dgm:pt>
    <dgm:pt modelId="{A7A36F3A-5445-4EB3-9553-B1830A5D5C44}" type="parTrans" cxnId="{B3BA332E-4264-41FC-94B6-15213C8638CB}">
      <dgm:prSet/>
      <dgm:spPr/>
      <dgm:t>
        <a:bodyPr/>
        <a:lstStyle/>
        <a:p>
          <a:endParaRPr lang="es-MX"/>
        </a:p>
      </dgm:t>
    </dgm:pt>
    <dgm:pt modelId="{92743145-07E3-4A0A-9202-647806ECA093}">
      <dgm:prSet phldrT="[Texto]"/>
      <dgm:spPr/>
      <dgm:t>
        <a:bodyPr/>
        <a:lstStyle/>
        <a:p>
          <a:pPr algn="ctr"/>
          <a:r>
            <a:rPr lang="es-MX" b="1"/>
            <a:t>Crear WBS</a:t>
          </a:r>
        </a:p>
        <a:p>
          <a:pPr algn="l"/>
          <a:r>
            <a:rPr lang="es-MX"/>
            <a:t>Entradas:</a:t>
          </a:r>
        </a:p>
        <a:p>
          <a:pPr algn="l"/>
          <a:r>
            <a:rPr lang="es-MX"/>
            <a:t>	</a:t>
          </a:r>
          <a:r>
            <a:rPr lang="es-MX"/>
            <a:t>Documento de 	especificaciones del 	proyecto.</a:t>
          </a:r>
          <a:endParaRPr lang="es-MX"/>
        </a:p>
        <a:p>
          <a:pPr algn="l"/>
          <a:r>
            <a:rPr lang="es-MX"/>
            <a:t>	</a:t>
          </a:r>
          <a:r>
            <a:rPr lang="es-MX"/>
            <a:t>Documento de acta 	constitutiva del 	proyecto.</a:t>
          </a:r>
        </a:p>
        <a:p>
          <a:pPr algn="l"/>
          <a:r>
            <a:rPr lang="es-MX"/>
            <a:t>	Diagramas de modelo del 	programa.</a:t>
          </a:r>
          <a:endParaRPr lang="es-MX"/>
        </a:p>
        <a:p>
          <a:pPr algn="l"/>
          <a:r>
            <a:rPr lang="es-MX"/>
            <a:t>Herramientas y técnicas:</a:t>
          </a:r>
        </a:p>
        <a:p>
          <a:pPr algn="l"/>
          <a:r>
            <a:rPr lang="es-MX"/>
            <a:t>	Lluvia de ideas.</a:t>
          </a:r>
        </a:p>
        <a:p>
          <a:pPr algn="l"/>
          <a:r>
            <a:rPr lang="es-MX"/>
            <a:t>	Análisis.</a:t>
          </a:r>
        </a:p>
        <a:p>
          <a:pPr algn="l"/>
          <a:r>
            <a:rPr lang="es-MX"/>
            <a:t>	Pruebas de escritorio.</a:t>
          </a:r>
        </a:p>
        <a:p>
          <a:pPr algn="l"/>
          <a:r>
            <a:rPr lang="es-MX"/>
            <a:t>Salidas:</a:t>
          </a:r>
        </a:p>
        <a:p>
          <a:pPr algn="l"/>
          <a:r>
            <a:rPr lang="es-MX"/>
            <a:t>	Documento "WBS".</a:t>
          </a:r>
        </a:p>
        <a:p>
          <a:pPr algn="l"/>
          <a:r>
            <a:rPr lang="es-MX"/>
            <a:t>	Actualizaciones al acta 	constitutiva.	</a:t>
          </a:r>
        </a:p>
      </dgm:t>
    </dgm:pt>
    <dgm:pt modelId="{CB05CD4E-523E-46A0-A009-CFB551595986}" type="parTrans" cxnId="{D4D4DD68-7E8A-4775-A45B-D6BC029E3691}">
      <dgm:prSet/>
      <dgm:spPr/>
      <dgm:t>
        <a:bodyPr/>
        <a:lstStyle/>
        <a:p>
          <a:endParaRPr lang="es-MX"/>
        </a:p>
      </dgm:t>
    </dgm:pt>
    <dgm:pt modelId="{46190E6C-6458-4386-A2B8-378162ADC53C}" type="sibTrans" cxnId="{D4D4DD68-7E8A-4775-A45B-D6BC029E3691}">
      <dgm:prSet/>
      <dgm:spPr/>
      <dgm:t>
        <a:bodyPr/>
        <a:lstStyle/>
        <a:p>
          <a:endParaRPr lang="es-MX"/>
        </a:p>
      </dgm:t>
    </dgm:pt>
    <dgm:pt modelId="{C0BEC564-DDFC-45EA-BE3B-CEB4AEC0E3C6}">
      <dgm:prSet phldrT="[Texto]"/>
      <dgm:spPr/>
      <dgm:t>
        <a:bodyPr/>
        <a:lstStyle/>
        <a:p>
          <a:pPr algn="ctr"/>
          <a:r>
            <a:rPr lang="es-MX" b="1"/>
            <a:t>Verificar alcance</a:t>
          </a:r>
        </a:p>
        <a:p>
          <a:pPr algn="l"/>
          <a:r>
            <a:rPr lang="es-MX"/>
            <a:t>Entradas:</a:t>
          </a:r>
        </a:p>
        <a:p>
          <a:pPr algn="l"/>
          <a:r>
            <a:rPr lang="es-MX"/>
            <a:t>	Documento de 	especificaciones del 	proyecto.</a:t>
          </a:r>
        </a:p>
        <a:p>
          <a:pPr algn="l"/>
          <a:r>
            <a:rPr lang="es-MX"/>
            <a:t>	Acta constitutiva del 	proyecto.</a:t>
          </a:r>
        </a:p>
        <a:p>
          <a:pPr algn="l"/>
          <a:r>
            <a:rPr lang="es-MX"/>
            <a:t>Herramientas y técnicas:</a:t>
          </a:r>
        </a:p>
        <a:p>
          <a:pPr algn="l"/>
          <a:r>
            <a:rPr lang="es-MX"/>
            <a:t>	Análisis.</a:t>
          </a:r>
        </a:p>
        <a:p>
          <a:pPr algn="l"/>
          <a:r>
            <a:rPr lang="es-MX"/>
            <a:t>	IInspección.</a:t>
          </a:r>
        </a:p>
        <a:p>
          <a:pPr algn="l"/>
          <a:r>
            <a:rPr lang="es-MX"/>
            <a:t>	Técnicas de diálogo.</a:t>
          </a:r>
        </a:p>
        <a:p>
          <a:pPr algn="l"/>
          <a:r>
            <a:rPr lang="es-MX"/>
            <a:t>Salidas:</a:t>
          </a:r>
        </a:p>
        <a:p>
          <a:pPr algn="l"/>
          <a:r>
            <a:rPr lang="es-MX"/>
            <a:t>	Actualizaciones al acta 	constitutiva.</a:t>
          </a:r>
        </a:p>
        <a:p>
          <a:pPr algn="l"/>
          <a:r>
            <a:rPr lang="es-MX"/>
            <a:t>	Solicitudes de cambio.</a:t>
          </a:r>
        </a:p>
        <a:p>
          <a:pPr algn="l"/>
          <a:r>
            <a:rPr lang="es-MX"/>
            <a:t>	Se aceptan entregables</a:t>
          </a:r>
          <a:endParaRPr lang="es-MX"/>
        </a:p>
      </dgm:t>
    </dgm:pt>
    <dgm:pt modelId="{8529C53B-DBE7-47C5-B296-6115EBB71BAF}" type="parTrans" cxnId="{E4287D4A-8DF5-4B94-9853-7D481B73890E}">
      <dgm:prSet/>
      <dgm:spPr/>
      <dgm:t>
        <a:bodyPr/>
        <a:lstStyle/>
        <a:p>
          <a:endParaRPr lang="es-MX"/>
        </a:p>
      </dgm:t>
    </dgm:pt>
    <dgm:pt modelId="{8163FBF6-976C-4764-A475-8331A99265EA}" type="sibTrans" cxnId="{E4287D4A-8DF5-4B94-9853-7D481B73890E}">
      <dgm:prSet/>
      <dgm:spPr/>
      <dgm:t>
        <a:bodyPr/>
        <a:lstStyle/>
        <a:p>
          <a:endParaRPr lang="es-MX"/>
        </a:p>
      </dgm:t>
    </dgm:pt>
    <dgm:pt modelId="{1ACD5BB7-1238-4506-9CF1-2CE5F3F5A1EC}">
      <dgm:prSet phldrT="[Texto]"/>
      <dgm:spPr/>
      <dgm:t>
        <a:bodyPr/>
        <a:lstStyle/>
        <a:p>
          <a:pPr algn="ctr"/>
          <a:r>
            <a:rPr lang="es-MX" b="1"/>
            <a:t>Control del alcance</a:t>
          </a:r>
        </a:p>
        <a:p>
          <a:pPr algn="l"/>
          <a:r>
            <a:rPr lang="es-MX"/>
            <a:t>Entradas:</a:t>
          </a:r>
        </a:p>
        <a:p>
          <a:pPr algn="l"/>
          <a:r>
            <a:rPr lang="es-MX"/>
            <a:t>	Documento de 	especificaciones del 	proyecto.</a:t>
          </a:r>
        </a:p>
        <a:p>
          <a:pPr algn="l"/>
          <a:r>
            <a:rPr lang="es-MX"/>
            <a:t>	Acta constitutiva del 	proyecto.</a:t>
          </a:r>
        </a:p>
        <a:p>
          <a:pPr algn="l"/>
          <a:r>
            <a:rPr lang="es-MX"/>
            <a:t>	Información sobre 	desempeño del trabajo.</a:t>
          </a:r>
        </a:p>
        <a:p>
          <a:pPr algn="l"/>
          <a:r>
            <a:rPr lang="es-MX"/>
            <a:t>Herramientas y técnicas:</a:t>
          </a:r>
        </a:p>
        <a:p>
          <a:pPr algn="l"/>
          <a:r>
            <a:rPr lang="es-MX"/>
            <a:t>	Análisis de variación.</a:t>
          </a:r>
        </a:p>
        <a:p>
          <a:pPr algn="l"/>
          <a:r>
            <a:rPr lang="es-MX"/>
            <a:t>Salidas:</a:t>
          </a:r>
        </a:p>
        <a:p>
          <a:pPr algn="l"/>
          <a:r>
            <a:rPr lang="es-MX"/>
            <a:t>	Actualizaciones al acta 	constitutiva.</a:t>
          </a:r>
        </a:p>
        <a:p>
          <a:pPr algn="l"/>
          <a:r>
            <a:rPr lang="es-MX"/>
            <a:t>	Solicitudes de cambio..</a:t>
          </a:r>
          <a:endParaRPr lang="es-MX"/>
        </a:p>
      </dgm:t>
    </dgm:pt>
    <dgm:pt modelId="{C3FCC272-444A-47BE-8C90-F055FA6DC4ED}" type="parTrans" cxnId="{659427E4-F68C-4AF3-97FB-331B5EEF7458}">
      <dgm:prSet/>
      <dgm:spPr/>
      <dgm:t>
        <a:bodyPr/>
        <a:lstStyle/>
        <a:p>
          <a:endParaRPr lang="es-MX"/>
        </a:p>
      </dgm:t>
    </dgm:pt>
    <dgm:pt modelId="{EDC24AA0-3E12-4F2E-86A6-83A691C2FC79}" type="sibTrans" cxnId="{659427E4-F68C-4AF3-97FB-331B5EEF7458}">
      <dgm:prSet/>
      <dgm:spPr/>
      <dgm:t>
        <a:bodyPr/>
        <a:lstStyle/>
        <a:p>
          <a:endParaRPr lang="es-MX"/>
        </a:p>
      </dgm:t>
    </dgm:pt>
    <dgm:pt modelId="{FD5C65D2-2F45-4212-B871-09E8506D6830}" type="pres">
      <dgm:prSet presAssocID="{6DAEE010-9BC7-4C2D-81D6-88065DEAC44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D2FE01E-4E70-4513-ADFB-B4CE3F0BDE4B}" type="pres">
      <dgm:prSet presAssocID="{26AE3172-65E6-4793-A47B-74E4780DA187}" presName="hierRoot1" presStyleCnt="0"/>
      <dgm:spPr/>
    </dgm:pt>
    <dgm:pt modelId="{280566E7-5C1E-4616-8DA1-41E65958937D}" type="pres">
      <dgm:prSet presAssocID="{26AE3172-65E6-4793-A47B-74E4780DA187}" presName="composite" presStyleCnt="0"/>
      <dgm:spPr/>
    </dgm:pt>
    <dgm:pt modelId="{21310045-4979-45C8-96D7-76F64A8CE126}" type="pres">
      <dgm:prSet presAssocID="{26AE3172-65E6-4793-A47B-74E4780DA187}" presName="background" presStyleLbl="node0" presStyleIdx="0" presStyleCnt="1"/>
      <dgm:spPr/>
    </dgm:pt>
    <dgm:pt modelId="{ACAED0C3-9050-4F88-AF33-BBEAF82E22FE}" type="pres">
      <dgm:prSet presAssocID="{26AE3172-65E6-4793-A47B-74E4780DA187}" presName="text" presStyleLbl="fgAcc0" presStyleIdx="0" presStyleCnt="1" custScaleY="57201" custLinFactNeighborX="1649" custLinFactNeighborY="-519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DCBCD60-3881-4FF6-B5D3-DC1AB015C74A}" type="pres">
      <dgm:prSet presAssocID="{26AE3172-65E6-4793-A47B-74E4780DA187}" presName="hierChild2" presStyleCnt="0"/>
      <dgm:spPr/>
    </dgm:pt>
    <dgm:pt modelId="{4AA2B86A-CB7C-43D6-A5C4-422F17B498E1}" type="pres">
      <dgm:prSet presAssocID="{7FBE3324-D19D-40C0-9773-A8E5B4B97DA7}" presName="Name10" presStyleLbl="parChTrans1D2" presStyleIdx="0" presStyleCnt="5"/>
      <dgm:spPr/>
    </dgm:pt>
    <dgm:pt modelId="{51A56444-D211-48E5-84B0-04B8157B8B42}" type="pres">
      <dgm:prSet presAssocID="{F2A4FEC2-0702-4092-93B3-B5DDA71E33D5}" presName="hierRoot2" presStyleCnt="0"/>
      <dgm:spPr/>
    </dgm:pt>
    <dgm:pt modelId="{92B46F89-DA32-4464-8C67-B036CAFEF523}" type="pres">
      <dgm:prSet presAssocID="{F2A4FEC2-0702-4092-93B3-B5DDA71E33D5}" presName="composite2" presStyleCnt="0"/>
      <dgm:spPr/>
    </dgm:pt>
    <dgm:pt modelId="{5BE5770A-154A-4DAA-815E-4D2010B6CCD9}" type="pres">
      <dgm:prSet presAssocID="{F2A4FEC2-0702-4092-93B3-B5DDA71E33D5}" presName="background2" presStyleLbl="node2" presStyleIdx="0" presStyleCnt="5"/>
      <dgm:spPr/>
    </dgm:pt>
    <dgm:pt modelId="{DB339006-FCE1-4C43-9EA6-081DF05B7780}" type="pres">
      <dgm:prSet presAssocID="{F2A4FEC2-0702-4092-93B3-B5DDA71E33D5}" presName="text2" presStyleLbl="fgAcc2" presStyleIdx="0" presStyleCnt="5" custScaleY="19710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D2294ED-7570-4C0B-B743-0080B4638BE1}" type="pres">
      <dgm:prSet presAssocID="{F2A4FEC2-0702-4092-93B3-B5DDA71E33D5}" presName="hierChild3" presStyleCnt="0"/>
      <dgm:spPr/>
    </dgm:pt>
    <dgm:pt modelId="{799F9D47-638E-4BC7-8916-FCB43484443B}" type="pres">
      <dgm:prSet presAssocID="{2C6EB174-01BE-4012-82EA-EEF252B7F5C5}" presName="Name10" presStyleLbl="parChTrans1D2" presStyleIdx="1" presStyleCnt="5"/>
      <dgm:spPr/>
    </dgm:pt>
    <dgm:pt modelId="{F682CEA1-8438-445F-8563-7EC1622108C1}" type="pres">
      <dgm:prSet presAssocID="{B26D7694-EA61-42DD-999A-08D95E786228}" presName="hierRoot2" presStyleCnt="0"/>
      <dgm:spPr/>
    </dgm:pt>
    <dgm:pt modelId="{68E8DD8E-DC22-4B67-85D7-3ACC826D5091}" type="pres">
      <dgm:prSet presAssocID="{B26D7694-EA61-42DD-999A-08D95E786228}" presName="composite2" presStyleCnt="0"/>
      <dgm:spPr/>
    </dgm:pt>
    <dgm:pt modelId="{3758A47C-9A39-4BFF-8034-4B5F885D9535}" type="pres">
      <dgm:prSet presAssocID="{B26D7694-EA61-42DD-999A-08D95E786228}" presName="background2" presStyleLbl="node2" presStyleIdx="1" presStyleCnt="5"/>
      <dgm:spPr/>
    </dgm:pt>
    <dgm:pt modelId="{9970E4B7-B875-4391-B5FA-52106B74CA8C}" type="pres">
      <dgm:prSet presAssocID="{B26D7694-EA61-42DD-999A-08D95E786228}" presName="text2" presStyleLbl="fgAcc2" presStyleIdx="1" presStyleCnt="5" custScaleY="19710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2796E6BC-01B0-4374-9320-961AFEB16681}" type="pres">
      <dgm:prSet presAssocID="{B26D7694-EA61-42DD-999A-08D95E786228}" presName="hierChild3" presStyleCnt="0"/>
      <dgm:spPr/>
    </dgm:pt>
    <dgm:pt modelId="{A33924B1-4D5D-43A9-93B1-629363E2D3DE}" type="pres">
      <dgm:prSet presAssocID="{CB05CD4E-523E-46A0-A009-CFB551595986}" presName="Name10" presStyleLbl="parChTrans1D2" presStyleIdx="2" presStyleCnt="5"/>
      <dgm:spPr/>
    </dgm:pt>
    <dgm:pt modelId="{D34DCAD1-5BEB-4F06-9BE2-465F2CA8B35C}" type="pres">
      <dgm:prSet presAssocID="{92743145-07E3-4A0A-9202-647806ECA093}" presName="hierRoot2" presStyleCnt="0"/>
      <dgm:spPr/>
    </dgm:pt>
    <dgm:pt modelId="{50135DA5-B4EE-47ED-B7D9-33E4422E95F4}" type="pres">
      <dgm:prSet presAssocID="{92743145-07E3-4A0A-9202-647806ECA093}" presName="composite2" presStyleCnt="0"/>
      <dgm:spPr/>
    </dgm:pt>
    <dgm:pt modelId="{043DEA6A-0BC0-4EF9-AF0F-A6CA14C88151}" type="pres">
      <dgm:prSet presAssocID="{92743145-07E3-4A0A-9202-647806ECA093}" presName="background2" presStyleLbl="node2" presStyleIdx="2" presStyleCnt="5"/>
      <dgm:spPr/>
    </dgm:pt>
    <dgm:pt modelId="{22EF2A6E-1771-4B26-80A5-46D344501F18}" type="pres">
      <dgm:prSet presAssocID="{92743145-07E3-4A0A-9202-647806ECA093}" presName="text2" presStyleLbl="fgAcc2" presStyleIdx="2" presStyleCnt="5" custScaleY="19710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191DD3B1-2466-4683-91F2-93F100E31E45}" type="pres">
      <dgm:prSet presAssocID="{92743145-07E3-4A0A-9202-647806ECA093}" presName="hierChild3" presStyleCnt="0"/>
      <dgm:spPr/>
    </dgm:pt>
    <dgm:pt modelId="{A43FCF02-19E4-45D6-A040-9E45B5F22B68}" type="pres">
      <dgm:prSet presAssocID="{8529C53B-DBE7-47C5-B296-6115EBB71BAF}" presName="Name10" presStyleLbl="parChTrans1D2" presStyleIdx="3" presStyleCnt="5"/>
      <dgm:spPr/>
    </dgm:pt>
    <dgm:pt modelId="{09229C1B-4FEE-40D1-A191-15AE745F641D}" type="pres">
      <dgm:prSet presAssocID="{C0BEC564-DDFC-45EA-BE3B-CEB4AEC0E3C6}" presName="hierRoot2" presStyleCnt="0"/>
      <dgm:spPr/>
    </dgm:pt>
    <dgm:pt modelId="{49196A6A-BF3E-442A-BBD5-A02AF4019F59}" type="pres">
      <dgm:prSet presAssocID="{C0BEC564-DDFC-45EA-BE3B-CEB4AEC0E3C6}" presName="composite2" presStyleCnt="0"/>
      <dgm:spPr/>
    </dgm:pt>
    <dgm:pt modelId="{5F2E2E6A-3E9D-43BE-B9FC-0D841F366FC1}" type="pres">
      <dgm:prSet presAssocID="{C0BEC564-DDFC-45EA-BE3B-CEB4AEC0E3C6}" presName="background2" presStyleLbl="node2" presStyleIdx="3" presStyleCnt="5"/>
      <dgm:spPr/>
    </dgm:pt>
    <dgm:pt modelId="{37A42300-9694-4A69-95B8-55D435E23EBB}" type="pres">
      <dgm:prSet presAssocID="{C0BEC564-DDFC-45EA-BE3B-CEB4AEC0E3C6}" presName="text2" presStyleLbl="fgAcc2" presStyleIdx="3" presStyleCnt="5" custScaleY="19710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10068FA-FF19-4EEF-9B92-DDCD56062ACE}" type="pres">
      <dgm:prSet presAssocID="{C0BEC564-DDFC-45EA-BE3B-CEB4AEC0E3C6}" presName="hierChild3" presStyleCnt="0"/>
      <dgm:spPr/>
    </dgm:pt>
    <dgm:pt modelId="{88B2611D-21AA-479E-BAE7-F2DDA9FB3763}" type="pres">
      <dgm:prSet presAssocID="{C3FCC272-444A-47BE-8C90-F055FA6DC4ED}" presName="Name10" presStyleLbl="parChTrans1D2" presStyleIdx="4" presStyleCnt="5"/>
      <dgm:spPr/>
    </dgm:pt>
    <dgm:pt modelId="{1D5E0EB9-C1C9-49FB-B220-B17C62B40D41}" type="pres">
      <dgm:prSet presAssocID="{1ACD5BB7-1238-4506-9CF1-2CE5F3F5A1EC}" presName="hierRoot2" presStyleCnt="0"/>
      <dgm:spPr/>
    </dgm:pt>
    <dgm:pt modelId="{F64FD70E-727E-4BE1-A8BB-34DC09245FEE}" type="pres">
      <dgm:prSet presAssocID="{1ACD5BB7-1238-4506-9CF1-2CE5F3F5A1EC}" presName="composite2" presStyleCnt="0"/>
      <dgm:spPr/>
    </dgm:pt>
    <dgm:pt modelId="{A487B181-465C-4226-9E6A-DCE873EAA56B}" type="pres">
      <dgm:prSet presAssocID="{1ACD5BB7-1238-4506-9CF1-2CE5F3F5A1EC}" presName="background2" presStyleLbl="node2" presStyleIdx="4" presStyleCnt="5"/>
      <dgm:spPr/>
    </dgm:pt>
    <dgm:pt modelId="{BB48024A-A3B9-42EB-B7D7-BDF0170E95B1}" type="pres">
      <dgm:prSet presAssocID="{1ACD5BB7-1238-4506-9CF1-2CE5F3F5A1EC}" presName="text2" presStyleLbl="fgAcc2" presStyleIdx="4" presStyleCnt="5" custScaleY="19710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7011EBD6-A42E-4A1E-9B8F-CC6614AB06D5}" type="pres">
      <dgm:prSet presAssocID="{1ACD5BB7-1238-4506-9CF1-2CE5F3F5A1EC}" presName="hierChild3" presStyleCnt="0"/>
      <dgm:spPr/>
    </dgm:pt>
  </dgm:ptLst>
  <dgm:cxnLst>
    <dgm:cxn modelId="{6C1D7D6D-C742-43A5-90BB-460E91CE5787}" type="presOf" srcId="{2C6EB174-01BE-4012-82EA-EEF252B7F5C5}" destId="{799F9D47-638E-4BC7-8916-FCB43484443B}" srcOrd="0" destOrd="0" presId="urn:microsoft.com/office/officeart/2005/8/layout/hierarchy1"/>
    <dgm:cxn modelId="{B3BA332E-4264-41FC-94B6-15213C8638CB}" srcId="{6DAEE010-9BC7-4C2D-81D6-88065DEAC444}" destId="{26AE3172-65E6-4793-A47B-74E4780DA187}" srcOrd="0" destOrd="0" parTransId="{A7A36F3A-5445-4EB3-9553-B1830A5D5C44}" sibTransId="{2792E6F7-C601-4480-92DA-543095144281}"/>
    <dgm:cxn modelId="{30D93F6F-0379-41F8-9CF5-DB601CB2CC21}" type="presOf" srcId="{8529C53B-DBE7-47C5-B296-6115EBB71BAF}" destId="{A43FCF02-19E4-45D6-A040-9E45B5F22B68}" srcOrd="0" destOrd="0" presId="urn:microsoft.com/office/officeart/2005/8/layout/hierarchy1"/>
    <dgm:cxn modelId="{3EDB91B5-F607-4F60-83BE-8D0A8D043921}" srcId="{26AE3172-65E6-4793-A47B-74E4780DA187}" destId="{F2A4FEC2-0702-4092-93B3-B5DDA71E33D5}" srcOrd="0" destOrd="0" parTransId="{7FBE3324-D19D-40C0-9773-A8E5B4B97DA7}" sibTransId="{1A76B91D-7FED-484F-8D2B-A90E1926837F}"/>
    <dgm:cxn modelId="{48842F1C-651B-433B-A6E6-795DF0AA2F68}" type="presOf" srcId="{1ACD5BB7-1238-4506-9CF1-2CE5F3F5A1EC}" destId="{BB48024A-A3B9-42EB-B7D7-BDF0170E95B1}" srcOrd="0" destOrd="0" presId="urn:microsoft.com/office/officeart/2005/8/layout/hierarchy1"/>
    <dgm:cxn modelId="{CDFA6805-2F88-4F08-9909-AAE68A50BC51}" type="presOf" srcId="{C0BEC564-DDFC-45EA-BE3B-CEB4AEC0E3C6}" destId="{37A42300-9694-4A69-95B8-55D435E23EBB}" srcOrd="0" destOrd="0" presId="urn:microsoft.com/office/officeart/2005/8/layout/hierarchy1"/>
    <dgm:cxn modelId="{D4D4DD68-7E8A-4775-A45B-D6BC029E3691}" srcId="{26AE3172-65E6-4793-A47B-74E4780DA187}" destId="{92743145-07E3-4A0A-9202-647806ECA093}" srcOrd="2" destOrd="0" parTransId="{CB05CD4E-523E-46A0-A009-CFB551595986}" sibTransId="{46190E6C-6458-4386-A2B8-378162ADC53C}"/>
    <dgm:cxn modelId="{F0C5C57F-8604-4606-B90E-939C6337E904}" type="presOf" srcId="{7FBE3324-D19D-40C0-9773-A8E5B4B97DA7}" destId="{4AA2B86A-CB7C-43D6-A5C4-422F17B498E1}" srcOrd="0" destOrd="0" presId="urn:microsoft.com/office/officeart/2005/8/layout/hierarchy1"/>
    <dgm:cxn modelId="{2E8976E2-1104-4ECA-90C9-AD56C9186FDA}" type="presOf" srcId="{92743145-07E3-4A0A-9202-647806ECA093}" destId="{22EF2A6E-1771-4B26-80A5-46D344501F18}" srcOrd="0" destOrd="0" presId="urn:microsoft.com/office/officeart/2005/8/layout/hierarchy1"/>
    <dgm:cxn modelId="{62A1AF9D-B5C6-48DB-8264-F2A01F5E1BBD}" type="presOf" srcId="{6DAEE010-9BC7-4C2D-81D6-88065DEAC444}" destId="{FD5C65D2-2F45-4212-B871-09E8506D6830}" srcOrd="0" destOrd="0" presId="urn:microsoft.com/office/officeart/2005/8/layout/hierarchy1"/>
    <dgm:cxn modelId="{659427E4-F68C-4AF3-97FB-331B5EEF7458}" srcId="{26AE3172-65E6-4793-A47B-74E4780DA187}" destId="{1ACD5BB7-1238-4506-9CF1-2CE5F3F5A1EC}" srcOrd="4" destOrd="0" parTransId="{C3FCC272-444A-47BE-8C90-F055FA6DC4ED}" sibTransId="{EDC24AA0-3E12-4F2E-86A6-83A691C2FC79}"/>
    <dgm:cxn modelId="{CB41C4F4-56A7-4C25-B60F-D1843CB339AA}" type="presOf" srcId="{C3FCC272-444A-47BE-8C90-F055FA6DC4ED}" destId="{88B2611D-21AA-479E-BAE7-F2DDA9FB3763}" srcOrd="0" destOrd="0" presId="urn:microsoft.com/office/officeart/2005/8/layout/hierarchy1"/>
    <dgm:cxn modelId="{4BD53618-23B7-4599-A154-C497F8D49B58}" srcId="{26AE3172-65E6-4793-A47B-74E4780DA187}" destId="{B26D7694-EA61-42DD-999A-08D95E786228}" srcOrd="1" destOrd="0" parTransId="{2C6EB174-01BE-4012-82EA-EEF252B7F5C5}" sibTransId="{A560BDA6-F571-4AA0-BEE2-77D172CB6F59}"/>
    <dgm:cxn modelId="{F166CBAF-EAC4-41AC-939E-D089583F348A}" type="presOf" srcId="{B26D7694-EA61-42DD-999A-08D95E786228}" destId="{9970E4B7-B875-4391-B5FA-52106B74CA8C}" srcOrd="0" destOrd="0" presId="urn:microsoft.com/office/officeart/2005/8/layout/hierarchy1"/>
    <dgm:cxn modelId="{A9381409-D13F-4667-81F5-6E93F9668B6F}" type="presOf" srcId="{F2A4FEC2-0702-4092-93B3-B5DDA71E33D5}" destId="{DB339006-FCE1-4C43-9EA6-081DF05B7780}" srcOrd="0" destOrd="0" presId="urn:microsoft.com/office/officeart/2005/8/layout/hierarchy1"/>
    <dgm:cxn modelId="{7C558CCB-FF78-406C-A2FB-C65F4982EFDD}" type="presOf" srcId="{CB05CD4E-523E-46A0-A009-CFB551595986}" destId="{A33924B1-4D5D-43A9-93B1-629363E2D3DE}" srcOrd="0" destOrd="0" presId="urn:microsoft.com/office/officeart/2005/8/layout/hierarchy1"/>
    <dgm:cxn modelId="{E4287D4A-8DF5-4B94-9853-7D481B73890E}" srcId="{26AE3172-65E6-4793-A47B-74E4780DA187}" destId="{C0BEC564-DDFC-45EA-BE3B-CEB4AEC0E3C6}" srcOrd="3" destOrd="0" parTransId="{8529C53B-DBE7-47C5-B296-6115EBB71BAF}" sibTransId="{8163FBF6-976C-4764-A475-8331A99265EA}"/>
    <dgm:cxn modelId="{788C4B0C-BFEF-4399-8836-F3CB8C98D77B}" type="presOf" srcId="{26AE3172-65E6-4793-A47B-74E4780DA187}" destId="{ACAED0C3-9050-4F88-AF33-BBEAF82E22FE}" srcOrd="0" destOrd="0" presId="urn:microsoft.com/office/officeart/2005/8/layout/hierarchy1"/>
    <dgm:cxn modelId="{D4ACA63E-5D0E-4C3A-B947-EFE961DE5FAD}" type="presParOf" srcId="{FD5C65D2-2F45-4212-B871-09E8506D6830}" destId="{8D2FE01E-4E70-4513-ADFB-B4CE3F0BDE4B}" srcOrd="0" destOrd="0" presId="urn:microsoft.com/office/officeart/2005/8/layout/hierarchy1"/>
    <dgm:cxn modelId="{375BB8EB-0407-42C9-970C-91657F3822F1}" type="presParOf" srcId="{8D2FE01E-4E70-4513-ADFB-B4CE3F0BDE4B}" destId="{280566E7-5C1E-4616-8DA1-41E65958937D}" srcOrd="0" destOrd="0" presId="urn:microsoft.com/office/officeart/2005/8/layout/hierarchy1"/>
    <dgm:cxn modelId="{795D436B-76EE-4A7F-B5B9-B39184F905A3}" type="presParOf" srcId="{280566E7-5C1E-4616-8DA1-41E65958937D}" destId="{21310045-4979-45C8-96D7-76F64A8CE126}" srcOrd="0" destOrd="0" presId="urn:microsoft.com/office/officeart/2005/8/layout/hierarchy1"/>
    <dgm:cxn modelId="{2126BA09-0F75-4F07-AFA6-1A685BD8E53D}" type="presParOf" srcId="{280566E7-5C1E-4616-8DA1-41E65958937D}" destId="{ACAED0C3-9050-4F88-AF33-BBEAF82E22FE}" srcOrd="1" destOrd="0" presId="urn:microsoft.com/office/officeart/2005/8/layout/hierarchy1"/>
    <dgm:cxn modelId="{10E9D441-8129-4CB8-981E-806158806E84}" type="presParOf" srcId="{8D2FE01E-4E70-4513-ADFB-B4CE3F0BDE4B}" destId="{0DCBCD60-3881-4FF6-B5D3-DC1AB015C74A}" srcOrd="1" destOrd="0" presId="urn:microsoft.com/office/officeart/2005/8/layout/hierarchy1"/>
    <dgm:cxn modelId="{1520DC11-ECFC-49C8-AC62-1214024B9AE6}" type="presParOf" srcId="{0DCBCD60-3881-4FF6-B5D3-DC1AB015C74A}" destId="{4AA2B86A-CB7C-43D6-A5C4-422F17B498E1}" srcOrd="0" destOrd="0" presId="urn:microsoft.com/office/officeart/2005/8/layout/hierarchy1"/>
    <dgm:cxn modelId="{13D6CD11-7B0E-4540-A13B-103613C43718}" type="presParOf" srcId="{0DCBCD60-3881-4FF6-B5D3-DC1AB015C74A}" destId="{51A56444-D211-48E5-84B0-04B8157B8B42}" srcOrd="1" destOrd="0" presId="urn:microsoft.com/office/officeart/2005/8/layout/hierarchy1"/>
    <dgm:cxn modelId="{8CDB8073-1FFF-4F4C-BEEC-209C3ADA4415}" type="presParOf" srcId="{51A56444-D211-48E5-84B0-04B8157B8B42}" destId="{92B46F89-DA32-4464-8C67-B036CAFEF523}" srcOrd="0" destOrd="0" presId="urn:microsoft.com/office/officeart/2005/8/layout/hierarchy1"/>
    <dgm:cxn modelId="{C2303862-DA1B-4C6B-92BD-3F9E52043080}" type="presParOf" srcId="{92B46F89-DA32-4464-8C67-B036CAFEF523}" destId="{5BE5770A-154A-4DAA-815E-4D2010B6CCD9}" srcOrd="0" destOrd="0" presId="urn:microsoft.com/office/officeart/2005/8/layout/hierarchy1"/>
    <dgm:cxn modelId="{498AC9BC-EC26-47FB-AA4F-32692458447C}" type="presParOf" srcId="{92B46F89-DA32-4464-8C67-B036CAFEF523}" destId="{DB339006-FCE1-4C43-9EA6-081DF05B7780}" srcOrd="1" destOrd="0" presId="urn:microsoft.com/office/officeart/2005/8/layout/hierarchy1"/>
    <dgm:cxn modelId="{77F27B26-2BF9-4D6D-A1B6-9CB823093BE5}" type="presParOf" srcId="{51A56444-D211-48E5-84B0-04B8157B8B42}" destId="{AD2294ED-7570-4C0B-B743-0080B4638BE1}" srcOrd="1" destOrd="0" presId="urn:microsoft.com/office/officeart/2005/8/layout/hierarchy1"/>
    <dgm:cxn modelId="{77171869-7018-4B0B-BEF2-4B6C6BFC2E92}" type="presParOf" srcId="{0DCBCD60-3881-4FF6-B5D3-DC1AB015C74A}" destId="{799F9D47-638E-4BC7-8916-FCB43484443B}" srcOrd="2" destOrd="0" presId="urn:microsoft.com/office/officeart/2005/8/layout/hierarchy1"/>
    <dgm:cxn modelId="{416DAE41-07C1-4B7D-A4D3-A00DB68530FE}" type="presParOf" srcId="{0DCBCD60-3881-4FF6-B5D3-DC1AB015C74A}" destId="{F682CEA1-8438-445F-8563-7EC1622108C1}" srcOrd="3" destOrd="0" presId="urn:microsoft.com/office/officeart/2005/8/layout/hierarchy1"/>
    <dgm:cxn modelId="{6D0289E0-E135-4931-8289-5BFFEDE9415A}" type="presParOf" srcId="{F682CEA1-8438-445F-8563-7EC1622108C1}" destId="{68E8DD8E-DC22-4B67-85D7-3ACC826D5091}" srcOrd="0" destOrd="0" presId="urn:microsoft.com/office/officeart/2005/8/layout/hierarchy1"/>
    <dgm:cxn modelId="{D6441B8A-3E1B-43BA-91E7-F24ACFB740A0}" type="presParOf" srcId="{68E8DD8E-DC22-4B67-85D7-3ACC826D5091}" destId="{3758A47C-9A39-4BFF-8034-4B5F885D9535}" srcOrd="0" destOrd="0" presId="urn:microsoft.com/office/officeart/2005/8/layout/hierarchy1"/>
    <dgm:cxn modelId="{06D10F1C-9AF7-42F7-8512-9B6FBC3FC339}" type="presParOf" srcId="{68E8DD8E-DC22-4B67-85D7-3ACC826D5091}" destId="{9970E4B7-B875-4391-B5FA-52106B74CA8C}" srcOrd="1" destOrd="0" presId="urn:microsoft.com/office/officeart/2005/8/layout/hierarchy1"/>
    <dgm:cxn modelId="{94399C4D-85EE-4842-9670-88B887A1308D}" type="presParOf" srcId="{F682CEA1-8438-445F-8563-7EC1622108C1}" destId="{2796E6BC-01B0-4374-9320-961AFEB16681}" srcOrd="1" destOrd="0" presId="urn:microsoft.com/office/officeart/2005/8/layout/hierarchy1"/>
    <dgm:cxn modelId="{7F5B384D-602D-4B55-B7BF-BE4F3BEF4C82}" type="presParOf" srcId="{0DCBCD60-3881-4FF6-B5D3-DC1AB015C74A}" destId="{A33924B1-4D5D-43A9-93B1-629363E2D3DE}" srcOrd="4" destOrd="0" presId="urn:microsoft.com/office/officeart/2005/8/layout/hierarchy1"/>
    <dgm:cxn modelId="{3B0C4C9F-102C-4375-840B-5E29806470A1}" type="presParOf" srcId="{0DCBCD60-3881-4FF6-B5D3-DC1AB015C74A}" destId="{D34DCAD1-5BEB-4F06-9BE2-465F2CA8B35C}" srcOrd="5" destOrd="0" presId="urn:microsoft.com/office/officeart/2005/8/layout/hierarchy1"/>
    <dgm:cxn modelId="{E29D383C-1C60-4FAD-A90D-1DB83F279421}" type="presParOf" srcId="{D34DCAD1-5BEB-4F06-9BE2-465F2CA8B35C}" destId="{50135DA5-B4EE-47ED-B7D9-33E4422E95F4}" srcOrd="0" destOrd="0" presId="urn:microsoft.com/office/officeart/2005/8/layout/hierarchy1"/>
    <dgm:cxn modelId="{334F1F88-A2F5-4BC8-9CB4-EF9B3029D801}" type="presParOf" srcId="{50135DA5-B4EE-47ED-B7D9-33E4422E95F4}" destId="{043DEA6A-0BC0-4EF9-AF0F-A6CA14C88151}" srcOrd="0" destOrd="0" presId="urn:microsoft.com/office/officeart/2005/8/layout/hierarchy1"/>
    <dgm:cxn modelId="{82CE91E0-EB8F-45A4-85EB-C9852953885E}" type="presParOf" srcId="{50135DA5-B4EE-47ED-B7D9-33E4422E95F4}" destId="{22EF2A6E-1771-4B26-80A5-46D344501F18}" srcOrd="1" destOrd="0" presId="urn:microsoft.com/office/officeart/2005/8/layout/hierarchy1"/>
    <dgm:cxn modelId="{41B49771-E249-4614-82D7-5C42979E1AD7}" type="presParOf" srcId="{D34DCAD1-5BEB-4F06-9BE2-465F2CA8B35C}" destId="{191DD3B1-2466-4683-91F2-93F100E31E45}" srcOrd="1" destOrd="0" presId="urn:microsoft.com/office/officeart/2005/8/layout/hierarchy1"/>
    <dgm:cxn modelId="{CCB06E46-89FB-4F37-A47F-AD7BCD97F695}" type="presParOf" srcId="{0DCBCD60-3881-4FF6-B5D3-DC1AB015C74A}" destId="{A43FCF02-19E4-45D6-A040-9E45B5F22B68}" srcOrd="6" destOrd="0" presId="urn:microsoft.com/office/officeart/2005/8/layout/hierarchy1"/>
    <dgm:cxn modelId="{D4FEAB51-3670-4973-989F-4FB505E1024F}" type="presParOf" srcId="{0DCBCD60-3881-4FF6-B5D3-DC1AB015C74A}" destId="{09229C1B-4FEE-40D1-A191-15AE745F641D}" srcOrd="7" destOrd="0" presId="urn:microsoft.com/office/officeart/2005/8/layout/hierarchy1"/>
    <dgm:cxn modelId="{EE1AA866-DA0B-4BA6-929F-EB56790FFF52}" type="presParOf" srcId="{09229C1B-4FEE-40D1-A191-15AE745F641D}" destId="{49196A6A-BF3E-442A-BBD5-A02AF4019F59}" srcOrd="0" destOrd="0" presId="urn:microsoft.com/office/officeart/2005/8/layout/hierarchy1"/>
    <dgm:cxn modelId="{EC3D33EA-EF1A-41B6-BDC0-683715C3CB22}" type="presParOf" srcId="{49196A6A-BF3E-442A-BBD5-A02AF4019F59}" destId="{5F2E2E6A-3E9D-43BE-B9FC-0D841F366FC1}" srcOrd="0" destOrd="0" presId="urn:microsoft.com/office/officeart/2005/8/layout/hierarchy1"/>
    <dgm:cxn modelId="{262C741B-4A7B-4494-988C-4FF7C1B10481}" type="presParOf" srcId="{49196A6A-BF3E-442A-BBD5-A02AF4019F59}" destId="{37A42300-9694-4A69-95B8-55D435E23EBB}" srcOrd="1" destOrd="0" presId="urn:microsoft.com/office/officeart/2005/8/layout/hierarchy1"/>
    <dgm:cxn modelId="{CA2FBC30-E3B2-4948-8931-670F6209949A}" type="presParOf" srcId="{09229C1B-4FEE-40D1-A191-15AE745F641D}" destId="{610068FA-FF19-4EEF-9B92-DDCD56062ACE}" srcOrd="1" destOrd="0" presId="urn:microsoft.com/office/officeart/2005/8/layout/hierarchy1"/>
    <dgm:cxn modelId="{722A3517-BB74-4EB9-BAFF-1E3A56F97E20}" type="presParOf" srcId="{0DCBCD60-3881-4FF6-B5D3-DC1AB015C74A}" destId="{88B2611D-21AA-479E-BAE7-F2DDA9FB3763}" srcOrd="8" destOrd="0" presId="urn:microsoft.com/office/officeart/2005/8/layout/hierarchy1"/>
    <dgm:cxn modelId="{71C244F7-EDDB-403C-9485-79CF2E7F3633}" type="presParOf" srcId="{0DCBCD60-3881-4FF6-B5D3-DC1AB015C74A}" destId="{1D5E0EB9-C1C9-49FB-B220-B17C62B40D41}" srcOrd="9" destOrd="0" presId="urn:microsoft.com/office/officeart/2005/8/layout/hierarchy1"/>
    <dgm:cxn modelId="{B6109FBF-CEAC-45E0-B19E-370AAB717D4B}" type="presParOf" srcId="{1D5E0EB9-C1C9-49FB-B220-B17C62B40D41}" destId="{F64FD70E-727E-4BE1-A8BB-34DC09245FEE}" srcOrd="0" destOrd="0" presId="urn:microsoft.com/office/officeart/2005/8/layout/hierarchy1"/>
    <dgm:cxn modelId="{E0823014-B46A-445E-9708-9A67466FBC8E}" type="presParOf" srcId="{F64FD70E-727E-4BE1-A8BB-34DC09245FEE}" destId="{A487B181-465C-4226-9E6A-DCE873EAA56B}" srcOrd="0" destOrd="0" presId="urn:microsoft.com/office/officeart/2005/8/layout/hierarchy1"/>
    <dgm:cxn modelId="{53503E68-671C-493F-B871-DAD74A855FEA}" type="presParOf" srcId="{F64FD70E-727E-4BE1-A8BB-34DC09245FEE}" destId="{BB48024A-A3B9-42EB-B7D7-BDF0170E95B1}" srcOrd="1" destOrd="0" presId="urn:microsoft.com/office/officeart/2005/8/layout/hierarchy1"/>
    <dgm:cxn modelId="{C06826C2-12C8-457A-818B-2F21693B2A7D}" type="presParOf" srcId="{1D5E0EB9-C1C9-49FB-B220-B17C62B40D41}" destId="{7011EBD6-A42E-4A1E-9B8F-CC6614AB06D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D92C2E4-6180-4B14-B8C7-8AF08E791811}" type="doc">
      <dgm:prSet loTypeId="urn:microsoft.com/office/officeart/2005/8/layout/hierarchy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FA79D4DD-0366-4411-A5B6-1700E6E871B2}">
      <dgm:prSet phldrT="[Texto]"/>
      <dgm:spPr/>
      <dgm:t>
        <a:bodyPr/>
        <a:lstStyle/>
        <a:p>
          <a:r>
            <a:rPr lang="es-MX"/>
            <a:t>Front-end</a:t>
          </a:r>
        </a:p>
      </dgm:t>
    </dgm:pt>
    <dgm:pt modelId="{A3E52F13-28C7-4C08-B416-98B6CB0438E1}" type="parTrans" cxnId="{27B2E0C1-E18F-40A4-8735-7B99E922D594}">
      <dgm:prSet/>
      <dgm:spPr/>
      <dgm:t>
        <a:bodyPr/>
        <a:lstStyle/>
        <a:p>
          <a:endParaRPr lang="es-MX"/>
        </a:p>
      </dgm:t>
    </dgm:pt>
    <dgm:pt modelId="{EAF82205-0104-4C5A-BEC9-D772C8283DC2}" type="sibTrans" cxnId="{27B2E0C1-E18F-40A4-8735-7B99E922D594}">
      <dgm:prSet/>
      <dgm:spPr/>
      <dgm:t>
        <a:bodyPr/>
        <a:lstStyle/>
        <a:p>
          <a:endParaRPr lang="es-MX"/>
        </a:p>
      </dgm:t>
    </dgm:pt>
    <dgm:pt modelId="{0AB2AA87-4D7F-4955-B680-AA920D49DE21}">
      <dgm:prSet phldrT="[Texto]"/>
      <dgm:spPr/>
      <dgm:t>
        <a:bodyPr/>
        <a:lstStyle/>
        <a:p>
          <a:r>
            <a:rPr lang="es-MX"/>
            <a:t>Vista platillos</a:t>
          </a:r>
        </a:p>
      </dgm:t>
    </dgm:pt>
    <dgm:pt modelId="{34AD5F0B-3111-497E-8C2F-AD16CFE9D707}" type="parTrans" cxnId="{AD591E34-7B63-40EF-9293-4DDDA88E4E33}">
      <dgm:prSet/>
      <dgm:spPr/>
      <dgm:t>
        <a:bodyPr/>
        <a:lstStyle/>
        <a:p>
          <a:endParaRPr lang="es-MX"/>
        </a:p>
      </dgm:t>
    </dgm:pt>
    <dgm:pt modelId="{4D85C24A-1C5B-4C25-B3F3-3A34B34F6E3D}" type="sibTrans" cxnId="{AD591E34-7B63-40EF-9293-4DDDA88E4E33}">
      <dgm:prSet/>
      <dgm:spPr/>
      <dgm:t>
        <a:bodyPr/>
        <a:lstStyle/>
        <a:p>
          <a:endParaRPr lang="es-MX"/>
        </a:p>
      </dgm:t>
    </dgm:pt>
    <dgm:pt modelId="{E425FB26-9241-46AF-AE8C-477C9F8B2164}">
      <dgm:prSet phldrT="[Texto]"/>
      <dgm:spPr/>
      <dgm:t>
        <a:bodyPr/>
        <a:lstStyle/>
        <a:p>
          <a:r>
            <a:rPr lang="es-MX"/>
            <a:t>Vista log-in</a:t>
          </a:r>
        </a:p>
      </dgm:t>
    </dgm:pt>
    <dgm:pt modelId="{CE3BB8B8-50CD-4580-BC6C-40A3A96FD756}" type="parTrans" cxnId="{750E6ECA-10E0-4DA4-A7DD-01A702E7A55B}">
      <dgm:prSet/>
      <dgm:spPr/>
      <dgm:t>
        <a:bodyPr/>
        <a:lstStyle/>
        <a:p>
          <a:endParaRPr lang="es-MX"/>
        </a:p>
      </dgm:t>
    </dgm:pt>
    <dgm:pt modelId="{9BF01D48-7790-4277-8869-8375EDAB7D43}" type="sibTrans" cxnId="{750E6ECA-10E0-4DA4-A7DD-01A702E7A55B}">
      <dgm:prSet/>
      <dgm:spPr/>
      <dgm:t>
        <a:bodyPr/>
        <a:lstStyle/>
        <a:p>
          <a:endParaRPr lang="es-MX"/>
        </a:p>
      </dgm:t>
    </dgm:pt>
    <dgm:pt modelId="{40F0A94A-0C2E-415E-8520-012E4C10873B}">
      <dgm:prSet phldrT="[Texto]"/>
      <dgm:spPr/>
      <dgm:t>
        <a:bodyPr/>
        <a:lstStyle/>
        <a:p>
          <a:r>
            <a:rPr lang="es-MX"/>
            <a:t>Back-end</a:t>
          </a:r>
        </a:p>
      </dgm:t>
    </dgm:pt>
    <dgm:pt modelId="{0ACC234A-73F2-463F-A2C6-962A14F6CA3D}" type="parTrans" cxnId="{013B5567-0B97-40E6-A4AF-2BF17BA7FC48}">
      <dgm:prSet/>
      <dgm:spPr/>
      <dgm:t>
        <a:bodyPr/>
        <a:lstStyle/>
        <a:p>
          <a:endParaRPr lang="es-MX"/>
        </a:p>
      </dgm:t>
    </dgm:pt>
    <dgm:pt modelId="{3B39CBE5-D814-426F-BBB9-C31D75ADE4D3}" type="sibTrans" cxnId="{013B5567-0B97-40E6-A4AF-2BF17BA7FC48}">
      <dgm:prSet/>
      <dgm:spPr/>
      <dgm:t>
        <a:bodyPr/>
        <a:lstStyle/>
        <a:p>
          <a:endParaRPr lang="es-MX"/>
        </a:p>
      </dgm:t>
    </dgm:pt>
    <dgm:pt modelId="{D219D730-4D20-43CD-B04E-D5FEDB61029C}">
      <dgm:prSet phldrT="[Texto]"/>
      <dgm:spPr/>
      <dgm:t>
        <a:bodyPr/>
        <a:lstStyle/>
        <a:p>
          <a:r>
            <a:rPr lang="es-MX"/>
            <a:t>Manejo de datos</a:t>
          </a:r>
        </a:p>
      </dgm:t>
    </dgm:pt>
    <dgm:pt modelId="{E2C8CEBF-04FD-4C7A-A099-56FAADB53BE3}" type="parTrans" cxnId="{C0CD8060-D8BC-4F5A-A27D-D36FEC971A34}">
      <dgm:prSet/>
      <dgm:spPr/>
      <dgm:t>
        <a:bodyPr/>
        <a:lstStyle/>
        <a:p>
          <a:endParaRPr lang="es-MX"/>
        </a:p>
      </dgm:t>
    </dgm:pt>
    <dgm:pt modelId="{30E8A259-F047-4C84-8980-756CE8723B89}" type="sibTrans" cxnId="{C0CD8060-D8BC-4F5A-A27D-D36FEC971A34}">
      <dgm:prSet/>
      <dgm:spPr/>
      <dgm:t>
        <a:bodyPr/>
        <a:lstStyle/>
        <a:p>
          <a:endParaRPr lang="es-MX"/>
        </a:p>
      </dgm:t>
    </dgm:pt>
    <dgm:pt modelId="{0356ED6D-C716-4B53-95DB-C4ED600F1119}">
      <dgm:prSet phldrT="[Texto]"/>
      <dgm:spPr/>
      <dgm:t>
        <a:bodyPr/>
        <a:lstStyle/>
        <a:p>
          <a:r>
            <a:rPr lang="es-MX"/>
            <a:t>Inicio de sesión</a:t>
          </a:r>
        </a:p>
      </dgm:t>
    </dgm:pt>
    <dgm:pt modelId="{D7EBEA6E-D779-4ED9-B9C5-0BCCBCF89340}" type="parTrans" cxnId="{D44759BE-E9BB-49F2-837E-AE776C30DC59}">
      <dgm:prSet/>
      <dgm:spPr/>
      <dgm:t>
        <a:bodyPr/>
        <a:lstStyle/>
        <a:p>
          <a:endParaRPr lang="es-MX"/>
        </a:p>
      </dgm:t>
    </dgm:pt>
    <dgm:pt modelId="{C6A68B49-2CA9-4712-A9C8-2577ACEFBB8D}" type="sibTrans" cxnId="{D44759BE-E9BB-49F2-837E-AE776C30DC59}">
      <dgm:prSet/>
      <dgm:spPr/>
      <dgm:t>
        <a:bodyPr/>
        <a:lstStyle/>
        <a:p>
          <a:endParaRPr lang="es-MX"/>
        </a:p>
      </dgm:t>
    </dgm:pt>
    <dgm:pt modelId="{D6DCB5D8-21BB-49D6-B9C5-5638D338441F}">
      <dgm:prSet phldrT="[Texto]"/>
      <dgm:spPr/>
      <dgm:t>
        <a:bodyPr/>
        <a:lstStyle/>
        <a:p>
          <a:r>
            <a:rPr lang="es-MX"/>
            <a:t>Vista registro</a:t>
          </a:r>
        </a:p>
      </dgm:t>
    </dgm:pt>
    <dgm:pt modelId="{9076EF28-54C2-48EC-8748-0E5A363E1708}" type="parTrans" cxnId="{01358E96-DC0E-46E3-AC54-199C14487457}">
      <dgm:prSet/>
      <dgm:spPr/>
      <dgm:t>
        <a:bodyPr/>
        <a:lstStyle/>
        <a:p>
          <a:endParaRPr lang="es-MX"/>
        </a:p>
      </dgm:t>
    </dgm:pt>
    <dgm:pt modelId="{707D26D5-52BF-4954-B13A-A384049BD908}" type="sibTrans" cxnId="{01358E96-DC0E-46E3-AC54-199C14487457}">
      <dgm:prSet/>
      <dgm:spPr/>
      <dgm:t>
        <a:bodyPr/>
        <a:lstStyle/>
        <a:p>
          <a:endParaRPr lang="es-MX"/>
        </a:p>
      </dgm:t>
    </dgm:pt>
    <dgm:pt modelId="{8BD0EC90-EA5D-49F6-85A5-6550359353F3}">
      <dgm:prSet phldrT="[Texto]"/>
      <dgm:spPr/>
      <dgm:t>
        <a:bodyPr/>
        <a:lstStyle/>
        <a:p>
          <a:r>
            <a:rPr lang="es-MX"/>
            <a:t>Vista admin-platillos</a:t>
          </a:r>
        </a:p>
      </dgm:t>
    </dgm:pt>
    <dgm:pt modelId="{25F57C66-2CAB-4EFF-9E11-C77713A8EB88}" type="parTrans" cxnId="{9756FEFC-7A7A-4CA7-B1F7-0C5EED6ABC5C}">
      <dgm:prSet/>
      <dgm:spPr/>
      <dgm:t>
        <a:bodyPr/>
        <a:lstStyle/>
        <a:p>
          <a:endParaRPr lang="es-MX"/>
        </a:p>
      </dgm:t>
    </dgm:pt>
    <dgm:pt modelId="{B42C5F92-50AE-4AEE-9E5D-1626BA05304A}" type="sibTrans" cxnId="{9756FEFC-7A7A-4CA7-B1F7-0C5EED6ABC5C}">
      <dgm:prSet/>
      <dgm:spPr/>
      <dgm:t>
        <a:bodyPr/>
        <a:lstStyle/>
        <a:p>
          <a:endParaRPr lang="es-MX"/>
        </a:p>
      </dgm:t>
    </dgm:pt>
    <dgm:pt modelId="{C7B45F50-F5B4-4380-98B3-F45E89C6D079}">
      <dgm:prSet phldrT="[Texto]"/>
      <dgm:spPr/>
      <dgm:t>
        <a:bodyPr/>
        <a:lstStyle/>
        <a:p>
          <a:r>
            <a:rPr lang="es-MX"/>
            <a:t>Vista admin-mesero</a:t>
          </a:r>
        </a:p>
      </dgm:t>
    </dgm:pt>
    <dgm:pt modelId="{4297605B-055E-4CDF-97BE-3418F9D20FEA}" type="parTrans" cxnId="{DA95487A-7567-4442-A20A-7DED22ACBC7D}">
      <dgm:prSet/>
      <dgm:spPr/>
      <dgm:t>
        <a:bodyPr/>
        <a:lstStyle/>
        <a:p>
          <a:endParaRPr lang="es-MX"/>
        </a:p>
      </dgm:t>
    </dgm:pt>
    <dgm:pt modelId="{F9E60B3C-E661-43E8-8FCA-AAC97083C610}" type="sibTrans" cxnId="{DA95487A-7567-4442-A20A-7DED22ACBC7D}">
      <dgm:prSet/>
      <dgm:spPr/>
      <dgm:t>
        <a:bodyPr/>
        <a:lstStyle/>
        <a:p>
          <a:endParaRPr lang="es-MX"/>
        </a:p>
      </dgm:t>
    </dgm:pt>
    <dgm:pt modelId="{7CFE02CB-815B-4A44-9457-4312FDFCABA7}">
      <dgm:prSet phldrT="[Texto]"/>
      <dgm:spPr/>
      <dgm:t>
        <a:bodyPr/>
        <a:lstStyle/>
        <a:p>
          <a:r>
            <a:rPr lang="es-MX"/>
            <a:t>Vista mesero-pedido</a:t>
          </a:r>
        </a:p>
      </dgm:t>
    </dgm:pt>
    <dgm:pt modelId="{10FEE678-26DC-4D1C-8F23-CE8A912ED236}" type="parTrans" cxnId="{99A3756A-A382-41CF-A4FB-66D736F1B4AF}">
      <dgm:prSet/>
      <dgm:spPr/>
      <dgm:t>
        <a:bodyPr/>
        <a:lstStyle/>
        <a:p>
          <a:endParaRPr lang="es-MX"/>
        </a:p>
      </dgm:t>
    </dgm:pt>
    <dgm:pt modelId="{E47F4731-3F3D-4332-842C-F9AE46814BAF}" type="sibTrans" cxnId="{99A3756A-A382-41CF-A4FB-66D736F1B4AF}">
      <dgm:prSet/>
      <dgm:spPr/>
      <dgm:t>
        <a:bodyPr/>
        <a:lstStyle/>
        <a:p>
          <a:endParaRPr lang="es-MX"/>
        </a:p>
      </dgm:t>
    </dgm:pt>
    <dgm:pt modelId="{23FAC65E-753A-4C99-9C42-D449BC9F1481}">
      <dgm:prSet phldrT="[Texto]"/>
      <dgm:spPr/>
      <dgm:t>
        <a:bodyPr/>
        <a:lstStyle/>
        <a:p>
          <a:r>
            <a:rPr lang="es-MX"/>
            <a:t>Vista cliente-reservacion</a:t>
          </a:r>
        </a:p>
      </dgm:t>
    </dgm:pt>
    <dgm:pt modelId="{0E5D39E1-AA38-4524-8167-6C64A668054D}" type="parTrans" cxnId="{6FD3B616-32CC-4302-830F-CC1041879B7A}">
      <dgm:prSet/>
      <dgm:spPr/>
      <dgm:t>
        <a:bodyPr/>
        <a:lstStyle/>
        <a:p>
          <a:endParaRPr lang="es-MX"/>
        </a:p>
      </dgm:t>
    </dgm:pt>
    <dgm:pt modelId="{EA298EC6-6B76-424A-A86D-9DCDE39AA04A}" type="sibTrans" cxnId="{6FD3B616-32CC-4302-830F-CC1041879B7A}">
      <dgm:prSet/>
      <dgm:spPr/>
      <dgm:t>
        <a:bodyPr/>
        <a:lstStyle/>
        <a:p>
          <a:endParaRPr lang="es-MX"/>
        </a:p>
      </dgm:t>
    </dgm:pt>
    <dgm:pt modelId="{A9E136E7-1C02-4195-8C50-4C43264807F7}">
      <dgm:prSet phldrT="[Texto]"/>
      <dgm:spPr/>
      <dgm:t>
        <a:bodyPr/>
        <a:lstStyle/>
        <a:p>
          <a:r>
            <a:rPr lang="es-MX"/>
            <a:t>Vista cliente-pedido</a:t>
          </a:r>
        </a:p>
      </dgm:t>
    </dgm:pt>
    <dgm:pt modelId="{EE7BE614-350F-424B-8690-5674DFAB50F4}" type="parTrans" cxnId="{7BF90169-FA0E-4ACD-BEC5-8D573829CF58}">
      <dgm:prSet/>
      <dgm:spPr/>
      <dgm:t>
        <a:bodyPr/>
        <a:lstStyle/>
        <a:p>
          <a:endParaRPr lang="es-MX"/>
        </a:p>
      </dgm:t>
    </dgm:pt>
    <dgm:pt modelId="{8006DB71-23AB-431B-9804-9588733BEA83}" type="sibTrans" cxnId="{7BF90169-FA0E-4ACD-BEC5-8D573829CF58}">
      <dgm:prSet/>
      <dgm:spPr/>
      <dgm:t>
        <a:bodyPr/>
        <a:lstStyle/>
        <a:p>
          <a:endParaRPr lang="es-MX"/>
        </a:p>
      </dgm:t>
    </dgm:pt>
    <dgm:pt modelId="{D3F0C408-476A-4323-A621-09DB1B31EFBB}">
      <dgm:prSet phldrT="[Texto]"/>
      <dgm:spPr/>
      <dgm:t>
        <a:bodyPr/>
        <a:lstStyle/>
        <a:p>
          <a:r>
            <a:rPr lang="es-MX"/>
            <a:t>Cierre de sesión</a:t>
          </a:r>
        </a:p>
      </dgm:t>
    </dgm:pt>
    <dgm:pt modelId="{13F37527-201D-439A-8763-704539A4160E}" type="parTrans" cxnId="{793DDD97-5DD9-44B2-8F0A-0456EB563D34}">
      <dgm:prSet/>
      <dgm:spPr/>
      <dgm:t>
        <a:bodyPr/>
        <a:lstStyle/>
        <a:p>
          <a:endParaRPr lang="es-MX"/>
        </a:p>
      </dgm:t>
    </dgm:pt>
    <dgm:pt modelId="{464C3B51-3815-4ABC-A13F-F11D66B68F55}" type="sibTrans" cxnId="{793DDD97-5DD9-44B2-8F0A-0456EB563D34}">
      <dgm:prSet/>
      <dgm:spPr/>
      <dgm:t>
        <a:bodyPr/>
        <a:lstStyle/>
        <a:p>
          <a:endParaRPr lang="es-MX"/>
        </a:p>
      </dgm:t>
    </dgm:pt>
    <dgm:pt modelId="{1A854E8C-F116-4AFB-9395-6D0394A62209}">
      <dgm:prSet phldrT="[Texto]"/>
      <dgm:spPr/>
      <dgm:t>
        <a:bodyPr/>
        <a:lstStyle/>
        <a:p>
          <a:r>
            <a:rPr lang="es-MX"/>
            <a:t>Base de datos</a:t>
          </a:r>
        </a:p>
      </dgm:t>
    </dgm:pt>
    <dgm:pt modelId="{FD4AFB11-9657-4D8E-8736-C703D315896C}" type="parTrans" cxnId="{26E369EB-B8D7-4400-859E-7EB9AD8A741D}">
      <dgm:prSet/>
      <dgm:spPr/>
      <dgm:t>
        <a:bodyPr/>
        <a:lstStyle/>
        <a:p>
          <a:endParaRPr lang="es-MX"/>
        </a:p>
      </dgm:t>
    </dgm:pt>
    <dgm:pt modelId="{CCA28251-E748-4F59-9C9E-190371826568}" type="sibTrans" cxnId="{26E369EB-B8D7-4400-859E-7EB9AD8A741D}">
      <dgm:prSet/>
      <dgm:spPr/>
      <dgm:t>
        <a:bodyPr/>
        <a:lstStyle/>
        <a:p>
          <a:endParaRPr lang="es-MX"/>
        </a:p>
      </dgm:t>
    </dgm:pt>
    <dgm:pt modelId="{0E77FB93-C6EB-4656-9358-2C8C40B0994D}">
      <dgm:prSet phldrT="[Texto]"/>
      <dgm:spPr/>
      <dgm:t>
        <a:bodyPr/>
        <a:lstStyle/>
        <a:p>
          <a:r>
            <a:rPr lang="es-MX"/>
            <a:t>CRUD platillos</a:t>
          </a:r>
        </a:p>
      </dgm:t>
    </dgm:pt>
    <dgm:pt modelId="{626773D2-6D9B-45B0-B2D8-AE47C9E7E7FB}" type="parTrans" cxnId="{D5F2BB53-268E-4167-AE3E-7BEE49C23498}">
      <dgm:prSet/>
      <dgm:spPr/>
      <dgm:t>
        <a:bodyPr/>
        <a:lstStyle/>
        <a:p>
          <a:endParaRPr lang="es-MX"/>
        </a:p>
      </dgm:t>
    </dgm:pt>
    <dgm:pt modelId="{155D8509-9C2F-4071-AF29-AAB4632909D1}" type="sibTrans" cxnId="{D5F2BB53-268E-4167-AE3E-7BEE49C23498}">
      <dgm:prSet/>
      <dgm:spPr/>
      <dgm:t>
        <a:bodyPr/>
        <a:lstStyle/>
        <a:p>
          <a:endParaRPr lang="es-MX"/>
        </a:p>
      </dgm:t>
    </dgm:pt>
    <dgm:pt modelId="{372BF851-3B06-4850-B5AC-9902A3BE90BA}">
      <dgm:prSet phldrT="[Texto]"/>
      <dgm:spPr/>
      <dgm:t>
        <a:bodyPr/>
        <a:lstStyle/>
        <a:p>
          <a:r>
            <a:rPr lang="es-MX"/>
            <a:t>CRUD usuarios</a:t>
          </a:r>
        </a:p>
      </dgm:t>
    </dgm:pt>
    <dgm:pt modelId="{3AD2703A-AA37-40AA-A9AB-6EFB7B25E72B}" type="parTrans" cxnId="{0589CF71-B1EB-46EE-9DD9-ECD89A12D968}">
      <dgm:prSet/>
      <dgm:spPr/>
      <dgm:t>
        <a:bodyPr/>
        <a:lstStyle/>
        <a:p>
          <a:endParaRPr lang="es-MX"/>
        </a:p>
      </dgm:t>
    </dgm:pt>
    <dgm:pt modelId="{5652BDA2-9384-4843-A1B3-7108E06EF836}" type="sibTrans" cxnId="{0589CF71-B1EB-46EE-9DD9-ECD89A12D968}">
      <dgm:prSet/>
      <dgm:spPr/>
      <dgm:t>
        <a:bodyPr/>
        <a:lstStyle/>
        <a:p>
          <a:endParaRPr lang="es-MX"/>
        </a:p>
      </dgm:t>
    </dgm:pt>
    <dgm:pt modelId="{E7ADC417-22B3-49AE-A33F-88FD03A1F5AF}">
      <dgm:prSet phldrT="[Texto]"/>
      <dgm:spPr/>
      <dgm:t>
        <a:bodyPr/>
        <a:lstStyle/>
        <a:p>
          <a:r>
            <a:rPr lang="es-MX"/>
            <a:t>CRUD meseros</a:t>
          </a:r>
        </a:p>
      </dgm:t>
    </dgm:pt>
    <dgm:pt modelId="{AF0610C8-61BD-42C4-8FEA-83B885D79977}" type="parTrans" cxnId="{47E1D242-2C03-4D24-936A-8879A3780835}">
      <dgm:prSet/>
      <dgm:spPr/>
      <dgm:t>
        <a:bodyPr/>
        <a:lstStyle/>
        <a:p>
          <a:endParaRPr lang="es-MX"/>
        </a:p>
      </dgm:t>
    </dgm:pt>
    <dgm:pt modelId="{0C50A878-CC41-4DC9-A422-9F5B2F70DAA0}" type="sibTrans" cxnId="{47E1D242-2C03-4D24-936A-8879A3780835}">
      <dgm:prSet/>
      <dgm:spPr/>
      <dgm:t>
        <a:bodyPr/>
        <a:lstStyle/>
        <a:p>
          <a:endParaRPr lang="es-MX"/>
        </a:p>
      </dgm:t>
    </dgm:pt>
    <dgm:pt modelId="{8E36BAAD-D8F8-4E1A-B04D-15AF6906B271}">
      <dgm:prSet phldrT="[Texto]"/>
      <dgm:spPr/>
      <dgm:t>
        <a:bodyPr/>
        <a:lstStyle/>
        <a:p>
          <a:r>
            <a:rPr lang="es-MX"/>
            <a:t>CRUD reservaciones</a:t>
          </a:r>
        </a:p>
      </dgm:t>
    </dgm:pt>
    <dgm:pt modelId="{DD76D6DC-EB4E-408E-A958-EAC92D905052}" type="parTrans" cxnId="{6EFE1503-85F0-4891-A36B-7F0F401FDAF0}">
      <dgm:prSet/>
      <dgm:spPr/>
      <dgm:t>
        <a:bodyPr/>
        <a:lstStyle/>
        <a:p>
          <a:endParaRPr lang="es-MX"/>
        </a:p>
      </dgm:t>
    </dgm:pt>
    <dgm:pt modelId="{77874C5E-EA5F-47BF-9838-D81BE6D3353D}" type="sibTrans" cxnId="{6EFE1503-85F0-4891-A36B-7F0F401FDAF0}">
      <dgm:prSet/>
      <dgm:spPr/>
      <dgm:t>
        <a:bodyPr/>
        <a:lstStyle/>
        <a:p>
          <a:endParaRPr lang="es-MX"/>
        </a:p>
      </dgm:t>
    </dgm:pt>
    <dgm:pt modelId="{B0F1DAF1-A283-4562-940A-6FA3DE525B61}">
      <dgm:prSet phldrT="[Texto]"/>
      <dgm:spPr/>
      <dgm:t>
        <a:bodyPr/>
        <a:lstStyle/>
        <a:p>
          <a:r>
            <a:rPr lang="es-MX"/>
            <a:t>CRUD pedidos</a:t>
          </a:r>
        </a:p>
      </dgm:t>
    </dgm:pt>
    <dgm:pt modelId="{55096C49-76E8-4135-A7E6-D3CE293156D9}" type="parTrans" cxnId="{D85C1A20-FEE7-4D56-9513-D1B2D6B81A65}">
      <dgm:prSet/>
      <dgm:spPr/>
      <dgm:t>
        <a:bodyPr/>
        <a:lstStyle/>
        <a:p>
          <a:endParaRPr lang="es-MX"/>
        </a:p>
      </dgm:t>
    </dgm:pt>
    <dgm:pt modelId="{EBEDE580-39DD-4208-8D9B-3BD5B28FE30D}" type="sibTrans" cxnId="{D85C1A20-FEE7-4D56-9513-D1B2D6B81A65}">
      <dgm:prSet/>
      <dgm:spPr/>
      <dgm:t>
        <a:bodyPr/>
        <a:lstStyle/>
        <a:p>
          <a:endParaRPr lang="es-MX"/>
        </a:p>
      </dgm:t>
    </dgm:pt>
    <dgm:pt modelId="{9BF51831-C775-4AAD-A447-61FC830BB380}" type="pres">
      <dgm:prSet presAssocID="{CD92C2E4-6180-4B14-B8C7-8AF08E791811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6E554BF-F144-426B-B511-E7621D25E7D5}" type="pres">
      <dgm:prSet presAssocID="{FA79D4DD-0366-4411-A5B6-1700E6E871B2}" presName="root" presStyleCnt="0"/>
      <dgm:spPr/>
    </dgm:pt>
    <dgm:pt modelId="{67FE2DC1-677D-4279-999D-E9F6EC2D6E23}" type="pres">
      <dgm:prSet presAssocID="{FA79D4DD-0366-4411-A5B6-1700E6E871B2}" presName="rootComposite" presStyleCnt="0"/>
      <dgm:spPr/>
    </dgm:pt>
    <dgm:pt modelId="{F2D091E0-FAE9-45EE-94F9-3939490CBB4C}" type="pres">
      <dgm:prSet presAssocID="{FA79D4DD-0366-4411-A5B6-1700E6E871B2}" presName="rootText" presStyleLbl="node1" presStyleIdx="0" presStyleCnt="3"/>
      <dgm:spPr/>
      <dgm:t>
        <a:bodyPr/>
        <a:lstStyle/>
        <a:p>
          <a:endParaRPr lang="es-MX"/>
        </a:p>
      </dgm:t>
    </dgm:pt>
    <dgm:pt modelId="{3C39294B-2EF1-4E6C-8485-69D1324F0EF3}" type="pres">
      <dgm:prSet presAssocID="{FA79D4DD-0366-4411-A5B6-1700E6E871B2}" presName="rootConnector" presStyleLbl="node1" presStyleIdx="0" presStyleCnt="3"/>
      <dgm:spPr/>
    </dgm:pt>
    <dgm:pt modelId="{BD63A4B6-CD20-4757-952F-6CAF0712C849}" type="pres">
      <dgm:prSet presAssocID="{FA79D4DD-0366-4411-A5B6-1700E6E871B2}" presName="childShape" presStyleCnt="0"/>
      <dgm:spPr/>
    </dgm:pt>
    <dgm:pt modelId="{5DF3435D-5F12-46C7-A54D-DF7D31BB93B4}" type="pres">
      <dgm:prSet presAssocID="{34AD5F0B-3111-497E-8C2F-AD16CFE9D707}" presName="Name13" presStyleLbl="parChTrans1D2" presStyleIdx="0" presStyleCnt="16"/>
      <dgm:spPr/>
    </dgm:pt>
    <dgm:pt modelId="{CD8098A6-5D9E-4258-904F-65B2BA588F4C}" type="pres">
      <dgm:prSet presAssocID="{0AB2AA87-4D7F-4955-B680-AA920D49DE21}" presName="childText" presStyleLbl="bgAcc1" presStyleIdx="0" presStyleCnt="16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5B7BFF78-DE31-42C6-B5F6-159AAE7915F8}" type="pres">
      <dgm:prSet presAssocID="{CE3BB8B8-50CD-4580-BC6C-40A3A96FD756}" presName="Name13" presStyleLbl="parChTrans1D2" presStyleIdx="1" presStyleCnt="16"/>
      <dgm:spPr/>
    </dgm:pt>
    <dgm:pt modelId="{85A7531F-0346-4039-9862-01183073A110}" type="pres">
      <dgm:prSet presAssocID="{E425FB26-9241-46AF-AE8C-477C9F8B2164}" presName="childText" presStyleLbl="bgAcc1" presStyleIdx="1" presStyleCnt="16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C14063AD-FAED-419F-926F-8D2FAF09D853}" type="pres">
      <dgm:prSet presAssocID="{9076EF28-54C2-48EC-8748-0E5A363E1708}" presName="Name13" presStyleLbl="parChTrans1D2" presStyleIdx="2" presStyleCnt="16"/>
      <dgm:spPr/>
    </dgm:pt>
    <dgm:pt modelId="{D9FC218B-A27E-45ED-9E94-4B48F938803C}" type="pres">
      <dgm:prSet presAssocID="{D6DCB5D8-21BB-49D6-B9C5-5638D338441F}" presName="childText" presStyleLbl="bgAcc1" presStyleIdx="2" presStyleCnt="16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AEB865BA-8D63-4FCB-9458-D61565785BE5}" type="pres">
      <dgm:prSet presAssocID="{25F57C66-2CAB-4EFF-9E11-C77713A8EB88}" presName="Name13" presStyleLbl="parChTrans1D2" presStyleIdx="3" presStyleCnt="16"/>
      <dgm:spPr/>
    </dgm:pt>
    <dgm:pt modelId="{4121D97D-AD4B-41D1-A162-5885910526EB}" type="pres">
      <dgm:prSet presAssocID="{8BD0EC90-EA5D-49F6-85A5-6550359353F3}" presName="childText" presStyleLbl="bgAcc1" presStyleIdx="3" presStyleCnt="16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4652E507-15BD-4194-8D6F-B70FE75EC548}" type="pres">
      <dgm:prSet presAssocID="{4297605B-055E-4CDF-97BE-3418F9D20FEA}" presName="Name13" presStyleLbl="parChTrans1D2" presStyleIdx="4" presStyleCnt="16"/>
      <dgm:spPr/>
    </dgm:pt>
    <dgm:pt modelId="{50F0A1B1-B960-4778-A660-4E614BF50B14}" type="pres">
      <dgm:prSet presAssocID="{C7B45F50-F5B4-4380-98B3-F45E89C6D079}" presName="childText" presStyleLbl="bgAcc1" presStyleIdx="4" presStyleCnt="16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1576B7FE-6513-42F0-9E49-2EAC539A1279}" type="pres">
      <dgm:prSet presAssocID="{10FEE678-26DC-4D1C-8F23-CE8A912ED236}" presName="Name13" presStyleLbl="parChTrans1D2" presStyleIdx="5" presStyleCnt="16"/>
      <dgm:spPr/>
    </dgm:pt>
    <dgm:pt modelId="{739ACE2E-B728-490F-BF73-4157D52FAC76}" type="pres">
      <dgm:prSet presAssocID="{7CFE02CB-815B-4A44-9457-4312FDFCABA7}" presName="childText" presStyleLbl="bgAcc1" presStyleIdx="5" presStyleCnt="16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B5656A7D-324F-46AB-9456-3F9D7D923AC3}" type="pres">
      <dgm:prSet presAssocID="{0E5D39E1-AA38-4524-8167-6C64A668054D}" presName="Name13" presStyleLbl="parChTrans1D2" presStyleIdx="6" presStyleCnt="16"/>
      <dgm:spPr/>
    </dgm:pt>
    <dgm:pt modelId="{C4A53C7C-8768-4E67-A693-29C3620AD21F}" type="pres">
      <dgm:prSet presAssocID="{23FAC65E-753A-4C99-9C42-D449BC9F1481}" presName="childText" presStyleLbl="bgAcc1" presStyleIdx="6" presStyleCnt="16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1AF4D6BA-A2BE-4641-BCD4-085D63108475}" type="pres">
      <dgm:prSet presAssocID="{EE7BE614-350F-424B-8690-5674DFAB50F4}" presName="Name13" presStyleLbl="parChTrans1D2" presStyleIdx="7" presStyleCnt="16"/>
      <dgm:spPr/>
    </dgm:pt>
    <dgm:pt modelId="{62314004-FF31-409A-B1AF-C9077E392677}" type="pres">
      <dgm:prSet presAssocID="{A9E136E7-1C02-4195-8C50-4C43264807F7}" presName="childText" presStyleLbl="bgAcc1" presStyleIdx="7" presStyleCnt="16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D53C929E-DB55-4988-98D9-1F05F3C94C8A}" type="pres">
      <dgm:prSet presAssocID="{40F0A94A-0C2E-415E-8520-012E4C10873B}" presName="root" presStyleCnt="0"/>
      <dgm:spPr/>
    </dgm:pt>
    <dgm:pt modelId="{99D7FC5F-7D49-4078-85C7-AE13E8CF2000}" type="pres">
      <dgm:prSet presAssocID="{40F0A94A-0C2E-415E-8520-012E4C10873B}" presName="rootComposite" presStyleCnt="0"/>
      <dgm:spPr/>
    </dgm:pt>
    <dgm:pt modelId="{6E012D92-7C37-4F5F-A45D-73AC4015B797}" type="pres">
      <dgm:prSet presAssocID="{40F0A94A-0C2E-415E-8520-012E4C10873B}" presName="rootText" presStyleLbl="node1" presStyleIdx="1" presStyleCnt="3"/>
      <dgm:spPr/>
      <dgm:t>
        <a:bodyPr/>
        <a:lstStyle/>
        <a:p>
          <a:endParaRPr lang="es-MX"/>
        </a:p>
      </dgm:t>
    </dgm:pt>
    <dgm:pt modelId="{AD5D785A-8D0D-4017-9630-79686093EF37}" type="pres">
      <dgm:prSet presAssocID="{40F0A94A-0C2E-415E-8520-012E4C10873B}" presName="rootConnector" presStyleLbl="node1" presStyleIdx="1" presStyleCnt="3"/>
      <dgm:spPr/>
    </dgm:pt>
    <dgm:pt modelId="{E2320C97-5885-49EC-BBCD-FA06D39E150F}" type="pres">
      <dgm:prSet presAssocID="{40F0A94A-0C2E-415E-8520-012E4C10873B}" presName="childShape" presStyleCnt="0"/>
      <dgm:spPr/>
    </dgm:pt>
    <dgm:pt modelId="{A62B8327-15BC-4CB7-8CFF-60EB3D9C9182}" type="pres">
      <dgm:prSet presAssocID="{E2C8CEBF-04FD-4C7A-A099-56FAADB53BE3}" presName="Name13" presStyleLbl="parChTrans1D2" presStyleIdx="8" presStyleCnt="16"/>
      <dgm:spPr/>
    </dgm:pt>
    <dgm:pt modelId="{38163E39-EEC2-454A-B581-FA44456C2E2E}" type="pres">
      <dgm:prSet presAssocID="{D219D730-4D20-43CD-B04E-D5FEDB61029C}" presName="childText" presStyleLbl="bgAcc1" presStyleIdx="8" presStyleCnt="16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7C8FC3E2-C711-4C93-B563-F94B770C3A9B}" type="pres">
      <dgm:prSet presAssocID="{D7EBEA6E-D779-4ED9-B9C5-0BCCBCF89340}" presName="Name13" presStyleLbl="parChTrans1D2" presStyleIdx="9" presStyleCnt="16"/>
      <dgm:spPr/>
    </dgm:pt>
    <dgm:pt modelId="{B3C1729C-6A82-4531-8F70-77B8AF7D6079}" type="pres">
      <dgm:prSet presAssocID="{0356ED6D-C716-4B53-95DB-C4ED600F1119}" presName="childText" presStyleLbl="bgAcc1" presStyleIdx="9" presStyleCnt="16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2BB14195-CD1F-4041-A7C5-7CF56B26F282}" type="pres">
      <dgm:prSet presAssocID="{13F37527-201D-439A-8763-704539A4160E}" presName="Name13" presStyleLbl="parChTrans1D2" presStyleIdx="10" presStyleCnt="16"/>
      <dgm:spPr/>
    </dgm:pt>
    <dgm:pt modelId="{290993E5-B442-4371-87E5-26EDDACFBDB7}" type="pres">
      <dgm:prSet presAssocID="{D3F0C408-476A-4323-A621-09DB1B31EFBB}" presName="childText" presStyleLbl="bgAcc1" presStyleIdx="10" presStyleCnt="16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C5CF924E-993F-4E67-BE36-5310C07B8576}" type="pres">
      <dgm:prSet presAssocID="{1A854E8C-F116-4AFB-9395-6D0394A62209}" presName="root" presStyleCnt="0"/>
      <dgm:spPr/>
    </dgm:pt>
    <dgm:pt modelId="{46EF793E-0562-4466-95BE-30FF35931E24}" type="pres">
      <dgm:prSet presAssocID="{1A854E8C-F116-4AFB-9395-6D0394A62209}" presName="rootComposite" presStyleCnt="0"/>
      <dgm:spPr/>
    </dgm:pt>
    <dgm:pt modelId="{3F0DA9C6-A940-4BA7-BD4A-8943E93C92BD}" type="pres">
      <dgm:prSet presAssocID="{1A854E8C-F116-4AFB-9395-6D0394A62209}" presName="rootText" presStyleLbl="node1" presStyleIdx="2" presStyleCnt="3"/>
      <dgm:spPr/>
      <dgm:t>
        <a:bodyPr/>
        <a:lstStyle/>
        <a:p>
          <a:endParaRPr lang="es-MX"/>
        </a:p>
      </dgm:t>
    </dgm:pt>
    <dgm:pt modelId="{436F360D-B793-4E1B-9D81-93979FD3C4DB}" type="pres">
      <dgm:prSet presAssocID="{1A854E8C-F116-4AFB-9395-6D0394A62209}" presName="rootConnector" presStyleLbl="node1" presStyleIdx="2" presStyleCnt="3"/>
      <dgm:spPr/>
    </dgm:pt>
    <dgm:pt modelId="{9CFD6554-CB0C-49B2-A3A6-844236B32CF9}" type="pres">
      <dgm:prSet presAssocID="{1A854E8C-F116-4AFB-9395-6D0394A62209}" presName="childShape" presStyleCnt="0"/>
      <dgm:spPr/>
    </dgm:pt>
    <dgm:pt modelId="{C69F72CF-D93E-4FFE-A48C-66C71902B86F}" type="pres">
      <dgm:prSet presAssocID="{626773D2-6D9B-45B0-B2D8-AE47C9E7E7FB}" presName="Name13" presStyleLbl="parChTrans1D2" presStyleIdx="11" presStyleCnt="16"/>
      <dgm:spPr/>
    </dgm:pt>
    <dgm:pt modelId="{1EEEE0FC-CFB3-4497-8F1D-B99D5258BDE3}" type="pres">
      <dgm:prSet presAssocID="{0E77FB93-C6EB-4656-9358-2C8C40B0994D}" presName="childText" presStyleLbl="bgAcc1" presStyleIdx="11" presStyleCnt="16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8AE3A181-E539-401F-B6C4-9C1DFC441275}" type="pres">
      <dgm:prSet presAssocID="{3AD2703A-AA37-40AA-A9AB-6EFB7B25E72B}" presName="Name13" presStyleLbl="parChTrans1D2" presStyleIdx="12" presStyleCnt="16"/>
      <dgm:spPr/>
    </dgm:pt>
    <dgm:pt modelId="{26B44E95-4CCC-45F7-99CD-C2D9668DE9F2}" type="pres">
      <dgm:prSet presAssocID="{372BF851-3B06-4850-B5AC-9902A3BE90BA}" presName="childText" presStyleLbl="bgAcc1" presStyleIdx="12" presStyleCnt="16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64A24DFE-9577-4FDE-AFF0-A249FB5C2DCB}" type="pres">
      <dgm:prSet presAssocID="{AF0610C8-61BD-42C4-8FEA-83B885D79977}" presName="Name13" presStyleLbl="parChTrans1D2" presStyleIdx="13" presStyleCnt="16"/>
      <dgm:spPr/>
    </dgm:pt>
    <dgm:pt modelId="{A0CF4936-C342-4E86-BF89-FBCE622010D7}" type="pres">
      <dgm:prSet presAssocID="{E7ADC417-22B3-49AE-A33F-88FD03A1F5AF}" presName="childText" presStyleLbl="bgAcc1" presStyleIdx="13" presStyleCnt="16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BD0216C9-BD66-45D0-81EF-26AAB2C8A11E}" type="pres">
      <dgm:prSet presAssocID="{DD76D6DC-EB4E-408E-A958-EAC92D905052}" presName="Name13" presStyleLbl="parChTrans1D2" presStyleIdx="14" presStyleCnt="16"/>
      <dgm:spPr/>
    </dgm:pt>
    <dgm:pt modelId="{CBF9C9EB-A428-46B9-B37C-415715256A63}" type="pres">
      <dgm:prSet presAssocID="{8E36BAAD-D8F8-4E1A-B04D-15AF6906B271}" presName="childText" presStyleLbl="bgAcc1" presStyleIdx="14" presStyleCnt="16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AA45CE62-67B2-474E-8FC5-FCDF1D06294E}" type="pres">
      <dgm:prSet presAssocID="{55096C49-76E8-4135-A7E6-D3CE293156D9}" presName="Name13" presStyleLbl="parChTrans1D2" presStyleIdx="15" presStyleCnt="16"/>
      <dgm:spPr/>
    </dgm:pt>
    <dgm:pt modelId="{C0294A7C-3EA3-440E-A182-E17303AFFDA9}" type="pres">
      <dgm:prSet presAssocID="{B0F1DAF1-A283-4562-940A-6FA3DE525B61}" presName="childText" presStyleLbl="bgAcc1" presStyleIdx="15" presStyleCnt="16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</dgm:ptLst>
  <dgm:cxnLst>
    <dgm:cxn modelId="{C7D462A0-0292-4545-A0E7-6A59B0B1A1BC}" type="presOf" srcId="{40F0A94A-0C2E-415E-8520-012E4C10873B}" destId="{AD5D785A-8D0D-4017-9630-79686093EF37}" srcOrd="1" destOrd="0" presId="urn:microsoft.com/office/officeart/2005/8/layout/hierarchy3"/>
    <dgm:cxn modelId="{5FB71AED-97F2-4BDF-8AD0-7BB1538C0FE7}" type="presOf" srcId="{E2C8CEBF-04FD-4C7A-A099-56FAADB53BE3}" destId="{A62B8327-15BC-4CB7-8CFF-60EB3D9C9182}" srcOrd="0" destOrd="0" presId="urn:microsoft.com/office/officeart/2005/8/layout/hierarchy3"/>
    <dgm:cxn modelId="{E314BB92-CD1A-45AB-A374-CA473BA681D6}" type="presOf" srcId="{FA79D4DD-0366-4411-A5B6-1700E6E871B2}" destId="{F2D091E0-FAE9-45EE-94F9-3939490CBB4C}" srcOrd="0" destOrd="0" presId="urn:microsoft.com/office/officeart/2005/8/layout/hierarchy3"/>
    <dgm:cxn modelId="{E0094CB8-E6EA-48E9-A4D0-FC03861D1BA4}" type="presOf" srcId="{40F0A94A-0C2E-415E-8520-012E4C10873B}" destId="{6E012D92-7C37-4F5F-A45D-73AC4015B797}" srcOrd="0" destOrd="0" presId="urn:microsoft.com/office/officeart/2005/8/layout/hierarchy3"/>
    <dgm:cxn modelId="{26E369EB-B8D7-4400-859E-7EB9AD8A741D}" srcId="{CD92C2E4-6180-4B14-B8C7-8AF08E791811}" destId="{1A854E8C-F116-4AFB-9395-6D0394A62209}" srcOrd="2" destOrd="0" parTransId="{FD4AFB11-9657-4D8E-8736-C703D315896C}" sibTransId="{CCA28251-E748-4F59-9C9E-190371826568}"/>
    <dgm:cxn modelId="{B731B610-16D1-4ADA-8847-281150B4AD44}" type="presOf" srcId="{DD76D6DC-EB4E-408E-A958-EAC92D905052}" destId="{BD0216C9-BD66-45D0-81EF-26AAB2C8A11E}" srcOrd="0" destOrd="0" presId="urn:microsoft.com/office/officeart/2005/8/layout/hierarchy3"/>
    <dgm:cxn modelId="{013B5567-0B97-40E6-A4AF-2BF17BA7FC48}" srcId="{CD92C2E4-6180-4B14-B8C7-8AF08E791811}" destId="{40F0A94A-0C2E-415E-8520-012E4C10873B}" srcOrd="1" destOrd="0" parTransId="{0ACC234A-73F2-463F-A2C6-962A14F6CA3D}" sibTransId="{3B39CBE5-D814-426F-BBB9-C31D75ADE4D3}"/>
    <dgm:cxn modelId="{6B0A14D9-2E0A-42A7-91DB-A4D078FE1AAE}" type="presOf" srcId="{E425FB26-9241-46AF-AE8C-477C9F8B2164}" destId="{85A7531F-0346-4039-9862-01183073A110}" srcOrd="0" destOrd="0" presId="urn:microsoft.com/office/officeart/2005/8/layout/hierarchy3"/>
    <dgm:cxn modelId="{ABA30788-7BD4-4FCC-9DF6-6757D91E4961}" type="presOf" srcId="{B0F1DAF1-A283-4562-940A-6FA3DE525B61}" destId="{C0294A7C-3EA3-440E-A182-E17303AFFDA9}" srcOrd="0" destOrd="0" presId="urn:microsoft.com/office/officeart/2005/8/layout/hierarchy3"/>
    <dgm:cxn modelId="{27B2E0C1-E18F-40A4-8735-7B99E922D594}" srcId="{CD92C2E4-6180-4B14-B8C7-8AF08E791811}" destId="{FA79D4DD-0366-4411-A5B6-1700E6E871B2}" srcOrd="0" destOrd="0" parTransId="{A3E52F13-28C7-4C08-B416-98B6CB0438E1}" sibTransId="{EAF82205-0104-4C5A-BEC9-D772C8283DC2}"/>
    <dgm:cxn modelId="{2B0B1167-0950-458F-811C-09A877086A30}" type="presOf" srcId="{3AD2703A-AA37-40AA-A9AB-6EFB7B25E72B}" destId="{8AE3A181-E539-401F-B6C4-9C1DFC441275}" srcOrd="0" destOrd="0" presId="urn:microsoft.com/office/officeart/2005/8/layout/hierarchy3"/>
    <dgm:cxn modelId="{750E6ECA-10E0-4DA4-A7DD-01A702E7A55B}" srcId="{FA79D4DD-0366-4411-A5B6-1700E6E871B2}" destId="{E425FB26-9241-46AF-AE8C-477C9F8B2164}" srcOrd="1" destOrd="0" parTransId="{CE3BB8B8-50CD-4580-BC6C-40A3A96FD756}" sibTransId="{9BF01D48-7790-4277-8869-8375EDAB7D43}"/>
    <dgm:cxn modelId="{01358E96-DC0E-46E3-AC54-199C14487457}" srcId="{FA79D4DD-0366-4411-A5B6-1700E6E871B2}" destId="{D6DCB5D8-21BB-49D6-B9C5-5638D338441F}" srcOrd="2" destOrd="0" parTransId="{9076EF28-54C2-48EC-8748-0E5A363E1708}" sibTransId="{707D26D5-52BF-4954-B13A-A384049BD908}"/>
    <dgm:cxn modelId="{B2F87B1A-256D-40C0-93D6-9284893EA4B1}" type="presOf" srcId="{CE3BB8B8-50CD-4580-BC6C-40A3A96FD756}" destId="{5B7BFF78-DE31-42C6-B5F6-159AAE7915F8}" srcOrd="0" destOrd="0" presId="urn:microsoft.com/office/officeart/2005/8/layout/hierarchy3"/>
    <dgm:cxn modelId="{D85C1A20-FEE7-4D56-9513-D1B2D6B81A65}" srcId="{1A854E8C-F116-4AFB-9395-6D0394A62209}" destId="{B0F1DAF1-A283-4562-940A-6FA3DE525B61}" srcOrd="4" destOrd="0" parTransId="{55096C49-76E8-4135-A7E6-D3CE293156D9}" sibTransId="{EBEDE580-39DD-4208-8D9B-3BD5B28FE30D}"/>
    <dgm:cxn modelId="{E437771C-578E-432E-86C5-44080798ADDC}" type="presOf" srcId="{0E5D39E1-AA38-4524-8167-6C64A668054D}" destId="{B5656A7D-324F-46AB-9456-3F9D7D923AC3}" srcOrd="0" destOrd="0" presId="urn:microsoft.com/office/officeart/2005/8/layout/hierarchy3"/>
    <dgm:cxn modelId="{9756FEFC-7A7A-4CA7-B1F7-0C5EED6ABC5C}" srcId="{FA79D4DD-0366-4411-A5B6-1700E6E871B2}" destId="{8BD0EC90-EA5D-49F6-85A5-6550359353F3}" srcOrd="3" destOrd="0" parTransId="{25F57C66-2CAB-4EFF-9E11-C77713A8EB88}" sibTransId="{B42C5F92-50AE-4AEE-9E5D-1626BA05304A}"/>
    <dgm:cxn modelId="{C76B69D1-5E90-4B0B-B472-172BA3BBC126}" type="presOf" srcId="{9076EF28-54C2-48EC-8748-0E5A363E1708}" destId="{C14063AD-FAED-419F-926F-8D2FAF09D853}" srcOrd="0" destOrd="0" presId="urn:microsoft.com/office/officeart/2005/8/layout/hierarchy3"/>
    <dgm:cxn modelId="{793DDD97-5DD9-44B2-8F0A-0456EB563D34}" srcId="{40F0A94A-0C2E-415E-8520-012E4C10873B}" destId="{D3F0C408-476A-4323-A621-09DB1B31EFBB}" srcOrd="2" destOrd="0" parTransId="{13F37527-201D-439A-8763-704539A4160E}" sibTransId="{464C3B51-3815-4ABC-A13F-F11D66B68F55}"/>
    <dgm:cxn modelId="{175D4CD4-01FB-4EBB-97D0-5338EDAC1BC3}" type="presOf" srcId="{1A854E8C-F116-4AFB-9395-6D0394A62209}" destId="{436F360D-B793-4E1B-9D81-93979FD3C4DB}" srcOrd="1" destOrd="0" presId="urn:microsoft.com/office/officeart/2005/8/layout/hierarchy3"/>
    <dgm:cxn modelId="{23479241-A103-4CFB-B2A3-31E16F3EFE4E}" type="presOf" srcId="{C7B45F50-F5B4-4380-98B3-F45E89C6D079}" destId="{50F0A1B1-B960-4778-A660-4E614BF50B14}" srcOrd="0" destOrd="0" presId="urn:microsoft.com/office/officeart/2005/8/layout/hierarchy3"/>
    <dgm:cxn modelId="{EA28E3D6-E35C-411E-B1B9-C95176556DF0}" type="presOf" srcId="{626773D2-6D9B-45B0-B2D8-AE47C9E7E7FB}" destId="{C69F72CF-D93E-4FFE-A48C-66C71902B86F}" srcOrd="0" destOrd="0" presId="urn:microsoft.com/office/officeart/2005/8/layout/hierarchy3"/>
    <dgm:cxn modelId="{4AB0C183-DD82-4A81-AF1E-DE3ABE10DF21}" type="presOf" srcId="{FA79D4DD-0366-4411-A5B6-1700E6E871B2}" destId="{3C39294B-2EF1-4E6C-8485-69D1324F0EF3}" srcOrd="1" destOrd="0" presId="urn:microsoft.com/office/officeart/2005/8/layout/hierarchy3"/>
    <dgm:cxn modelId="{6EFE1503-85F0-4891-A36B-7F0F401FDAF0}" srcId="{1A854E8C-F116-4AFB-9395-6D0394A62209}" destId="{8E36BAAD-D8F8-4E1A-B04D-15AF6906B271}" srcOrd="3" destOrd="0" parTransId="{DD76D6DC-EB4E-408E-A958-EAC92D905052}" sibTransId="{77874C5E-EA5F-47BF-9838-D81BE6D3353D}"/>
    <dgm:cxn modelId="{747838A7-3313-4236-8F91-1603B130BDAC}" type="presOf" srcId="{55096C49-76E8-4135-A7E6-D3CE293156D9}" destId="{AA45CE62-67B2-474E-8FC5-FCDF1D06294E}" srcOrd="0" destOrd="0" presId="urn:microsoft.com/office/officeart/2005/8/layout/hierarchy3"/>
    <dgm:cxn modelId="{1AFB0B48-0186-462F-B42C-EA03049BBF58}" type="presOf" srcId="{E7ADC417-22B3-49AE-A33F-88FD03A1F5AF}" destId="{A0CF4936-C342-4E86-BF89-FBCE622010D7}" srcOrd="0" destOrd="0" presId="urn:microsoft.com/office/officeart/2005/8/layout/hierarchy3"/>
    <dgm:cxn modelId="{82FD487F-ED25-466D-B681-D833F0241A47}" type="presOf" srcId="{AF0610C8-61BD-42C4-8FEA-83B885D79977}" destId="{64A24DFE-9577-4FDE-AFF0-A249FB5C2DCB}" srcOrd="0" destOrd="0" presId="urn:microsoft.com/office/officeart/2005/8/layout/hierarchy3"/>
    <dgm:cxn modelId="{C0CD8060-D8BC-4F5A-A27D-D36FEC971A34}" srcId="{40F0A94A-0C2E-415E-8520-012E4C10873B}" destId="{D219D730-4D20-43CD-B04E-D5FEDB61029C}" srcOrd="0" destOrd="0" parTransId="{E2C8CEBF-04FD-4C7A-A099-56FAADB53BE3}" sibTransId="{30E8A259-F047-4C84-8980-756CE8723B89}"/>
    <dgm:cxn modelId="{81375298-09DC-4E3F-BC48-A6716B0F8775}" type="presOf" srcId="{13F37527-201D-439A-8763-704539A4160E}" destId="{2BB14195-CD1F-4041-A7C5-7CF56B26F282}" srcOrd="0" destOrd="0" presId="urn:microsoft.com/office/officeart/2005/8/layout/hierarchy3"/>
    <dgm:cxn modelId="{BB0D4A04-4E54-451C-93A5-02735EC8814A}" type="presOf" srcId="{A9E136E7-1C02-4195-8C50-4C43264807F7}" destId="{62314004-FF31-409A-B1AF-C9077E392677}" srcOrd="0" destOrd="0" presId="urn:microsoft.com/office/officeart/2005/8/layout/hierarchy3"/>
    <dgm:cxn modelId="{47E1D242-2C03-4D24-936A-8879A3780835}" srcId="{1A854E8C-F116-4AFB-9395-6D0394A62209}" destId="{E7ADC417-22B3-49AE-A33F-88FD03A1F5AF}" srcOrd="2" destOrd="0" parTransId="{AF0610C8-61BD-42C4-8FEA-83B885D79977}" sibTransId="{0C50A878-CC41-4DC9-A422-9F5B2F70DAA0}"/>
    <dgm:cxn modelId="{1D6239CA-4F29-49D1-B6F0-4218855F0FAC}" type="presOf" srcId="{4297605B-055E-4CDF-97BE-3418F9D20FEA}" destId="{4652E507-15BD-4194-8D6F-B70FE75EC548}" srcOrd="0" destOrd="0" presId="urn:microsoft.com/office/officeart/2005/8/layout/hierarchy3"/>
    <dgm:cxn modelId="{6F3351C3-788F-44BA-9205-A20D023560BF}" type="presOf" srcId="{34AD5F0B-3111-497E-8C2F-AD16CFE9D707}" destId="{5DF3435D-5F12-46C7-A54D-DF7D31BB93B4}" srcOrd="0" destOrd="0" presId="urn:microsoft.com/office/officeart/2005/8/layout/hierarchy3"/>
    <dgm:cxn modelId="{410A3616-CC43-49A2-A23C-EEF61B5F26AD}" type="presOf" srcId="{8BD0EC90-EA5D-49F6-85A5-6550359353F3}" destId="{4121D97D-AD4B-41D1-A162-5885910526EB}" srcOrd="0" destOrd="0" presId="urn:microsoft.com/office/officeart/2005/8/layout/hierarchy3"/>
    <dgm:cxn modelId="{7BF90169-FA0E-4ACD-BEC5-8D573829CF58}" srcId="{FA79D4DD-0366-4411-A5B6-1700E6E871B2}" destId="{A9E136E7-1C02-4195-8C50-4C43264807F7}" srcOrd="7" destOrd="0" parTransId="{EE7BE614-350F-424B-8690-5674DFAB50F4}" sibTransId="{8006DB71-23AB-431B-9804-9588733BEA83}"/>
    <dgm:cxn modelId="{99A3756A-A382-41CF-A4FB-66D736F1B4AF}" srcId="{FA79D4DD-0366-4411-A5B6-1700E6E871B2}" destId="{7CFE02CB-815B-4A44-9457-4312FDFCABA7}" srcOrd="5" destOrd="0" parTransId="{10FEE678-26DC-4D1C-8F23-CE8A912ED236}" sibTransId="{E47F4731-3F3D-4332-842C-F9AE46814BAF}"/>
    <dgm:cxn modelId="{E1A72FA5-BE53-41AF-8938-6A8295374820}" type="presOf" srcId="{10FEE678-26DC-4D1C-8F23-CE8A912ED236}" destId="{1576B7FE-6513-42F0-9E49-2EAC539A1279}" srcOrd="0" destOrd="0" presId="urn:microsoft.com/office/officeart/2005/8/layout/hierarchy3"/>
    <dgm:cxn modelId="{D44759BE-E9BB-49F2-837E-AE776C30DC59}" srcId="{40F0A94A-0C2E-415E-8520-012E4C10873B}" destId="{0356ED6D-C716-4B53-95DB-C4ED600F1119}" srcOrd="1" destOrd="0" parTransId="{D7EBEA6E-D779-4ED9-B9C5-0BCCBCF89340}" sibTransId="{C6A68B49-2CA9-4712-A9C8-2577ACEFBB8D}"/>
    <dgm:cxn modelId="{B68620A7-83AA-4886-9B32-D294B5AF70A7}" type="presOf" srcId="{0AB2AA87-4D7F-4955-B680-AA920D49DE21}" destId="{CD8098A6-5D9E-4258-904F-65B2BA588F4C}" srcOrd="0" destOrd="0" presId="urn:microsoft.com/office/officeart/2005/8/layout/hierarchy3"/>
    <dgm:cxn modelId="{1832CD97-E68E-40AC-B1E5-940FC6BFD28F}" type="presOf" srcId="{1A854E8C-F116-4AFB-9395-6D0394A62209}" destId="{3F0DA9C6-A940-4BA7-BD4A-8943E93C92BD}" srcOrd="0" destOrd="0" presId="urn:microsoft.com/office/officeart/2005/8/layout/hierarchy3"/>
    <dgm:cxn modelId="{DA95487A-7567-4442-A20A-7DED22ACBC7D}" srcId="{FA79D4DD-0366-4411-A5B6-1700E6E871B2}" destId="{C7B45F50-F5B4-4380-98B3-F45E89C6D079}" srcOrd="4" destOrd="0" parTransId="{4297605B-055E-4CDF-97BE-3418F9D20FEA}" sibTransId="{F9E60B3C-E661-43E8-8FCA-AAC97083C610}"/>
    <dgm:cxn modelId="{B23877D5-7496-4B56-B806-4D28CC789E74}" type="presOf" srcId="{0356ED6D-C716-4B53-95DB-C4ED600F1119}" destId="{B3C1729C-6A82-4531-8F70-77B8AF7D6079}" srcOrd="0" destOrd="0" presId="urn:microsoft.com/office/officeart/2005/8/layout/hierarchy3"/>
    <dgm:cxn modelId="{AD591E34-7B63-40EF-9293-4DDDA88E4E33}" srcId="{FA79D4DD-0366-4411-A5B6-1700E6E871B2}" destId="{0AB2AA87-4D7F-4955-B680-AA920D49DE21}" srcOrd="0" destOrd="0" parTransId="{34AD5F0B-3111-497E-8C2F-AD16CFE9D707}" sibTransId="{4D85C24A-1C5B-4C25-B3F3-3A34B34F6E3D}"/>
    <dgm:cxn modelId="{26C2A6BE-9A87-42F3-B2C8-375BC747D404}" type="presOf" srcId="{D6DCB5D8-21BB-49D6-B9C5-5638D338441F}" destId="{D9FC218B-A27E-45ED-9E94-4B48F938803C}" srcOrd="0" destOrd="0" presId="urn:microsoft.com/office/officeart/2005/8/layout/hierarchy3"/>
    <dgm:cxn modelId="{60BFAEE6-04F1-469A-AD84-FB66316BB30A}" type="presOf" srcId="{25F57C66-2CAB-4EFF-9E11-C77713A8EB88}" destId="{AEB865BA-8D63-4FCB-9458-D61565785BE5}" srcOrd="0" destOrd="0" presId="urn:microsoft.com/office/officeart/2005/8/layout/hierarchy3"/>
    <dgm:cxn modelId="{D5F2BB53-268E-4167-AE3E-7BEE49C23498}" srcId="{1A854E8C-F116-4AFB-9395-6D0394A62209}" destId="{0E77FB93-C6EB-4656-9358-2C8C40B0994D}" srcOrd="0" destOrd="0" parTransId="{626773D2-6D9B-45B0-B2D8-AE47C9E7E7FB}" sibTransId="{155D8509-9C2F-4071-AF29-AAB4632909D1}"/>
    <dgm:cxn modelId="{3BD8FD90-89F9-4145-A266-FF6ED01D8C02}" type="presOf" srcId="{0E77FB93-C6EB-4656-9358-2C8C40B0994D}" destId="{1EEEE0FC-CFB3-4497-8F1D-B99D5258BDE3}" srcOrd="0" destOrd="0" presId="urn:microsoft.com/office/officeart/2005/8/layout/hierarchy3"/>
    <dgm:cxn modelId="{2601A64E-FC13-4C01-83B8-78F60248F1CC}" type="presOf" srcId="{23FAC65E-753A-4C99-9C42-D449BC9F1481}" destId="{C4A53C7C-8768-4E67-A693-29C3620AD21F}" srcOrd="0" destOrd="0" presId="urn:microsoft.com/office/officeart/2005/8/layout/hierarchy3"/>
    <dgm:cxn modelId="{6FD3B616-32CC-4302-830F-CC1041879B7A}" srcId="{FA79D4DD-0366-4411-A5B6-1700E6E871B2}" destId="{23FAC65E-753A-4C99-9C42-D449BC9F1481}" srcOrd="6" destOrd="0" parTransId="{0E5D39E1-AA38-4524-8167-6C64A668054D}" sibTransId="{EA298EC6-6B76-424A-A86D-9DCDE39AA04A}"/>
    <dgm:cxn modelId="{CC5DAD96-8BA9-45A0-B409-0A79122F106A}" type="presOf" srcId="{7CFE02CB-815B-4A44-9457-4312FDFCABA7}" destId="{739ACE2E-B728-490F-BF73-4157D52FAC76}" srcOrd="0" destOrd="0" presId="urn:microsoft.com/office/officeart/2005/8/layout/hierarchy3"/>
    <dgm:cxn modelId="{22D9D435-EF18-44E2-9055-5D320F5F5F3C}" type="presOf" srcId="{EE7BE614-350F-424B-8690-5674DFAB50F4}" destId="{1AF4D6BA-A2BE-4641-BCD4-085D63108475}" srcOrd="0" destOrd="0" presId="urn:microsoft.com/office/officeart/2005/8/layout/hierarchy3"/>
    <dgm:cxn modelId="{F4987FCB-7966-483F-8EC8-8A02ED263485}" type="presOf" srcId="{8E36BAAD-D8F8-4E1A-B04D-15AF6906B271}" destId="{CBF9C9EB-A428-46B9-B37C-415715256A63}" srcOrd="0" destOrd="0" presId="urn:microsoft.com/office/officeart/2005/8/layout/hierarchy3"/>
    <dgm:cxn modelId="{0589CF71-B1EB-46EE-9DD9-ECD89A12D968}" srcId="{1A854E8C-F116-4AFB-9395-6D0394A62209}" destId="{372BF851-3B06-4850-B5AC-9902A3BE90BA}" srcOrd="1" destOrd="0" parTransId="{3AD2703A-AA37-40AA-A9AB-6EFB7B25E72B}" sibTransId="{5652BDA2-9384-4843-A1B3-7108E06EF836}"/>
    <dgm:cxn modelId="{F9652132-0453-4B85-B464-6F67C77AC3DC}" type="presOf" srcId="{D7EBEA6E-D779-4ED9-B9C5-0BCCBCF89340}" destId="{7C8FC3E2-C711-4C93-B563-F94B770C3A9B}" srcOrd="0" destOrd="0" presId="urn:microsoft.com/office/officeart/2005/8/layout/hierarchy3"/>
    <dgm:cxn modelId="{2CB48325-9CB1-4B6C-8B53-256C468355B2}" type="presOf" srcId="{372BF851-3B06-4850-B5AC-9902A3BE90BA}" destId="{26B44E95-4CCC-45F7-99CD-C2D9668DE9F2}" srcOrd="0" destOrd="0" presId="urn:microsoft.com/office/officeart/2005/8/layout/hierarchy3"/>
    <dgm:cxn modelId="{4232F7A2-CD4A-4AAB-A91C-76E42D1655E0}" type="presOf" srcId="{D219D730-4D20-43CD-B04E-D5FEDB61029C}" destId="{38163E39-EEC2-454A-B581-FA44456C2E2E}" srcOrd="0" destOrd="0" presId="urn:microsoft.com/office/officeart/2005/8/layout/hierarchy3"/>
    <dgm:cxn modelId="{E3F7F37E-BFD8-498F-BC4C-753B9CFDDB4F}" type="presOf" srcId="{CD92C2E4-6180-4B14-B8C7-8AF08E791811}" destId="{9BF51831-C775-4AAD-A447-61FC830BB380}" srcOrd="0" destOrd="0" presId="urn:microsoft.com/office/officeart/2005/8/layout/hierarchy3"/>
    <dgm:cxn modelId="{CB8780F3-574F-4047-A6A3-33E0D3BDF4B9}" type="presOf" srcId="{D3F0C408-476A-4323-A621-09DB1B31EFBB}" destId="{290993E5-B442-4371-87E5-26EDDACFBDB7}" srcOrd="0" destOrd="0" presId="urn:microsoft.com/office/officeart/2005/8/layout/hierarchy3"/>
    <dgm:cxn modelId="{437B3C2E-BBD3-4791-BA5C-47C89C085997}" type="presParOf" srcId="{9BF51831-C775-4AAD-A447-61FC830BB380}" destId="{86E554BF-F144-426B-B511-E7621D25E7D5}" srcOrd="0" destOrd="0" presId="urn:microsoft.com/office/officeart/2005/8/layout/hierarchy3"/>
    <dgm:cxn modelId="{FA3C7437-C83B-4D1D-AE17-190E6A4B6837}" type="presParOf" srcId="{86E554BF-F144-426B-B511-E7621D25E7D5}" destId="{67FE2DC1-677D-4279-999D-E9F6EC2D6E23}" srcOrd="0" destOrd="0" presId="urn:microsoft.com/office/officeart/2005/8/layout/hierarchy3"/>
    <dgm:cxn modelId="{2107F179-308C-4134-8F3C-1F900048EDAB}" type="presParOf" srcId="{67FE2DC1-677D-4279-999D-E9F6EC2D6E23}" destId="{F2D091E0-FAE9-45EE-94F9-3939490CBB4C}" srcOrd="0" destOrd="0" presId="urn:microsoft.com/office/officeart/2005/8/layout/hierarchy3"/>
    <dgm:cxn modelId="{77A59EEA-6C0E-4253-8832-7E8871920014}" type="presParOf" srcId="{67FE2DC1-677D-4279-999D-E9F6EC2D6E23}" destId="{3C39294B-2EF1-4E6C-8485-69D1324F0EF3}" srcOrd="1" destOrd="0" presId="urn:microsoft.com/office/officeart/2005/8/layout/hierarchy3"/>
    <dgm:cxn modelId="{3FBDD10C-A9B2-4AE8-843B-F5B5286FD6E5}" type="presParOf" srcId="{86E554BF-F144-426B-B511-E7621D25E7D5}" destId="{BD63A4B6-CD20-4757-952F-6CAF0712C849}" srcOrd="1" destOrd="0" presId="urn:microsoft.com/office/officeart/2005/8/layout/hierarchy3"/>
    <dgm:cxn modelId="{B890D3F4-3399-4A4B-9B7E-F4FE3DE6380A}" type="presParOf" srcId="{BD63A4B6-CD20-4757-952F-6CAF0712C849}" destId="{5DF3435D-5F12-46C7-A54D-DF7D31BB93B4}" srcOrd="0" destOrd="0" presId="urn:microsoft.com/office/officeart/2005/8/layout/hierarchy3"/>
    <dgm:cxn modelId="{F13A6004-684E-4FC9-99D8-5598C43E38FB}" type="presParOf" srcId="{BD63A4B6-CD20-4757-952F-6CAF0712C849}" destId="{CD8098A6-5D9E-4258-904F-65B2BA588F4C}" srcOrd="1" destOrd="0" presId="urn:microsoft.com/office/officeart/2005/8/layout/hierarchy3"/>
    <dgm:cxn modelId="{39DD5669-2E18-4ED4-B179-9F28501E7B2B}" type="presParOf" srcId="{BD63A4B6-CD20-4757-952F-6CAF0712C849}" destId="{5B7BFF78-DE31-42C6-B5F6-159AAE7915F8}" srcOrd="2" destOrd="0" presId="urn:microsoft.com/office/officeart/2005/8/layout/hierarchy3"/>
    <dgm:cxn modelId="{C8E3D396-5D5E-4D41-81D6-E0717CBF53B1}" type="presParOf" srcId="{BD63A4B6-CD20-4757-952F-6CAF0712C849}" destId="{85A7531F-0346-4039-9862-01183073A110}" srcOrd="3" destOrd="0" presId="urn:microsoft.com/office/officeart/2005/8/layout/hierarchy3"/>
    <dgm:cxn modelId="{314182F1-2E8F-4B78-80B8-40EB39235E6F}" type="presParOf" srcId="{BD63A4B6-CD20-4757-952F-6CAF0712C849}" destId="{C14063AD-FAED-419F-926F-8D2FAF09D853}" srcOrd="4" destOrd="0" presId="urn:microsoft.com/office/officeart/2005/8/layout/hierarchy3"/>
    <dgm:cxn modelId="{F364BDCA-4672-4A48-AE48-68DA39E30CA5}" type="presParOf" srcId="{BD63A4B6-CD20-4757-952F-6CAF0712C849}" destId="{D9FC218B-A27E-45ED-9E94-4B48F938803C}" srcOrd="5" destOrd="0" presId="urn:microsoft.com/office/officeart/2005/8/layout/hierarchy3"/>
    <dgm:cxn modelId="{2C34AF2B-F724-4439-96AA-C87416A81FBC}" type="presParOf" srcId="{BD63A4B6-CD20-4757-952F-6CAF0712C849}" destId="{AEB865BA-8D63-4FCB-9458-D61565785BE5}" srcOrd="6" destOrd="0" presId="urn:microsoft.com/office/officeart/2005/8/layout/hierarchy3"/>
    <dgm:cxn modelId="{3DB692F7-55B9-4E8D-AA60-41F0008121D7}" type="presParOf" srcId="{BD63A4B6-CD20-4757-952F-6CAF0712C849}" destId="{4121D97D-AD4B-41D1-A162-5885910526EB}" srcOrd="7" destOrd="0" presId="urn:microsoft.com/office/officeart/2005/8/layout/hierarchy3"/>
    <dgm:cxn modelId="{52B35112-0019-4BD4-89A6-25A695ED5771}" type="presParOf" srcId="{BD63A4B6-CD20-4757-952F-6CAF0712C849}" destId="{4652E507-15BD-4194-8D6F-B70FE75EC548}" srcOrd="8" destOrd="0" presId="urn:microsoft.com/office/officeart/2005/8/layout/hierarchy3"/>
    <dgm:cxn modelId="{843F64B3-C0DD-4784-8F3E-36C93E438C82}" type="presParOf" srcId="{BD63A4B6-CD20-4757-952F-6CAF0712C849}" destId="{50F0A1B1-B960-4778-A660-4E614BF50B14}" srcOrd="9" destOrd="0" presId="urn:microsoft.com/office/officeart/2005/8/layout/hierarchy3"/>
    <dgm:cxn modelId="{88A5C037-4D2C-4373-ADD7-ACF155940B2E}" type="presParOf" srcId="{BD63A4B6-CD20-4757-952F-6CAF0712C849}" destId="{1576B7FE-6513-42F0-9E49-2EAC539A1279}" srcOrd="10" destOrd="0" presId="urn:microsoft.com/office/officeart/2005/8/layout/hierarchy3"/>
    <dgm:cxn modelId="{BBE2764E-B568-4783-A6D3-E66FDC25477A}" type="presParOf" srcId="{BD63A4B6-CD20-4757-952F-6CAF0712C849}" destId="{739ACE2E-B728-490F-BF73-4157D52FAC76}" srcOrd="11" destOrd="0" presId="urn:microsoft.com/office/officeart/2005/8/layout/hierarchy3"/>
    <dgm:cxn modelId="{CAC562EE-2A1D-4846-ABE4-4BE4C17B0EC8}" type="presParOf" srcId="{BD63A4B6-CD20-4757-952F-6CAF0712C849}" destId="{B5656A7D-324F-46AB-9456-3F9D7D923AC3}" srcOrd="12" destOrd="0" presId="urn:microsoft.com/office/officeart/2005/8/layout/hierarchy3"/>
    <dgm:cxn modelId="{E434A7DD-7995-4076-B991-D3F12E497EFF}" type="presParOf" srcId="{BD63A4B6-CD20-4757-952F-6CAF0712C849}" destId="{C4A53C7C-8768-4E67-A693-29C3620AD21F}" srcOrd="13" destOrd="0" presId="urn:microsoft.com/office/officeart/2005/8/layout/hierarchy3"/>
    <dgm:cxn modelId="{181DE540-CED1-4574-BC9F-0723E6D11843}" type="presParOf" srcId="{BD63A4B6-CD20-4757-952F-6CAF0712C849}" destId="{1AF4D6BA-A2BE-4641-BCD4-085D63108475}" srcOrd="14" destOrd="0" presId="urn:microsoft.com/office/officeart/2005/8/layout/hierarchy3"/>
    <dgm:cxn modelId="{8892F163-F91A-41D2-99CC-C7F279E91BA5}" type="presParOf" srcId="{BD63A4B6-CD20-4757-952F-6CAF0712C849}" destId="{62314004-FF31-409A-B1AF-C9077E392677}" srcOrd="15" destOrd="0" presId="urn:microsoft.com/office/officeart/2005/8/layout/hierarchy3"/>
    <dgm:cxn modelId="{1652F954-5223-4FB9-87E9-43A6BE31A641}" type="presParOf" srcId="{9BF51831-C775-4AAD-A447-61FC830BB380}" destId="{D53C929E-DB55-4988-98D9-1F05F3C94C8A}" srcOrd="1" destOrd="0" presId="urn:microsoft.com/office/officeart/2005/8/layout/hierarchy3"/>
    <dgm:cxn modelId="{16210746-1815-4CBF-8ED7-BCDD003164C6}" type="presParOf" srcId="{D53C929E-DB55-4988-98D9-1F05F3C94C8A}" destId="{99D7FC5F-7D49-4078-85C7-AE13E8CF2000}" srcOrd="0" destOrd="0" presId="urn:microsoft.com/office/officeart/2005/8/layout/hierarchy3"/>
    <dgm:cxn modelId="{67E1E538-E916-408B-AC27-0F0F794A99B8}" type="presParOf" srcId="{99D7FC5F-7D49-4078-85C7-AE13E8CF2000}" destId="{6E012D92-7C37-4F5F-A45D-73AC4015B797}" srcOrd="0" destOrd="0" presId="urn:microsoft.com/office/officeart/2005/8/layout/hierarchy3"/>
    <dgm:cxn modelId="{EA5B004A-6C20-4D2E-964B-71B5623ADDF5}" type="presParOf" srcId="{99D7FC5F-7D49-4078-85C7-AE13E8CF2000}" destId="{AD5D785A-8D0D-4017-9630-79686093EF37}" srcOrd="1" destOrd="0" presId="urn:microsoft.com/office/officeart/2005/8/layout/hierarchy3"/>
    <dgm:cxn modelId="{ACBD970E-3741-4522-B80F-F00546602712}" type="presParOf" srcId="{D53C929E-DB55-4988-98D9-1F05F3C94C8A}" destId="{E2320C97-5885-49EC-BBCD-FA06D39E150F}" srcOrd="1" destOrd="0" presId="urn:microsoft.com/office/officeart/2005/8/layout/hierarchy3"/>
    <dgm:cxn modelId="{8D9A9F53-466C-44A4-8F6F-A1641DAC5D19}" type="presParOf" srcId="{E2320C97-5885-49EC-BBCD-FA06D39E150F}" destId="{A62B8327-15BC-4CB7-8CFF-60EB3D9C9182}" srcOrd="0" destOrd="0" presId="urn:microsoft.com/office/officeart/2005/8/layout/hierarchy3"/>
    <dgm:cxn modelId="{3DA4DAE1-9993-4CFC-B8B1-CB884E32F8CF}" type="presParOf" srcId="{E2320C97-5885-49EC-BBCD-FA06D39E150F}" destId="{38163E39-EEC2-454A-B581-FA44456C2E2E}" srcOrd="1" destOrd="0" presId="urn:microsoft.com/office/officeart/2005/8/layout/hierarchy3"/>
    <dgm:cxn modelId="{DEAFF585-FA46-4400-A349-1EE1A199DD99}" type="presParOf" srcId="{E2320C97-5885-49EC-BBCD-FA06D39E150F}" destId="{7C8FC3E2-C711-4C93-B563-F94B770C3A9B}" srcOrd="2" destOrd="0" presId="urn:microsoft.com/office/officeart/2005/8/layout/hierarchy3"/>
    <dgm:cxn modelId="{773E1A20-D8DB-4CE9-9C52-C76A0A1801B8}" type="presParOf" srcId="{E2320C97-5885-49EC-BBCD-FA06D39E150F}" destId="{B3C1729C-6A82-4531-8F70-77B8AF7D6079}" srcOrd="3" destOrd="0" presId="urn:microsoft.com/office/officeart/2005/8/layout/hierarchy3"/>
    <dgm:cxn modelId="{194BEBA9-DB5E-44A6-A5C4-BA2F71AC30A4}" type="presParOf" srcId="{E2320C97-5885-49EC-BBCD-FA06D39E150F}" destId="{2BB14195-CD1F-4041-A7C5-7CF56B26F282}" srcOrd="4" destOrd="0" presId="urn:microsoft.com/office/officeart/2005/8/layout/hierarchy3"/>
    <dgm:cxn modelId="{1E67402E-BCC1-469A-9BD8-E3D6E4F8B23B}" type="presParOf" srcId="{E2320C97-5885-49EC-BBCD-FA06D39E150F}" destId="{290993E5-B442-4371-87E5-26EDDACFBDB7}" srcOrd="5" destOrd="0" presId="urn:microsoft.com/office/officeart/2005/8/layout/hierarchy3"/>
    <dgm:cxn modelId="{52F78236-B9BD-4252-AE39-8EAAE98E427B}" type="presParOf" srcId="{9BF51831-C775-4AAD-A447-61FC830BB380}" destId="{C5CF924E-993F-4E67-BE36-5310C07B8576}" srcOrd="2" destOrd="0" presId="urn:microsoft.com/office/officeart/2005/8/layout/hierarchy3"/>
    <dgm:cxn modelId="{5DB99D6C-1485-4E6F-A1B6-301E9CE2B59B}" type="presParOf" srcId="{C5CF924E-993F-4E67-BE36-5310C07B8576}" destId="{46EF793E-0562-4466-95BE-30FF35931E24}" srcOrd="0" destOrd="0" presId="urn:microsoft.com/office/officeart/2005/8/layout/hierarchy3"/>
    <dgm:cxn modelId="{56DE10B2-6B76-4773-B502-E6FEBF1B67D4}" type="presParOf" srcId="{46EF793E-0562-4466-95BE-30FF35931E24}" destId="{3F0DA9C6-A940-4BA7-BD4A-8943E93C92BD}" srcOrd="0" destOrd="0" presId="urn:microsoft.com/office/officeart/2005/8/layout/hierarchy3"/>
    <dgm:cxn modelId="{1E98EE39-56C3-4D20-ACC6-6BB593502DA1}" type="presParOf" srcId="{46EF793E-0562-4466-95BE-30FF35931E24}" destId="{436F360D-B793-4E1B-9D81-93979FD3C4DB}" srcOrd="1" destOrd="0" presId="urn:microsoft.com/office/officeart/2005/8/layout/hierarchy3"/>
    <dgm:cxn modelId="{AAEF2FAA-E8C5-4F7B-933E-620DB5900858}" type="presParOf" srcId="{C5CF924E-993F-4E67-BE36-5310C07B8576}" destId="{9CFD6554-CB0C-49B2-A3A6-844236B32CF9}" srcOrd="1" destOrd="0" presId="urn:microsoft.com/office/officeart/2005/8/layout/hierarchy3"/>
    <dgm:cxn modelId="{59332D1D-87D6-43AB-85F2-B6938FE0D318}" type="presParOf" srcId="{9CFD6554-CB0C-49B2-A3A6-844236B32CF9}" destId="{C69F72CF-D93E-4FFE-A48C-66C71902B86F}" srcOrd="0" destOrd="0" presId="urn:microsoft.com/office/officeart/2005/8/layout/hierarchy3"/>
    <dgm:cxn modelId="{28A7E513-9FED-4A74-984C-A8B65AB15AB1}" type="presParOf" srcId="{9CFD6554-CB0C-49B2-A3A6-844236B32CF9}" destId="{1EEEE0FC-CFB3-4497-8F1D-B99D5258BDE3}" srcOrd="1" destOrd="0" presId="urn:microsoft.com/office/officeart/2005/8/layout/hierarchy3"/>
    <dgm:cxn modelId="{74F3E61D-4C96-40AC-BE65-2FB76D092B22}" type="presParOf" srcId="{9CFD6554-CB0C-49B2-A3A6-844236B32CF9}" destId="{8AE3A181-E539-401F-B6C4-9C1DFC441275}" srcOrd="2" destOrd="0" presId="urn:microsoft.com/office/officeart/2005/8/layout/hierarchy3"/>
    <dgm:cxn modelId="{FD52E2F6-9FD6-41D0-9CA9-306C49297C3B}" type="presParOf" srcId="{9CFD6554-CB0C-49B2-A3A6-844236B32CF9}" destId="{26B44E95-4CCC-45F7-99CD-C2D9668DE9F2}" srcOrd="3" destOrd="0" presId="urn:microsoft.com/office/officeart/2005/8/layout/hierarchy3"/>
    <dgm:cxn modelId="{C4238575-F813-4B52-9BDB-00E5E0D6EA4E}" type="presParOf" srcId="{9CFD6554-CB0C-49B2-A3A6-844236B32CF9}" destId="{64A24DFE-9577-4FDE-AFF0-A249FB5C2DCB}" srcOrd="4" destOrd="0" presId="urn:microsoft.com/office/officeart/2005/8/layout/hierarchy3"/>
    <dgm:cxn modelId="{DB8D2114-0958-4F00-B17B-F228C51CCF7A}" type="presParOf" srcId="{9CFD6554-CB0C-49B2-A3A6-844236B32CF9}" destId="{A0CF4936-C342-4E86-BF89-FBCE622010D7}" srcOrd="5" destOrd="0" presId="urn:microsoft.com/office/officeart/2005/8/layout/hierarchy3"/>
    <dgm:cxn modelId="{139DD380-A74D-405C-994A-F4995E94E6F0}" type="presParOf" srcId="{9CFD6554-CB0C-49B2-A3A6-844236B32CF9}" destId="{BD0216C9-BD66-45D0-81EF-26AAB2C8A11E}" srcOrd="6" destOrd="0" presId="urn:microsoft.com/office/officeart/2005/8/layout/hierarchy3"/>
    <dgm:cxn modelId="{2E5FC13A-575A-4CCD-8F9C-2F4EFC8D3441}" type="presParOf" srcId="{9CFD6554-CB0C-49B2-A3A6-844236B32CF9}" destId="{CBF9C9EB-A428-46B9-B37C-415715256A63}" srcOrd="7" destOrd="0" presId="urn:microsoft.com/office/officeart/2005/8/layout/hierarchy3"/>
    <dgm:cxn modelId="{1F3BBED7-B816-4571-85C9-F7F6AD6A000E}" type="presParOf" srcId="{9CFD6554-CB0C-49B2-A3A6-844236B32CF9}" destId="{AA45CE62-67B2-474E-8FC5-FCDF1D06294E}" srcOrd="8" destOrd="0" presId="urn:microsoft.com/office/officeart/2005/8/layout/hierarchy3"/>
    <dgm:cxn modelId="{3E7C541C-8D9D-4171-B61F-E426987A7870}" type="presParOf" srcId="{9CFD6554-CB0C-49B2-A3A6-844236B32CF9}" destId="{C0294A7C-3EA3-440E-A182-E17303AFFDA9}" srcOrd="9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xmlns="" relId="rId20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D9B39325-8BD7-4F2F-BF15-F16756432E22}" type="doc">
      <dgm:prSet loTypeId="urn:microsoft.com/office/officeart/2005/8/layout/hierarchy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671B6104-55F7-4197-AA20-B0B488345314}">
      <dgm:prSet phldrT="[Texto]" custT="1"/>
      <dgm:spPr/>
      <dgm:t>
        <a:bodyPr/>
        <a:lstStyle/>
        <a:p>
          <a:r>
            <a:rPr lang="es-ES" sz="800" u="sng" baseline="30000"/>
            <a:t>Sistema de control para Proteco Food</a:t>
          </a:r>
          <a:endParaRPr lang="es-MX" sz="800" u="sng" baseline="30000"/>
        </a:p>
      </dgm:t>
    </dgm:pt>
    <dgm:pt modelId="{BB0A7A44-A4B6-4E2A-8E6F-6422BA95282A}" type="parTrans" cxnId="{1327117D-2151-4353-A86F-31A5DAADBA20}">
      <dgm:prSet/>
      <dgm:spPr/>
      <dgm:t>
        <a:bodyPr/>
        <a:lstStyle/>
        <a:p>
          <a:endParaRPr lang="es-MX" u="sng"/>
        </a:p>
      </dgm:t>
    </dgm:pt>
    <dgm:pt modelId="{6BAFA4C3-1433-4CF9-A0E7-89E540F7D778}" type="sibTrans" cxnId="{1327117D-2151-4353-A86F-31A5DAADBA20}">
      <dgm:prSet/>
      <dgm:spPr/>
      <dgm:t>
        <a:bodyPr/>
        <a:lstStyle/>
        <a:p>
          <a:endParaRPr lang="es-MX" u="sng"/>
        </a:p>
      </dgm:t>
    </dgm:pt>
    <dgm:pt modelId="{F29BD12A-5DD5-4342-ADC2-D28B0A6F26E4}">
      <dgm:prSet phldrT="[Texto]"/>
      <dgm:spPr/>
      <dgm:t>
        <a:bodyPr/>
        <a:lstStyle/>
        <a:p>
          <a:r>
            <a:rPr lang="es-MX" u="sng"/>
            <a:t>Recursos Tecnológicos</a:t>
          </a:r>
        </a:p>
      </dgm:t>
    </dgm:pt>
    <dgm:pt modelId="{BA51F86B-BDE7-4A37-B143-B48859D709D4}" type="parTrans" cxnId="{36145084-92EB-483D-82B6-BEF1715DA713}">
      <dgm:prSet/>
      <dgm:spPr/>
      <dgm:t>
        <a:bodyPr/>
        <a:lstStyle/>
        <a:p>
          <a:endParaRPr lang="es-MX" u="sng"/>
        </a:p>
      </dgm:t>
    </dgm:pt>
    <dgm:pt modelId="{92AF6A01-354E-429A-A6A1-CEC707559B6C}" type="sibTrans" cxnId="{36145084-92EB-483D-82B6-BEF1715DA713}">
      <dgm:prSet/>
      <dgm:spPr/>
      <dgm:t>
        <a:bodyPr/>
        <a:lstStyle/>
        <a:p>
          <a:endParaRPr lang="es-MX" u="sng"/>
        </a:p>
      </dgm:t>
    </dgm:pt>
    <dgm:pt modelId="{0DBDFF15-CD1F-4E9E-8E4C-D3CF967928B1}">
      <dgm:prSet phldrT="[Texto]"/>
      <dgm:spPr/>
      <dgm:t>
        <a:bodyPr/>
        <a:lstStyle/>
        <a:p>
          <a:r>
            <a:rPr lang="es-MX" u="sng"/>
            <a:t>Hardware</a:t>
          </a:r>
        </a:p>
      </dgm:t>
    </dgm:pt>
    <dgm:pt modelId="{C7D4E9FF-981A-474C-A79C-0D4B62186283}" type="parTrans" cxnId="{3A34044A-7508-4488-B6A5-A3806DF60D21}">
      <dgm:prSet/>
      <dgm:spPr/>
      <dgm:t>
        <a:bodyPr/>
        <a:lstStyle/>
        <a:p>
          <a:endParaRPr lang="es-MX" u="sng"/>
        </a:p>
      </dgm:t>
    </dgm:pt>
    <dgm:pt modelId="{7FE44D2F-1496-4192-A76F-6593966D9246}" type="sibTrans" cxnId="{3A34044A-7508-4488-B6A5-A3806DF60D21}">
      <dgm:prSet/>
      <dgm:spPr/>
      <dgm:t>
        <a:bodyPr/>
        <a:lstStyle/>
        <a:p>
          <a:endParaRPr lang="es-MX" u="sng"/>
        </a:p>
      </dgm:t>
    </dgm:pt>
    <dgm:pt modelId="{61E58C25-4941-421B-A893-0C3978572AE7}">
      <dgm:prSet phldrT="[Texto]"/>
      <dgm:spPr/>
      <dgm:t>
        <a:bodyPr/>
        <a:lstStyle/>
        <a:p>
          <a:r>
            <a:rPr lang="es-MX" u="sng"/>
            <a:t>Software</a:t>
          </a:r>
        </a:p>
      </dgm:t>
    </dgm:pt>
    <dgm:pt modelId="{B0EAB109-0CAA-43A0-AA38-B535BCE724B6}" type="parTrans" cxnId="{91BA1966-37A6-470C-8FAA-E599D2E17B24}">
      <dgm:prSet/>
      <dgm:spPr/>
      <dgm:t>
        <a:bodyPr/>
        <a:lstStyle/>
        <a:p>
          <a:endParaRPr lang="es-MX" u="sng"/>
        </a:p>
      </dgm:t>
    </dgm:pt>
    <dgm:pt modelId="{9EC0450A-4369-44EC-9890-BB7F6CE4D0D1}" type="sibTrans" cxnId="{91BA1966-37A6-470C-8FAA-E599D2E17B24}">
      <dgm:prSet/>
      <dgm:spPr/>
      <dgm:t>
        <a:bodyPr/>
        <a:lstStyle/>
        <a:p>
          <a:endParaRPr lang="es-MX" u="sng"/>
        </a:p>
      </dgm:t>
    </dgm:pt>
    <dgm:pt modelId="{C5B0F126-32B5-4AEB-978F-24F30595AC24}">
      <dgm:prSet phldrT="[Texto]"/>
      <dgm:spPr/>
      <dgm:t>
        <a:bodyPr/>
        <a:lstStyle/>
        <a:p>
          <a:r>
            <a:rPr lang="es-MX" u="sng"/>
            <a:t>Recyrsos Humanos</a:t>
          </a:r>
        </a:p>
      </dgm:t>
    </dgm:pt>
    <dgm:pt modelId="{D86C31BD-FE80-4B42-BD40-620CC6742440}" type="parTrans" cxnId="{7C9BAAC6-4FB8-4F01-88FF-AFA44A588266}">
      <dgm:prSet/>
      <dgm:spPr/>
      <dgm:t>
        <a:bodyPr/>
        <a:lstStyle/>
        <a:p>
          <a:endParaRPr lang="es-MX" u="sng"/>
        </a:p>
      </dgm:t>
    </dgm:pt>
    <dgm:pt modelId="{F7C6F75F-F87E-4FCB-A70B-3E4B50FA294D}" type="sibTrans" cxnId="{7C9BAAC6-4FB8-4F01-88FF-AFA44A588266}">
      <dgm:prSet/>
      <dgm:spPr/>
      <dgm:t>
        <a:bodyPr/>
        <a:lstStyle/>
        <a:p>
          <a:endParaRPr lang="es-MX" u="sng"/>
        </a:p>
      </dgm:t>
    </dgm:pt>
    <dgm:pt modelId="{BCB77FC8-69C6-40D8-85B6-857DCA35D730}">
      <dgm:prSet phldrT="[Texto]"/>
      <dgm:spPr/>
      <dgm:t>
        <a:bodyPr/>
        <a:lstStyle/>
        <a:p>
          <a:r>
            <a:rPr lang="es-MX" u="sng"/>
            <a:t>Sección de front-end</a:t>
          </a:r>
        </a:p>
      </dgm:t>
    </dgm:pt>
    <dgm:pt modelId="{D14497DF-CA7B-4758-A956-01D06D90BC5D}" type="parTrans" cxnId="{1F0AEAFA-A7CE-48C3-AC39-A878B07048F0}">
      <dgm:prSet/>
      <dgm:spPr/>
      <dgm:t>
        <a:bodyPr/>
        <a:lstStyle/>
        <a:p>
          <a:endParaRPr lang="es-MX" u="sng"/>
        </a:p>
      </dgm:t>
    </dgm:pt>
    <dgm:pt modelId="{118A626F-125A-4837-8D6F-88608F3604F6}" type="sibTrans" cxnId="{1F0AEAFA-A7CE-48C3-AC39-A878B07048F0}">
      <dgm:prSet/>
      <dgm:spPr/>
      <dgm:t>
        <a:bodyPr/>
        <a:lstStyle/>
        <a:p>
          <a:endParaRPr lang="es-MX" u="sng"/>
        </a:p>
      </dgm:t>
    </dgm:pt>
    <dgm:pt modelId="{30DDB10A-D7A1-433A-A713-8B94B85116F0}">
      <dgm:prSet phldrT="[Texto]"/>
      <dgm:spPr/>
      <dgm:t>
        <a:bodyPr/>
        <a:lstStyle/>
        <a:p>
          <a:r>
            <a:rPr lang="es-MX" u="sng"/>
            <a:t>Servidor web</a:t>
          </a:r>
        </a:p>
      </dgm:t>
    </dgm:pt>
    <dgm:pt modelId="{FDC3AE31-3DFA-4ECC-94B0-96FC26185FE0}" type="parTrans" cxnId="{C2478DBC-C6A6-49CC-880D-54ACCD1AC1BB}">
      <dgm:prSet/>
      <dgm:spPr/>
      <dgm:t>
        <a:bodyPr/>
        <a:lstStyle/>
        <a:p>
          <a:endParaRPr lang="es-MX" u="sng"/>
        </a:p>
      </dgm:t>
    </dgm:pt>
    <dgm:pt modelId="{2D941220-42D4-442B-913C-4DAF26F81C0D}" type="sibTrans" cxnId="{C2478DBC-C6A6-49CC-880D-54ACCD1AC1BB}">
      <dgm:prSet/>
      <dgm:spPr/>
      <dgm:t>
        <a:bodyPr/>
        <a:lstStyle/>
        <a:p>
          <a:endParaRPr lang="es-MX" u="sng"/>
        </a:p>
      </dgm:t>
    </dgm:pt>
    <dgm:pt modelId="{EB28CF9F-53AA-4456-9AC7-D5145AD7A526}">
      <dgm:prSet phldrT="[Texto]"/>
      <dgm:spPr/>
      <dgm:t>
        <a:bodyPr/>
        <a:lstStyle/>
        <a:p>
          <a:r>
            <a:rPr lang="es-MX" u="sng"/>
            <a:t>Computadoras</a:t>
          </a:r>
        </a:p>
      </dgm:t>
    </dgm:pt>
    <dgm:pt modelId="{46BF9116-B1E8-4A28-A3CB-306554F5C2F7}" type="parTrans" cxnId="{E8775056-C85A-4232-B607-2E3B374C2A80}">
      <dgm:prSet/>
      <dgm:spPr/>
      <dgm:t>
        <a:bodyPr/>
        <a:lstStyle/>
        <a:p>
          <a:endParaRPr lang="es-MX" u="sng"/>
        </a:p>
      </dgm:t>
    </dgm:pt>
    <dgm:pt modelId="{A9941E4B-C102-431D-9194-26E2B498ABF1}" type="sibTrans" cxnId="{E8775056-C85A-4232-B607-2E3B374C2A80}">
      <dgm:prSet/>
      <dgm:spPr/>
      <dgm:t>
        <a:bodyPr/>
        <a:lstStyle/>
        <a:p>
          <a:endParaRPr lang="es-MX" u="sng"/>
        </a:p>
      </dgm:t>
    </dgm:pt>
    <dgm:pt modelId="{F2399147-CFBF-49B4-B01D-51018D9A87DF}">
      <dgm:prSet phldrT="[Texto]"/>
      <dgm:spPr/>
      <dgm:t>
        <a:bodyPr/>
        <a:lstStyle/>
        <a:p>
          <a:r>
            <a:rPr lang="es-MX" u="sng"/>
            <a:t>IDE NetBeans</a:t>
          </a:r>
        </a:p>
      </dgm:t>
    </dgm:pt>
    <dgm:pt modelId="{B3540F2C-EEAB-4372-9D3F-F1FDBBBAC870}" type="parTrans" cxnId="{537FEB11-81EC-4E1D-B6A7-718F8A018DDB}">
      <dgm:prSet/>
      <dgm:spPr/>
      <dgm:t>
        <a:bodyPr/>
        <a:lstStyle/>
        <a:p>
          <a:endParaRPr lang="es-MX" u="sng"/>
        </a:p>
      </dgm:t>
    </dgm:pt>
    <dgm:pt modelId="{0F16F0AA-21FA-4B4D-8C24-09915F149A14}" type="sibTrans" cxnId="{537FEB11-81EC-4E1D-B6A7-718F8A018DDB}">
      <dgm:prSet/>
      <dgm:spPr/>
      <dgm:t>
        <a:bodyPr/>
        <a:lstStyle/>
        <a:p>
          <a:endParaRPr lang="es-MX" u="sng"/>
        </a:p>
      </dgm:t>
    </dgm:pt>
    <dgm:pt modelId="{5E32EFBB-A433-411A-891C-19350FE85726}">
      <dgm:prSet phldrT="[Texto]"/>
      <dgm:spPr/>
      <dgm:t>
        <a:bodyPr/>
        <a:lstStyle/>
        <a:p>
          <a:r>
            <a:rPr lang="es-MX" u="sng"/>
            <a:t>XAMPP</a:t>
          </a:r>
        </a:p>
      </dgm:t>
    </dgm:pt>
    <dgm:pt modelId="{B4A1C456-7513-46EB-ADBD-913337FA7A53}" type="parTrans" cxnId="{BB862668-BA4F-48E5-BAA1-702BAA015891}">
      <dgm:prSet/>
      <dgm:spPr/>
      <dgm:t>
        <a:bodyPr/>
        <a:lstStyle/>
        <a:p>
          <a:endParaRPr lang="es-MX" u="sng"/>
        </a:p>
      </dgm:t>
    </dgm:pt>
    <dgm:pt modelId="{A184B456-6792-4345-A330-AE90C0923787}" type="sibTrans" cxnId="{BB862668-BA4F-48E5-BAA1-702BAA015891}">
      <dgm:prSet/>
      <dgm:spPr/>
      <dgm:t>
        <a:bodyPr/>
        <a:lstStyle/>
        <a:p>
          <a:endParaRPr lang="es-MX" u="sng"/>
        </a:p>
      </dgm:t>
    </dgm:pt>
    <dgm:pt modelId="{D96FEED3-28A0-47B6-A915-9AEEB7A4644D}">
      <dgm:prSet phldrT="[Texto]"/>
      <dgm:spPr/>
      <dgm:t>
        <a:bodyPr/>
        <a:lstStyle/>
        <a:p>
          <a:r>
            <a:rPr lang="es-MX" u="sng"/>
            <a:t>Navegadores web Google Chrome y Mozilla FIrefox</a:t>
          </a:r>
        </a:p>
      </dgm:t>
    </dgm:pt>
    <dgm:pt modelId="{37719968-AC66-4CA6-AD9F-B6DA74C28CCD}" type="parTrans" cxnId="{05157D0B-F1FB-489F-970C-9590EAF060F3}">
      <dgm:prSet/>
      <dgm:spPr/>
      <dgm:t>
        <a:bodyPr/>
        <a:lstStyle/>
        <a:p>
          <a:endParaRPr lang="es-MX" u="sng"/>
        </a:p>
      </dgm:t>
    </dgm:pt>
    <dgm:pt modelId="{FE78929D-2A46-49CE-8367-02C972AE2184}" type="sibTrans" cxnId="{05157D0B-F1FB-489F-970C-9590EAF060F3}">
      <dgm:prSet/>
      <dgm:spPr/>
      <dgm:t>
        <a:bodyPr/>
        <a:lstStyle/>
        <a:p>
          <a:endParaRPr lang="es-MX" u="sng"/>
        </a:p>
      </dgm:t>
    </dgm:pt>
    <dgm:pt modelId="{5B00E13C-1072-4026-8DD4-8627299665C7}">
      <dgm:prSet phldrT="[Texto]"/>
      <dgm:spPr/>
      <dgm:t>
        <a:bodyPr/>
        <a:lstStyle/>
        <a:p>
          <a:r>
            <a:rPr lang="es-MX" u="sng"/>
            <a:t>Sistemas operativos Windows y GNU/Linux</a:t>
          </a:r>
        </a:p>
      </dgm:t>
    </dgm:pt>
    <dgm:pt modelId="{BA0E7D29-1419-4F8E-9393-5DB01F68D336}" type="parTrans" cxnId="{B5AC7809-2A22-417B-99FD-30C6EFD7CC58}">
      <dgm:prSet/>
      <dgm:spPr/>
      <dgm:t>
        <a:bodyPr/>
        <a:lstStyle/>
        <a:p>
          <a:endParaRPr lang="es-MX" u="sng"/>
        </a:p>
      </dgm:t>
    </dgm:pt>
    <dgm:pt modelId="{C4F5EB60-D7CF-4C8B-885D-28167FAD091C}" type="sibTrans" cxnId="{B5AC7809-2A22-417B-99FD-30C6EFD7CC58}">
      <dgm:prSet/>
      <dgm:spPr/>
      <dgm:t>
        <a:bodyPr/>
        <a:lstStyle/>
        <a:p>
          <a:endParaRPr lang="es-MX" u="sng"/>
        </a:p>
      </dgm:t>
    </dgm:pt>
    <dgm:pt modelId="{3C985E28-0BF1-473A-A1B8-895816671C87}">
      <dgm:prSet phldrT="[Texto]"/>
      <dgm:spPr/>
      <dgm:t>
        <a:bodyPr/>
        <a:lstStyle/>
        <a:p>
          <a:r>
            <a:rPr lang="es-MX" u="sng"/>
            <a:t>Sección de back-end</a:t>
          </a:r>
        </a:p>
      </dgm:t>
    </dgm:pt>
    <dgm:pt modelId="{7FC19DD2-1F1F-4D14-ACAD-C89B0E8915DE}" type="parTrans" cxnId="{C16297CA-908C-4AF9-B0B2-9F85626F94CF}">
      <dgm:prSet/>
      <dgm:spPr/>
      <dgm:t>
        <a:bodyPr/>
        <a:lstStyle/>
        <a:p>
          <a:endParaRPr lang="es-MX" u="sng"/>
        </a:p>
      </dgm:t>
    </dgm:pt>
    <dgm:pt modelId="{EB1B713C-9804-4C99-8785-94AC9A91F46C}" type="sibTrans" cxnId="{C16297CA-908C-4AF9-B0B2-9F85626F94CF}">
      <dgm:prSet/>
      <dgm:spPr/>
      <dgm:t>
        <a:bodyPr/>
        <a:lstStyle/>
        <a:p>
          <a:endParaRPr lang="es-MX" u="sng"/>
        </a:p>
      </dgm:t>
    </dgm:pt>
    <dgm:pt modelId="{0FD5CB45-E185-4889-B275-31D50401A880}">
      <dgm:prSet phldrT="[Texto]"/>
      <dgm:spPr/>
      <dgm:t>
        <a:bodyPr/>
        <a:lstStyle/>
        <a:p>
          <a:r>
            <a:rPr lang="es-MX" u="sng"/>
            <a:t>Sección de bases de datos</a:t>
          </a:r>
        </a:p>
      </dgm:t>
    </dgm:pt>
    <dgm:pt modelId="{7A03F332-F3C1-4F0F-BF7D-80352EBB402D}" type="parTrans" cxnId="{F1DDF6C2-736C-4658-8C3A-0AA49A48F436}">
      <dgm:prSet/>
      <dgm:spPr/>
      <dgm:t>
        <a:bodyPr/>
        <a:lstStyle/>
        <a:p>
          <a:endParaRPr lang="es-MX" u="sng"/>
        </a:p>
      </dgm:t>
    </dgm:pt>
    <dgm:pt modelId="{78F96481-3525-40A3-9462-612F477E23DA}" type="sibTrans" cxnId="{F1DDF6C2-736C-4658-8C3A-0AA49A48F436}">
      <dgm:prSet/>
      <dgm:spPr/>
      <dgm:t>
        <a:bodyPr/>
        <a:lstStyle/>
        <a:p>
          <a:endParaRPr lang="es-MX" u="sng"/>
        </a:p>
      </dgm:t>
    </dgm:pt>
    <dgm:pt modelId="{C2E64BAC-0C73-4BE1-92B0-90991A00BD02}">
      <dgm:prSet phldrT="[Texto]"/>
      <dgm:spPr/>
      <dgm:t>
        <a:bodyPr/>
        <a:lstStyle/>
        <a:p>
          <a:r>
            <a:rPr lang="es-MX" u="sng"/>
            <a:t>Sección de documentación</a:t>
          </a:r>
        </a:p>
      </dgm:t>
    </dgm:pt>
    <dgm:pt modelId="{FDFD960B-2E28-46A6-905A-924C6364D9C6}" type="parTrans" cxnId="{33875F1D-35F2-43AE-AD72-0A49BB045B4E}">
      <dgm:prSet/>
      <dgm:spPr/>
      <dgm:t>
        <a:bodyPr/>
        <a:lstStyle/>
        <a:p>
          <a:endParaRPr lang="es-MX" u="sng"/>
        </a:p>
      </dgm:t>
    </dgm:pt>
    <dgm:pt modelId="{265A9ACD-6D9C-43FA-B928-A03F614E4FF5}" type="sibTrans" cxnId="{33875F1D-35F2-43AE-AD72-0A49BB045B4E}">
      <dgm:prSet/>
      <dgm:spPr/>
      <dgm:t>
        <a:bodyPr/>
        <a:lstStyle/>
        <a:p>
          <a:endParaRPr lang="es-MX" u="sng"/>
        </a:p>
      </dgm:t>
    </dgm:pt>
    <dgm:pt modelId="{17972E6A-6240-4A2F-84C9-CE04ADC3C978}">
      <dgm:prSet phldrT="[Texto]"/>
      <dgm:spPr/>
      <dgm:t>
        <a:bodyPr/>
        <a:lstStyle/>
        <a:p>
          <a:r>
            <a:rPr lang="es-MX" u="sng"/>
            <a:t>Torres Caballero Bruno</a:t>
          </a:r>
        </a:p>
      </dgm:t>
    </dgm:pt>
    <dgm:pt modelId="{23BEE2CF-5B6F-4032-B444-D782B7830C9F}" type="parTrans" cxnId="{B6EF3DC5-9DEB-473F-A176-A94BD30FFC8B}">
      <dgm:prSet/>
      <dgm:spPr/>
      <dgm:t>
        <a:bodyPr/>
        <a:lstStyle/>
        <a:p>
          <a:endParaRPr lang="es-MX" u="sng"/>
        </a:p>
      </dgm:t>
    </dgm:pt>
    <dgm:pt modelId="{74B34EB1-C725-4B15-9B42-F2F04141D852}" type="sibTrans" cxnId="{B6EF3DC5-9DEB-473F-A176-A94BD30FFC8B}">
      <dgm:prSet/>
      <dgm:spPr/>
      <dgm:t>
        <a:bodyPr/>
        <a:lstStyle/>
        <a:p>
          <a:endParaRPr lang="es-MX" u="sng"/>
        </a:p>
      </dgm:t>
    </dgm:pt>
    <dgm:pt modelId="{71C66792-5100-4BAA-9EE9-57389192F5CC}">
      <dgm:prSet phldrT="[Texto]"/>
      <dgm:spPr/>
      <dgm:t>
        <a:bodyPr/>
        <a:lstStyle/>
        <a:p>
          <a:r>
            <a:rPr lang="es-MX" u="sng"/>
            <a:t>Sánchez Neri David Yaxkin</a:t>
          </a:r>
        </a:p>
      </dgm:t>
    </dgm:pt>
    <dgm:pt modelId="{F2C02684-D721-4881-9F8E-F0CA85538F95}" type="parTrans" cxnId="{3D5395FB-AE83-4014-AEE0-F9D59E25C6D8}">
      <dgm:prSet/>
      <dgm:spPr/>
      <dgm:t>
        <a:bodyPr/>
        <a:lstStyle/>
        <a:p>
          <a:endParaRPr lang="es-MX" u="sng"/>
        </a:p>
      </dgm:t>
    </dgm:pt>
    <dgm:pt modelId="{DD655C01-A13D-41E4-8608-0478CB976EBB}" type="sibTrans" cxnId="{3D5395FB-AE83-4014-AEE0-F9D59E25C6D8}">
      <dgm:prSet/>
      <dgm:spPr/>
      <dgm:t>
        <a:bodyPr/>
        <a:lstStyle/>
        <a:p>
          <a:endParaRPr lang="es-MX" u="sng"/>
        </a:p>
      </dgm:t>
    </dgm:pt>
    <dgm:pt modelId="{495940B7-1DCA-4A75-8B70-32412551CC3E}">
      <dgm:prSet phldrT="[Texto]"/>
      <dgm:spPr/>
      <dgm:t>
        <a:bodyPr/>
        <a:lstStyle/>
        <a:p>
          <a:r>
            <a:rPr lang="es-MX" u="sng"/>
            <a:t>Sánchez Neri David Yaxkin</a:t>
          </a:r>
        </a:p>
      </dgm:t>
    </dgm:pt>
    <dgm:pt modelId="{9709378E-36D7-449E-AF27-6F97E6046E88}" type="parTrans" cxnId="{4E81FE1A-3A99-4BDC-B85B-21808B88E49B}">
      <dgm:prSet/>
      <dgm:spPr/>
      <dgm:t>
        <a:bodyPr/>
        <a:lstStyle/>
        <a:p>
          <a:endParaRPr lang="es-MX" u="sng"/>
        </a:p>
      </dgm:t>
    </dgm:pt>
    <dgm:pt modelId="{1625D8DD-2F74-4A43-9070-197EAB97B3DB}" type="sibTrans" cxnId="{4E81FE1A-3A99-4BDC-B85B-21808B88E49B}">
      <dgm:prSet/>
      <dgm:spPr/>
      <dgm:t>
        <a:bodyPr/>
        <a:lstStyle/>
        <a:p>
          <a:endParaRPr lang="es-MX" u="sng"/>
        </a:p>
      </dgm:t>
    </dgm:pt>
    <dgm:pt modelId="{7C9ACF0E-F3F6-48EE-9939-0D6482F194F7}">
      <dgm:prSet phldrT="[Texto]"/>
      <dgm:spPr/>
      <dgm:t>
        <a:bodyPr/>
        <a:lstStyle/>
        <a:p>
          <a:r>
            <a:rPr lang="es-MX" b="0" u="sng"/>
            <a:t>Vargas Castro Daniel</a:t>
          </a:r>
        </a:p>
      </dgm:t>
    </dgm:pt>
    <dgm:pt modelId="{5154815E-4DA5-44C5-B2D6-0AFBD566F660}" type="parTrans" cxnId="{5F6725B0-797D-4625-B122-6426C99CD0F1}">
      <dgm:prSet/>
      <dgm:spPr/>
      <dgm:t>
        <a:bodyPr/>
        <a:lstStyle/>
        <a:p>
          <a:endParaRPr lang="es-MX" u="sng"/>
        </a:p>
      </dgm:t>
    </dgm:pt>
    <dgm:pt modelId="{31AFD233-BB13-4498-8262-BDB695607264}" type="sibTrans" cxnId="{5F6725B0-797D-4625-B122-6426C99CD0F1}">
      <dgm:prSet/>
      <dgm:spPr/>
      <dgm:t>
        <a:bodyPr/>
        <a:lstStyle/>
        <a:p>
          <a:endParaRPr lang="es-MX" u="sng"/>
        </a:p>
      </dgm:t>
    </dgm:pt>
    <dgm:pt modelId="{3AB1AB8D-0419-422F-9E04-BD504E0335BE}" type="pres">
      <dgm:prSet presAssocID="{D9B39325-8BD7-4F2F-BF15-F16756432E22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EFCCD9C-14A7-4040-A00B-324B2375C01E}" type="pres">
      <dgm:prSet presAssocID="{671B6104-55F7-4197-AA20-B0B488345314}" presName="hierRoot1" presStyleCnt="0"/>
      <dgm:spPr/>
    </dgm:pt>
    <dgm:pt modelId="{AFD109E1-60D3-4292-BABF-3FF08936EBB3}" type="pres">
      <dgm:prSet presAssocID="{671B6104-55F7-4197-AA20-B0B488345314}" presName="composite" presStyleCnt="0"/>
      <dgm:spPr/>
    </dgm:pt>
    <dgm:pt modelId="{A839F832-4236-4213-AE0E-BCB2BFE73E2E}" type="pres">
      <dgm:prSet presAssocID="{671B6104-55F7-4197-AA20-B0B488345314}" presName="background" presStyleLbl="node0" presStyleIdx="0" presStyleCnt="1"/>
      <dgm:spPr/>
    </dgm:pt>
    <dgm:pt modelId="{ECE6C2B0-A8C3-47E1-9BDA-6760E5859969}" type="pres">
      <dgm:prSet presAssocID="{671B6104-55F7-4197-AA20-B0B488345314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AC94B9E-4896-4E58-915E-335856B347F8}" type="pres">
      <dgm:prSet presAssocID="{671B6104-55F7-4197-AA20-B0B488345314}" presName="hierChild2" presStyleCnt="0"/>
      <dgm:spPr/>
    </dgm:pt>
    <dgm:pt modelId="{4A69D066-670C-4147-9EA2-8A0F5FA41E16}" type="pres">
      <dgm:prSet presAssocID="{BA51F86B-BDE7-4A37-B143-B48859D709D4}" presName="Name10" presStyleLbl="parChTrans1D2" presStyleIdx="0" presStyleCnt="2"/>
      <dgm:spPr/>
    </dgm:pt>
    <dgm:pt modelId="{58C82DBC-BCC5-412B-A25E-92A4D90A7123}" type="pres">
      <dgm:prSet presAssocID="{F29BD12A-5DD5-4342-ADC2-D28B0A6F26E4}" presName="hierRoot2" presStyleCnt="0"/>
      <dgm:spPr/>
    </dgm:pt>
    <dgm:pt modelId="{E9A9CB72-B144-4101-A33A-7918D74D42B9}" type="pres">
      <dgm:prSet presAssocID="{F29BD12A-5DD5-4342-ADC2-D28B0A6F26E4}" presName="composite2" presStyleCnt="0"/>
      <dgm:spPr/>
    </dgm:pt>
    <dgm:pt modelId="{88BC5BCE-3C84-4F57-AB48-0E322BD232F0}" type="pres">
      <dgm:prSet presAssocID="{F29BD12A-5DD5-4342-ADC2-D28B0A6F26E4}" presName="background2" presStyleLbl="node2" presStyleIdx="0" presStyleCnt="2"/>
      <dgm:spPr/>
    </dgm:pt>
    <dgm:pt modelId="{AE6B6B0C-E85C-47AF-839D-294B8952F84B}" type="pres">
      <dgm:prSet presAssocID="{F29BD12A-5DD5-4342-ADC2-D28B0A6F26E4}" presName="text2" presStyleLbl="fgAcc2" presStyleIdx="0" presStyleCnt="2">
        <dgm:presLayoutVars>
          <dgm:chPref val="3"/>
        </dgm:presLayoutVars>
      </dgm:prSet>
      <dgm:spPr/>
    </dgm:pt>
    <dgm:pt modelId="{8E4E8796-1C26-44F7-9D84-7DAB77083E2D}" type="pres">
      <dgm:prSet presAssocID="{F29BD12A-5DD5-4342-ADC2-D28B0A6F26E4}" presName="hierChild3" presStyleCnt="0"/>
      <dgm:spPr/>
    </dgm:pt>
    <dgm:pt modelId="{5833BDFB-B1B5-4770-A6DF-ED3B263EC534}" type="pres">
      <dgm:prSet presAssocID="{C7D4E9FF-981A-474C-A79C-0D4B62186283}" presName="Name17" presStyleLbl="parChTrans1D3" presStyleIdx="0" presStyleCnt="6"/>
      <dgm:spPr/>
    </dgm:pt>
    <dgm:pt modelId="{EEA6DB48-31D6-49B0-B52E-DE420AFEB377}" type="pres">
      <dgm:prSet presAssocID="{0DBDFF15-CD1F-4E9E-8E4C-D3CF967928B1}" presName="hierRoot3" presStyleCnt="0"/>
      <dgm:spPr/>
    </dgm:pt>
    <dgm:pt modelId="{40A36350-FA56-40C1-A4C6-40CB96DD5351}" type="pres">
      <dgm:prSet presAssocID="{0DBDFF15-CD1F-4E9E-8E4C-D3CF967928B1}" presName="composite3" presStyleCnt="0"/>
      <dgm:spPr/>
    </dgm:pt>
    <dgm:pt modelId="{ACFC3A5A-4D1D-4686-A0DE-BCA530471932}" type="pres">
      <dgm:prSet presAssocID="{0DBDFF15-CD1F-4E9E-8E4C-D3CF967928B1}" presName="background3" presStyleLbl="node3" presStyleIdx="0" presStyleCnt="6"/>
      <dgm:spPr/>
    </dgm:pt>
    <dgm:pt modelId="{47E12388-334E-47F6-85F0-B396F78603A4}" type="pres">
      <dgm:prSet presAssocID="{0DBDFF15-CD1F-4E9E-8E4C-D3CF967928B1}" presName="text3" presStyleLbl="fgAcc3" presStyleIdx="0" presStyleCnt="6">
        <dgm:presLayoutVars>
          <dgm:chPref val="3"/>
        </dgm:presLayoutVars>
      </dgm:prSet>
      <dgm:spPr/>
    </dgm:pt>
    <dgm:pt modelId="{3E4E7CC6-2200-42B9-82C4-BB9D9E2F9E76}" type="pres">
      <dgm:prSet presAssocID="{0DBDFF15-CD1F-4E9E-8E4C-D3CF967928B1}" presName="hierChild4" presStyleCnt="0"/>
      <dgm:spPr/>
    </dgm:pt>
    <dgm:pt modelId="{776E4E9F-1534-45FD-BFE8-8B391DB4DF40}" type="pres">
      <dgm:prSet presAssocID="{46BF9116-B1E8-4A28-A3CB-306554F5C2F7}" presName="Name23" presStyleLbl="parChTrans1D4" presStyleIdx="0" presStyleCnt="10"/>
      <dgm:spPr/>
    </dgm:pt>
    <dgm:pt modelId="{B42826F3-C9D5-4356-A2DB-043528B2B9D6}" type="pres">
      <dgm:prSet presAssocID="{EB28CF9F-53AA-4456-9AC7-D5145AD7A526}" presName="hierRoot4" presStyleCnt="0"/>
      <dgm:spPr/>
    </dgm:pt>
    <dgm:pt modelId="{D727C986-6EB0-4972-A61C-16AEEC60F2EE}" type="pres">
      <dgm:prSet presAssocID="{EB28CF9F-53AA-4456-9AC7-D5145AD7A526}" presName="composite4" presStyleCnt="0"/>
      <dgm:spPr/>
    </dgm:pt>
    <dgm:pt modelId="{11BD85E7-1744-4BBC-8B0B-EE0C2C2CED17}" type="pres">
      <dgm:prSet presAssocID="{EB28CF9F-53AA-4456-9AC7-D5145AD7A526}" presName="background4" presStyleLbl="node4" presStyleIdx="0" presStyleCnt="10"/>
      <dgm:spPr/>
    </dgm:pt>
    <dgm:pt modelId="{7DF7DBE3-7656-4845-A076-AF0251C232B3}" type="pres">
      <dgm:prSet presAssocID="{EB28CF9F-53AA-4456-9AC7-D5145AD7A526}" presName="text4" presStyleLbl="fgAcc4" presStyleIdx="0" presStyleCnt="1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C53A03B2-5ECE-40FD-B249-CD141959A3B2}" type="pres">
      <dgm:prSet presAssocID="{EB28CF9F-53AA-4456-9AC7-D5145AD7A526}" presName="hierChild5" presStyleCnt="0"/>
      <dgm:spPr/>
    </dgm:pt>
    <dgm:pt modelId="{10FDA244-C735-4184-96C7-D90650C2F4BF}" type="pres">
      <dgm:prSet presAssocID="{FDC3AE31-3DFA-4ECC-94B0-96FC26185FE0}" presName="Name23" presStyleLbl="parChTrans1D4" presStyleIdx="1" presStyleCnt="10"/>
      <dgm:spPr/>
    </dgm:pt>
    <dgm:pt modelId="{DADF27D0-12F5-4E9C-9C9E-61B9F901964D}" type="pres">
      <dgm:prSet presAssocID="{30DDB10A-D7A1-433A-A713-8B94B85116F0}" presName="hierRoot4" presStyleCnt="0"/>
      <dgm:spPr/>
    </dgm:pt>
    <dgm:pt modelId="{0FC009BF-2585-4428-826C-D0F5EA6222FA}" type="pres">
      <dgm:prSet presAssocID="{30DDB10A-D7A1-433A-A713-8B94B85116F0}" presName="composite4" presStyleCnt="0"/>
      <dgm:spPr/>
    </dgm:pt>
    <dgm:pt modelId="{E555691A-3946-4873-A3AF-43D57B927253}" type="pres">
      <dgm:prSet presAssocID="{30DDB10A-D7A1-433A-A713-8B94B85116F0}" presName="background4" presStyleLbl="node4" presStyleIdx="1" presStyleCnt="10"/>
      <dgm:spPr/>
    </dgm:pt>
    <dgm:pt modelId="{9D1D9A5C-D558-4E98-BF88-B176A8B66E96}" type="pres">
      <dgm:prSet presAssocID="{30DDB10A-D7A1-433A-A713-8B94B85116F0}" presName="text4" presStyleLbl="fgAcc4" presStyleIdx="1" presStyleCnt="1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DF65D63D-C07F-4B31-A146-918127B62051}" type="pres">
      <dgm:prSet presAssocID="{30DDB10A-D7A1-433A-A713-8B94B85116F0}" presName="hierChild5" presStyleCnt="0"/>
      <dgm:spPr/>
    </dgm:pt>
    <dgm:pt modelId="{30FDF36A-DBED-48C6-9053-DC13EB85B24B}" type="pres">
      <dgm:prSet presAssocID="{B0EAB109-0CAA-43A0-AA38-B535BCE724B6}" presName="Name17" presStyleLbl="parChTrans1D3" presStyleIdx="1" presStyleCnt="6"/>
      <dgm:spPr/>
    </dgm:pt>
    <dgm:pt modelId="{84B74C1A-E942-496C-A1B6-4560BBA6CB8C}" type="pres">
      <dgm:prSet presAssocID="{61E58C25-4941-421B-A893-0C3978572AE7}" presName="hierRoot3" presStyleCnt="0"/>
      <dgm:spPr/>
    </dgm:pt>
    <dgm:pt modelId="{7B2C18FA-D0BA-4F4F-85C1-17859808D09D}" type="pres">
      <dgm:prSet presAssocID="{61E58C25-4941-421B-A893-0C3978572AE7}" presName="composite3" presStyleCnt="0"/>
      <dgm:spPr/>
    </dgm:pt>
    <dgm:pt modelId="{BB662C47-FC21-495B-8DFC-AD77D8DDFF0A}" type="pres">
      <dgm:prSet presAssocID="{61E58C25-4941-421B-A893-0C3978572AE7}" presName="background3" presStyleLbl="node3" presStyleIdx="1" presStyleCnt="6"/>
      <dgm:spPr/>
    </dgm:pt>
    <dgm:pt modelId="{859533B2-132E-4876-86DE-79FA754BCE5D}" type="pres">
      <dgm:prSet presAssocID="{61E58C25-4941-421B-A893-0C3978572AE7}" presName="text3" presStyleLbl="fgAcc3" presStyleIdx="1" presStyleCnt="6">
        <dgm:presLayoutVars>
          <dgm:chPref val="3"/>
        </dgm:presLayoutVars>
      </dgm:prSet>
      <dgm:spPr/>
    </dgm:pt>
    <dgm:pt modelId="{EF688AD6-D528-499B-92EE-42206BB0C435}" type="pres">
      <dgm:prSet presAssocID="{61E58C25-4941-421B-A893-0C3978572AE7}" presName="hierChild4" presStyleCnt="0"/>
      <dgm:spPr/>
    </dgm:pt>
    <dgm:pt modelId="{6AA28BD2-8466-4617-9236-64E72A65566B}" type="pres">
      <dgm:prSet presAssocID="{B3540F2C-EEAB-4372-9D3F-F1FDBBBAC870}" presName="Name23" presStyleLbl="parChTrans1D4" presStyleIdx="2" presStyleCnt="10"/>
      <dgm:spPr/>
    </dgm:pt>
    <dgm:pt modelId="{05B286E9-60C1-4E28-8204-12272006948D}" type="pres">
      <dgm:prSet presAssocID="{F2399147-CFBF-49B4-B01D-51018D9A87DF}" presName="hierRoot4" presStyleCnt="0"/>
      <dgm:spPr/>
    </dgm:pt>
    <dgm:pt modelId="{C2A80EC0-3227-4CE9-BE30-85BE4C8255D9}" type="pres">
      <dgm:prSet presAssocID="{F2399147-CFBF-49B4-B01D-51018D9A87DF}" presName="composite4" presStyleCnt="0"/>
      <dgm:spPr/>
    </dgm:pt>
    <dgm:pt modelId="{81823DA0-575C-4040-A37E-50EF5254FB8E}" type="pres">
      <dgm:prSet presAssocID="{F2399147-CFBF-49B4-B01D-51018D9A87DF}" presName="background4" presStyleLbl="node4" presStyleIdx="2" presStyleCnt="10"/>
      <dgm:spPr/>
    </dgm:pt>
    <dgm:pt modelId="{28A7F025-7873-4D9C-9831-781447608BCB}" type="pres">
      <dgm:prSet presAssocID="{F2399147-CFBF-49B4-B01D-51018D9A87DF}" presName="text4" presStyleLbl="fgAcc4" presStyleIdx="2" presStyleCnt="10">
        <dgm:presLayoutVars>
          <dgm:chPref val="3"/>
        </dgm:presLayoutVars>
      </dgm:prSet>
      <dgm:spPr/>
    </dgm:pt>
    <dgm:pt modelId="{E230E9F0-AF51-469A-99C8-86E3087E943C}" type="pres">
      <dgm:prSet presAssocID="{F2399147-CFBF-49B4-B01D-51018D9A87DF}" presName="hierChild5" presStyleCnt="0"/>
      <dgm:spPr/>
    </dgm:pt>
    <dgm:pt modelId="{1AC03B6E-B0EF-483C-B2A4-810DE225D532}" type="pres">
      <dgm:prSet presAssocID="{B4A1C456-7513-46EB-ADBD-913337FA7A53}" presName="Name23" presStyleLbl="parChTrans1D4" presStyleIdx="3" presStyleCnt="10"/>
      <dgm:spPr/>
    </dgm:pt>
    <dgm:pt modelId="{1E93DAA8-647B-46D8-A902-31CF14129EF8}" type="pres">
      <dgm:prSet presAssocID="{5E32EFBB-A433-411A-891C-19350FE85726}" presName="hierRoot4" presStyleCnt="0"/>
      <dgm:spPr/>
    </dgm:pt>
    <dgm:pt modelId="{BDDB17F1-0D1F-43A3-B72C-AE3CE3B654B7}" type="pres">
      <dgm:prSet presAssocID="{5E32EFBB-A433-411A-891C-19350FE85726}" presName="composite4" presStyleCnt="0"/>
      <dgm:spPr/>
    </dgm:pt>
    <dgm:pt modelId="{4A57F282-EF91-4E21-B8ED-35633194DBBA}" type="pres">
      <dgm:prSet presAssocID="{5E32EFBB-A433-411A-891C-19350FE85726}" presName="background4" presStyleLbl="node4" presStyleIdx="3" presStyleCnt="10"/>
      <dgm:spPr/>
    </dgm:pt>
    <dgm:pt modelId="{C9EC4013-2793-451F-875B-5454AABF17A7}" type="pres">
      <dgm:prSet presAssocID="{5E32EFBB-A433-411A-891C-19350FE85726}" presName="text4" presStyleLbl="fgAcc4" presStyleIdx="3" presStyleCnt="10">
        <dgm:presLayoutVars>
          <dgm:chPref val="3"/>
        </dgm:presLayoutVars>
      </dgm:prSet>
      <dgm:spPr/>
    </dgm:pt>
    <dgm:pt modelId="{80EE16C0-C8DB-4145-93B0-5493F63F86F3}" type="pres">
      <dgm:prSet presAssocID="{5E32EFBB-A433-411A-891C-19350FE85726}" presName="hierChild5" presStyleCnt="0"/>
      <dgm:spPr/>
    </dgm:pt>
    <dgm:pt modelId="{D5D7D9C3-EA46-464C-8BCC-CCACBE73FA5D}" type="pres">
      <dgm:prSet presAssocID="{37719968-AC66-4CA6-AD9F-B6DA74C28CCD}" presName="Name23" presStyleLbl="parChTrans1D4" presStyleIdx="4" presStyleCnt="10"/>
      <dgm:spPr/>
    </dgm:pt>
    <dgm:pt modelId="{5BD6AF21-9643-4A02-BFFC-9C11F39AD7F5}" type="pres">
      <dgm:prSet presAssocID="{D96FEED3-28A0-47B6-A915-9AEEB7A4644D}" presName="hierRoot4" presStyleCnt="0"/>
      <dgm:spPr/>
    </dgm:pt>
    <dgm:pt modelId="{3AF32B57-D531-4A83-B7CD-D50C9C36A123}" type="pres">
      <dgm:prSet presAssocID="{D96FEED3-28A0-47B6-A915-9AEEB7A4644D}" presName="composite4" presStyleCnt="0"/>
      <dgm:spPr/>
    </dgm:pt>
    <dgm:pt modelId="{2F90B01B-C1C7-4C12-9F9D-FEEAEE2CF988}" type="pres">
      <dgm:prSet presAssocID="{D96FEED3-28A0-47B6-A915-9AEEB7A4644D}" presName="background4" presStyleLbl="node4" presStyleIdx="4" presStyleCnt="10"/>
      <dgm:spPr/>
    </dgm:pt>
    <dgm:pt modelId="{865FE4C7-396E-49C8-ACB6-5B8627566032}" type="pres">
      <dgm:prSet presAssocID="{D96FEED3-28A0-47B6-A915-9AEEB7A4644D}" presName="text4" presStyleLbl="fgAcc4" presStyleIdx="4" presStyleCnt="1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A156830-83E2-4C10-BFD4-B3D613BA154F}" type="pres">
      <dgm:prSet presAssocID="{D96FEED3-28A0-47B6-A915-9AEEB7A4644D}" presName="hierChild5" presStyleCnt="0"/>
      <dgm:spPr/>
    </dgm:pt>
    <dgm:pt modelId="{AF50056A-89FB-45B5-9790-7DE5E68DEC1D}" type="pres">
      <dgm:prSet presAssocID="{BA0E7D29-1419-4F8E-9393-5DB01F68D336}" presName="Name23" presStyleLbl="parChTrans1D4" presStyleIdx="5" presStyleCnt="10"/>
      <dgm:spPr/>
    </dgm:pt>
    <dgm:pt modelId="{0573DA76-D854-4DF6-ABBA-615D5D9B70CA}" type="pres">
      <dgm:prSet presAssocID="{5B00E13C-1072-4026-8DD4-8627299665C7}" presName="hierRoot4" presStyleCnt="0"/>
      <dgm:spPr/>
    </dgm:pt>
    <dgm:pt modelId="{69F2D400-CFFC-46BA-8C09-7ED401785B81}" type="pres">
      <dgm:prSet presAssocID="{5B00E13C-1072-4026-8DD4-8627299665C7}" presName="composite4" presStyleCnt="0"/>
      <dgm:spPr/>
    </dgm:pt>
    <dgm:pt modelId="{5611333F-AD78-4FB0-913C-2CC57BE23CAE}" type="pres">
      <dgm:prSet presAssocID="{5B00E13C-1072-4026-8DD4-8627299665C7}" presName="background4" presStyleLbl="node4" presStyleIdx="5" presStyleCnt="10"/>
      <dgm:spPr/>
    </dgm:pt>
    <dgm:pt modelId="{3BC0ABD4-E55C-4ADB-93F9-D780B5886C2B}" type="pres">
      <dgm:prSet presAssocID="{5B00E13C-1072-4026-8DD4-8627299665C7}" presName="text4" presStyleLbl="fgAcc4" presStyleIdx="5" presStyleCnt="1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C10803C7-9EA7-4A64-82D3-83CCE278690F}" type="pres">
      <dgm:prSet presAssocID="{5B00E13C-1072-4026-8DD4-8627299665C7}" presName="hierChild5" presStyleCnt="0"/>
      <dgm:spPr/>
    </dgm:pt>
    <dgm:pt modelId="{C032A4CA-24F9-46D0-8B04-7D774373E075}" type="pres">
      <dgm:prSet presAssocID="{D86C31BD-FE80-4B42-BD40-620CC6742440}" presName="Name10" presStyleLbl="parChTrans1D2" presStyleIdx="1" presStyleCnt="2"/>
      <dgm:spPr/>
    </dgm:pt>
    <dgm:pt modelId="{58336949-A35C-4CC4-93E8-21A49FB51425}" type="pres">
      <dgm:prSet presAssocID="{C5B0F126-32B5-4AEB-978F-24F30595AC24}" presName="hierRoot2" presStyleCnt="0"/>
      <dgm:spPr/>
    </dgm:pt>
    <dgm:pt modelId="{E42EC032-37B8-4E90-8561-C70DF25960A6}" type="pres">
      <dgm:prSet presAssocID="{C5B0F126-32B5-4AEB-978F-24F30595AC24}" presName="composite2" presStyleCnt="0"/>
      <dgm:spPr/>
    </dgm:pt>
    <dgm:pt modelId="{EB2B40E5-EEE9-41AD-9D46-1AEE89811893}" type="pres">
      <dgm:prSet presAssocID="{C5B0F126-32B5-4AEB-978F-24F30595AC24}" presName="background2" presStyleLbl="node2" presStyleIdx="1" presStyleCnt="2"/>
      <dgm:spPr/>
    </dgm:pt>
    <dgm:pt modelId="{DFE3B7FD-5DB1-433A-B14C-F7AE4FFF638B}" type="pres">
      <dgm:prSet presAssocID="{C5B0F126-32B5-4AEB-978F-24F30595AC24}" presName="text2" presStyleLbl="fgAcc2" presStyleIdx="1" presStyleCnt="2">
        <dgm:presLayoutVars>
          <dgm:chPref val="3"/>
        </dgm:presLayoutVars>
      </dgm:prSet>
      <dgm:spPr/>
    </dgm:pt>
    <dgm:pt modelId="{B5E1E76B-151B-41A6-87E6-CBD6E47C45B7}" type="pres">
      <dgm:prSet presAssocID="{C5B0F126-32B5-4AEB-978F-24F30595AC24}" presName="hierChild3" presStyleCnt="0"/>
      <dgm:spPr/>
    </dgm:pt>
    <dgm:pt modelId="{92880C5A-77E0-465D-8944-DD4455D2E19B}" type="pres">
      <dgm:prSet presAssocID="{D14497DF-CA7B-4758-A956-01D06D90BC5D}" presName="Name17" presStyleLbl="parChTrans1D3" presStyleIdx="2" presStyleCnt="6"/>
      <dgm:spPr/>
    </dgm:pt>
    <dgm:pt modelId="{CDF6E50C-4831-419F-B233-B4919AD7A7C7}" type="pres">
      <dgm:prSet presAssocID="{BCB77FC8-69C6-40D8-85B6-857DCA35D730}" presName="hierRoot3" presStyleCnt="0"/>
      <dgm:spPr/>
    </dgm:pt>
    <dgm:pt modelId="{90310A96-85B6-47E2-A3D0-B4F0D4817F62}" type="pres">
      <dgm:prSet presAssocID="{BCB77FC8-69C6-40D8-85B6-857DCA35D730}" presName="composite3" presStyleCnt="0"/>
      <dgm:spPr/>
    </dgm:pt>
    <dgm:pt modelId="{A390848E-831F-41F1-AD32-482E971E3A15}" type="pres">
      <dgm:prSet presAssocID="{BCB77FC8-69C6-40D8-85B6-857DCA35D730}" presName="background3" presStyleLbl="node3" presStyleIdx="2" presStyleCnt="6"/>
      <dgm:spPr/>
    </dgm:pt>
    <dgm:pt modelId="{00308437-3E6D-4F54-B1B4-68FC3B20335D}" type="pres">
      <dgm:prSet presAssocID="{BCB77FC8-69C6-40D8-85B6-857DCA35D730}" presName="text3" presStyleLbl="fgAcc3" presStyleIdx="2" presStyleCnt="6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2A38FCDB-CBD6-406E-9131-667FED3B8D25}" type="pres">
      <dgm:prSet presAssocID="{BCB77FC8-69C6-40D8-85B6-857DCA35D730}" presName="hierChild4" presStyleCnt="0"/>
      <dgm:spPr/>
    </dgm:pt>
    <dgm:pt modelId="{1AFF5218-F91E-4AEB-818E-DE0FA4C5A9A8}" type="pres">
      <dgm:prSet presAssocID="{23BEE2CF-5B6F-4032-B444-D782B7830C9F}" presName="Name23" presStyleLbl="parChTrans1D4" presStyleIdx="6" presStyleCnt="10"/>
      <dgm:spPr/>
    </dgm:pt>
    <dgm:pt modelId="{38788224-E284-4A74-8EEB-97DA2BD219BF}" type="pres">
      <dgm:prSet presAssocID="{17972E6A-6240-4A2F-84C9-CE04ADC3C978}" presName="hierRoot4" presStyleCnt="0"/>
      <dgm:spPr/>
    </dgm:pt>
    <dgm:pt modelId="{8241C2E1-CF91-40CE-957B-A689884CD303}" type="pres">
      <dgm:prSet presAssocID="{17972E6A-6240-4A2F-84C9-CE04ADC3C978}" presName="composite4" presStyleCnt="0"/>
      <dgm:spPr/>
    </dgm:pt>
    <dgm:pt modelId="{F647C11C-BEB3-480D-B639-E01A86B54FAC}" type="pres">
      <dgm:prSet presAssocID="{17972E6A-6240-4A2F-84C9-CE04ADC3C978}" presName="background4" presStyleLbl="node4" presStyleIdx="6" presStyleCnt="10"/>
      <dgm:spPr/>
    </dgm:pt>
    <dgm:pt modelId="{FB9B8608-CBD7-4DFA-AB0B-19E13DD206BA}" type="pres">
      <dgm:prSet presAssocID="{17972E6A-6240-4A2F-84C9-CE04ADC3C978}" presName="text4" presStyleLbl="fgAcc4" presStyleIdx="6" presStyleCnt="10">
        <dgm:presLayoutVars>
          <dgm:chPref val="3"/>
        </dgm:presLayoutVars>
      </dgm:prSet>
      <dgm:spPr/>
    </dgm:pt>
    <dgm:pt modelId="{18DD78BB-E4AA-446E-B0A6-98CD47D0EB7C}" type="pres">
      <dgm:prSet presAssocID="{17972E6A-6240-4A2F-84C9-CE04ADC3C978}" presName="hierChild5" presStyleCnt="0"/>
      <dgm:spPr/>
    </dgm:pt>
    <dgm:pt modelId="{ACF8D515-D748-4DB1-A76F-75CA21E648B0}" type="pres">
      <dgm:prSet presAssocID="{7FC19DD2-1F1F-4D14-ACAD-C89B0E8915DE}" presName="Name17" presStyleLbl="parChTrans1D3" presStyleIdx="3" presStyleCnt="6"/>
      <dgm:spPr/>
    </dgm:pt>
    <dgm:pt modelId="{A8AF4A88-3679-48A0-8F30-E0E3EB9C581B}" type="pres">
      <dgm:prSet presAssocID="{3C985E28-0BF1-473A-A1B8-895816671C87}" presName="hierRoot3" presStyleCnt="0"/>
      <dgm:spPr/>
    </dgm:pt>
    <dgm:pt modelId="{4CBCF702-41BB-4C78-B545-413877DA37F2}" type="pres">
      <dgm:prSet presAssocID="{3C985E28-0BF1-473A-A1B8-895816671C87}" presName="composite3" presStyleCnt="0"/>
      <dgm:spPr/>
    </dgm:pt>
    <dgm:pt modelId="{E1EE3AE8-A4C5-4165-862B-97A3CC817ECB}" type="pres">
      <dgm:prSet presAssocID="{3C985E28-0BF1-473A-A1B8-895816671C87}" presName="background3" presStyleLbl="node3" presStyleIdx="3" presStyleCnt="6"/>
      <dgm:spPr/>
    </dgm:pt>
    <dgm:pt modelId="{1E25B71B-BE08-419C-9C40-2F6EF70B2B5C}" type="pres">
      <dgm:prSet presAssocID="{3C985E28-0BF1-473A-A1B8-895816671C87}" presName="text3" presStyleLbl="fgAcc3" presStyleIdx="3" presStyleCnt="6">
        <dgm:presLayoutVars>
          <dgm:chPref val="3"/>
        </dgm:presLayoutVars>
      </dgm:prSet>
      <dgm:spPr/>
    </dgm:pt>
    <dgm:pt modelId="{F1F77086-8A98-4EA4-8337-242D4D4E92A4}" type="pres">
      <dgm:prSet presAssocID="{3C985E28-0BF1-473A-A1B8-895816671C87}" presName="hierChild4" presStyleCnt="0"/>
      <dgm:spPr/>
    </dgm:pt>
    <dgm:pt modelId="{F53BD7AA-4A5E-41F2-A1FB-239393C73B49}" type="pres">
      <dgm:prSet presAssocID="{F2C02684-D721-4881-9F8E-F0CA85538F95}" presName="Name23" presStyleLbl="parChTrans1D4" presStyleIdx="7" presStyleCnt="10"/>
      <dgm:spPr/>
    </dgm:pt>
    <dgm:pt modelId="{4E390E02-842C-4253-8E86-02D379BF087A}" type="pres">
      <dgm:prSet presAssocID="{71C66792-5100-4BAA-9EE9-57389192F5CC}" presName="hierRoot4" presStyleCnt="0"/>
      <dgm:spPr/>
    </dgm:pt>
    <dgm:pt modelId="{DA78B325-00DC-49EC-8CA8-9262E2193699}" type="pres">
      <dgm:prSet presAssocID="{71C66792-5100-4BAA-9EE9-57389192F5CC}" presName="composite4" presStyleCnt="0"/>
      <dgm:spPr/>
    </dgm:pt>
    <dgm:pt modelId="{919323A2-26E6-430B-BB80-E5D6ECF51750}" type="pres">
      <dgm:prSet presAssocID="{71C66792-5100-4BAA-9EE9-57389192F5CC}" presName="background4" presStyleLbl="node4" presStyleIdx="7" presStyleCnt="10"/>
      <dgm:spPr/>
    </dgm:pt>
    <dgm:pt modelId="{46715CD2-3CF8-4D44-8A7C-E04101E6D442}" type="pres">
      <dgm:prSet presAssocID="{71C66792-5100-4BAA-9EE9-57389192F5CC}" presName="text4" presStyleLbl="fgAcc4" presStyleIdx="7" presStyleCnt="10">
        <dgm:presLayoutVars>
          <dgm:chPref val="3"/>
        </dgm:presLayoutVars>
      </dgm:prSet>
      <dgm:spPr/>
    </dgm:pt>
    <dgm:pt modelId="{128FE2EC-BC9F-4E8C-83C7-C5DFAED6C96D}" type="pres">
      <dgm:prSet presAssocID="{71C66792-5100-4BAA-9EE9-57389192F5CC}" presName="hierChild5" presStyleCnt="0"/>
      <dgm:spPr/>
    </dgm:pt>
    <dgm:pt modelId="{4AF160B8-C32A-49F3-84DE-270264642A36}" type="pres">
      <dgm:prSet presAssocID="{7A03F332-F3C1-4F0F-BF7D-80352EBB402D}" presName="Name17" presStyleLbl="parChTrans1D3" presStyleIdx="4" presStyleCnt="6"/>
      <dgm:spPr/>
    </dgm:pt>
    <dgm:pt modelId="{85A8EB79-646B-4B14-BA3D-9103CE595215}" type="pres">
      <dgm:prSet presAssocID="{0FD5CB45-E185-4889-B275-31D50401A880}" presName="hierRoot3" presStyleCnt="0"/>
      <dgm:spPr/>
    </dgm:pt>
    <dgm:pt modelId="{5F5832C6-C61D-455A-B8CF-A970122F720C}" type="pres">
      <dgm:prSet presAssocID="{0FD5CB45-E185-4889-B275-31D50401A880}" presName="composite3" presStyleCnt="0"/>
      <dgm:spPr/>
    </dgm:pt>
    <dgm:pt modelId="{1FD2D622-B9DD-49CE-86C7-5BD1C190C323}" type="pres">
      <dgm:prSet presAssocID="{0FD5CB45-E185-4889-B275-31D50401A880}" presName="background3" presStyleLbl="node3" presStyleIdx="4" presStyleCnt="6"/>
      <dgm:spPr/>
    </dgm:pt>
    <dgm:pt modelId="{F87D8DF1-0226-4AD0-B05E-090FC3DB5245}" type="pres">
      <dgm:prSet presAssocID="{0FD5CB45-E185-4889-B275-31D50401A880}" presName="text3" presStyleLbl="fgAcc3" presStyleIdx="4" presStyleCnt="6">
        <dgm:presLayoutVars>
          <dgm:chPref val="3"/>
        </dgm:presLayoutVars>
      </dgm:prSet>
      <dgm:spPr/>
    </dgm:pt>
    <dgm:pt modelId="{B0511761-A800-4B74-93C4-4AE7110A8044}" type="pres">
      <dgm:prSet presAssocID="{0FD5CB45-E185-4889-B275-31D50401A880}" presName="hierChild4" presStyleCnt="0"/>
      <dgm:spPr/>
    </dgm:pt>
    <dgm:pt modelId="{CE717767-3753-499C-9BA0-FE83A53D7322}" type="pres">
      <dgm:prSet presAssocID="{9709378E-36D7-449E-AF27-6F97E6046E88}" presName="Name23" presStyleLbl="parChTrans1D4" presStyleIdx="8" presStyleCnt="10"/>
      <dgm:spPr/>
    </dgm:pt>
    <dgm:pt modelId="{0B2B6F85-5DF3-4771-B960-1DC704ECEDD7}" type="pres">
      <dgm:prSet presAssocID="{495940B7-1DCA-4A75-8B70-32412551CC3E}" presName="hierRoot4" presStyleCnt="0"/>
      <dgm:spPr/>
    </dgm:pt>
    <dgm:pt modelId="{771FB0F5-9CDF-4AC4-9AFD-E374CE82F132}" type="pres">
      <dgm:prSet presAssocID="{495940B7-1DCA-4A75-8B70-32412551CC3E}" presName="composite4" presStyleCnt="0"/>
      <dgm:spPr/>
    </dgm:pt>
    <dgm:pt modelId="{3916D065-1397-4BB8-B199-EFEFDCC6BD45}" type="pres">
      <dgm:prSet presAssocID="{495940B7-1DCA-4A75-8B70-32412551CC3E}" presName="background4" presStyleLbl="node4" presStyleIdx="8" presStyleCnt="10"/>
      <dgm:spPr/>
    </dgm:pt>
    <dgm:pt modelId="{385B2CFC-FF5D-418E-969A-8E3DA16DBB35}" type="pres">
      <dgm:prSet presAssocID="{495940B7-1DCA-4A75-8B70-32412551CC3E}" presName="text4" presStyleLbl="fgAcc4" presStyleIdx="8" presStyleCnt="10">
        <dgm:presLayoutVars>
          <dgm:chPref val="3"/>
        </dgm:presLayoutVars>
      </dgm:prSet>
      <dgm:spPr/>
    </dgm:pt>
    <dgm:pt modelId="{4FA6E238-75B8-4023-8BBA-897D7061CC3A}" type="pres">
      <dgm:prSet presAssocID="{495940B7-1DCA-4A75-8B70-32412551CC3E}" presName="hierChild5" presStyleCnt="0"/>
      <dgm:spPr/>
    </dgm:pt>
    <dgm:pt modelId="{50D16163-F969-48C1-9C91-8BADFE259A1E}" type="pres">
      <dgm:prSet presAssocID="{FDFD960B-2E28-46A6-905A-924C6364D9C6}" presName="Name17" presStyleLbl="parChTrans1D3" presStyleIdx="5" presStyleCnt="6"/>
      <dgm:spPr/>
    </dgm:pt>
    <dgm:pt modelId="{8DDD30C6-1676-435C-846A-F2B1E24BF300}" type="pres">
      <dgm:prSet presAssocID="{C2E64BAC-0C73-4BE1-92B0-90991A00BD02}" presName="hierRoot3" presStyleCnt="0"/>
      <dgm:spPr/>
    </dgm:pt>
    <dgm:pt modelId="{0AEA624F-165A-49A0-B7DC-842E78370655}" type="pres">
      <dgm:prSet presAssocID="{C2E64BAC-0C73-4BE1-92B0-90991A00BD02}" presName="composite3" presStyleCnt="0"/>
      <dgm:spPr/>
    </dgm:pt>
    <dgm:pt modelId="{3A460B89-8113-41E5-AB24-F76EB9FAA447}" type="pres">
      <dgm:prSet presAssocID="{C2E64BAC-0C73-4BE1-92B0-90991A00BD02}" presName="background3" presStyleLbl="node3" presStyleIdx="5" presStyleCnt="6"/>
      <dgm:spPr/>
    </dgm:pt>
    <dgm:pt modelId="{32939585-4237-4508-B356-7EC772790B9D}" type="pres">
      <dgm:prSet presAssocID="{C2E64BAC-0C73-4BE1-92B0-90991A00BD02}" presName="text3" presStyleLbl="fgAcc3" presStyleIdx="5" presStyleCnt="6">
        <dgm:presLayoutVars>
          <dgm:chPref val="3"/>
        </dgm:presLayoutVars>
      </dgm:prSet>
      <dgm:spPr/>
    </dgm:pt>
    <dgm:pt modelId="{447399D4-C8CF-4433-861D-BA07BD59AE33}" type="pres">
      <dgm:prSet presAssocID="{C2E64BAC-0C73-4BE1-92B0-90991A00BD02}" presName="hierChild4" presStyleCnt="0"/>
      <dgm:spPr/>
    </dgm:pt>
    <dgm:pt modelId="{E95F4790-8D00-4AB5-95B9-85AAD6C1371D}" type="pres">
      <dgm:prSet presAssocID="{5154815E-4DA5-44C5-B2D6-0AFBD566F660}" presName="Name23" presStyleLbl="parChTrans1D4" presStyleIdx="9" presStyleCnt="10"/>
      <dgm:spPr/>
    </dgm:pt>
    <dgm:pt modelId="{0D2C1F85-5ECF-4C7F-BD85-385387899481}" type="pres">
      <dgm:prSet presAssocID="{7C9ACF0E-F3F6-48EE-9939-0D6482F194F7}" presName="hierRoot4" presStyleCnt="0"/>
      <dgm:spPr/>
    </dgm:pt>
    <dgm:pt modelId="{F0CBF62F-F224-486C-80F7-85D43C6765AE}" type="pres">
      <dgm:prSet presAssocID="{7C9ACF0E-F3F6-48EE-9939-0D6482F194F7}" presName="composite4" presStyleCnt="0"/>
      <dgm:spPr/>
    </dgm:pt>
    <dgm:pt modelId="{C4B95772-A708-4D9A-9D3B-CB6413A99F23}" type="pres">
      <dgm:prSet presAssocID="{7C9ACF0E-F3F6-48EE-9939-0D6482F194F7}" presName="background4" presStyleLbl="node4" presStyleIdx="9" presStyleCnt="10"/>
      <dgm:spPr/>
    </dgm:pt>
    <dgm:pt modelId="{55824DB7-7BE8-4B2F-8516-7DA1E552C456}" type="pres">
      <dgm:prSet presAssocID="{7C9ACF0E-F3F6-48EE-9939-0D6482F194F7}" presName="text4" presStyleLbl="fgAcc4" presStyleIdx="9" presStyleCnt="10">
        <dgm:presLayoutVars>
          <dgm:chPref val="3"/>
        </dgm:presLayoutVars>
      </dgm:prSet>
      <dgm:spPr/>
    </dgm:pt>
    <dgm:pt modelId="{5741EE25-53D9-4715-A3C8-AA1EE7496CF9}" type="pres">
      <dgm:prSet presAssocID="{7C9ACF0E-F3F6-48EE-9939-0D6482F194F7}" presName="hierChild5" presStyleCnt="0"/>
      <dgm:spPr/>
    </dgm:pt>
  </dgm:ptLst>
  <dgm:cxnLst>
    <dgm:cxn modelId="{EA7A0C16-1B52-45F3-B506-303B8EDC873B}" type="presOf" srcId="{61E58C25-4941-421B-A893-0C3978572AE7}" destId="{859533B2-132E-4876-86DE-79FA754BCE5D}" srcOrd="0" destOrd="0" presId="urn:microsoft.com/office/officeart/2005/8/layout/hierarchy1"/>
    <dgm:cxn modelId="{E23EEA70-5E74-46E3-B775-5E27146F042D}" type="presOf" srcId="{671B6104-55F7-4197-AA20-B0B488345314}" destId="{ECE6C2B0-A8C3-47E1-9BDA-6760E5859969}" srcOrd="0" destOrd="0" presId="urn:microsoft.com/office/officeart/2005/8/layout/hierarchy1"/>
    <dgm:cxn modelId="{F1DDF6C2-736C-4658-8C3A-0AA49A48F436}" srcId="{C5B0F126-32B5-4AEB-978F-24F30595AC24}" destId="{0FD5CB45-E185-4889-B275-31D50401A880}" srcOrd="2" destOrd="0" parTransId="{7A03F332-F3C1-4F0F-BF7D-80352EBB402D}" sibTransId="{78F96481-3525-40A3-9462-612F477E23DA}"/>
    <dgm:cxn modelId="{1F0AEAFA-A7CE-48C3-AC39-A878B07048F0}" srcId="{C5B0F126-32B5-4AEB-978F-24F30595AC24}" destId="{BCB77FC8-69C6-40D8-85B6-857DCA35D730}" srcOrd="0" destOrd="0" parTransId="{D14497DF-CA7B-4758-A956-01D06D90BC5D}" sibTransId="{118A626F-125A-4837-8D6F-88608F3604F6}"/>
    <dgm:cxn modelId="{839A6D98-D77F-4488-B26C-2871754E5668}" type="presOf" srcId="{0DBDFF15-CD1F-4E9E-8E4C-D3CF967928B1}" destId="{47E12388-334E-47F6-85F0-B396F78603A4}" srcOrd="0" destOrd="0" presId="urn:microsoft.com/office/officeart/2005/8/layout/hierarchy1"/>
    <dgm:cxn modelId="{B580D12C-48A0-403A-966D-1DFBF7C5E667}" type="presOf" srcId="{BA51F86B-BDE7-4A37-B143-B48859D709D4}" destId="{4A69D066-670C-4147-9EA2-8A0F5FA41E16}" srcOrd="0" destOrd="0" presId="urn:microsoft.com/office/officeart/2005/8/layout/hierarchy1"/>
    <dgm:cxn modelId="{C3ECB4A3-8950-40B3-9433-A6DA3F94A291}" type="presOf" srcId="{F29BD12A-5DD5-4342-ADC2-D28B0A6F26E4}" destId="{AE6B6B0C-E85C-47AF-839D-294B8952F84B}" srcOrd="0" destOrd="0" presId="urn:microsoft.com/office/officeart/2005/8/layout/hierarchy1"/>
    <dgm:cxn modelId="{5E385961-FCBD-4D87-802B-63AD2B3CE298}" type="presOf" srcId="{495940B7-1DCA-4A75-8B70-32412551CC3E}" destId="{385B2CFC-FF5D-418E-969A-8E3DA16DBB35}" srcOrd="0" destOrd="0" presId="urn:microsoft.com/office/officeart/2005/8/layout/hierarchy1"/>
    <dgm:cxn modelId="{BB862668-BA4F-48E5-BAA1-702BAA015891}" srcId="{61E58C25-4941-421B-A893-0C3978572AE7}" destId="{5E32EFBB-A433-411A-891C-19350FE85726}" srcOrd="1" destOrd="0" parTransId="{B4A1C456-7513-46EB-ADBD-913337FA7A53}" sibTransId="{A184B456-6792-4345-A330-AE90C0923787}"/>
    <dgm:cxn modelId="{4E81FE1A-3A99-4BDC-B85B-21808B88E49B}" srcId="{0FD5CB45-E185-4889-B275-31D50401A880}" destId="{495940B7-1DCA-4A75-8B70-32412551CC3E}" srcOrd="0" destOrd="0" parTransId="{9709378E-36D7-449E-AF27-6F97E6046E88}" sibTransId="{1625D8DD-2F74-4A43-9070-197EAB97B3DB}"/>
    <dgm:cxn modelId="{E046A6D7-8F90-4F3B-B9D8-04D02D067D80}" type="presOf" srcId="{EB28CF9F-53AA-4456-9AC7-D5145AD7A526}" destId="{7DF7DBE3-7656-4845-A076-AF0251C232B3}" srcOrd="0" destOrd="0" presId="urn:microsoft.com/office/officeart/2005/8/layout/hierarchy1"/>
    <dgm:cxn modelId="{36145084-92EB-483D-82B6-BEF1715DA713}" srcId="{671B6104-55F7-4197-AA20-B0B488345314}" destId="{F29BD12A-5DD5-4342-ADC2-D28B0A6F26E4}" srcOrd="0" destOrd="0" parTransId="{BA51F86B-BDE7-4A37-B143-B48859D709D4}" sibTransId="{92AF6A01-354E-429A-A6A1-CEC707559B6C}"/>
    <dgm:cxn modelId="{FE834224-D5BD-4979-8B38-19F85A4E4AE9}" type="presOf" srcId="{5E32EFBB-A433-411A-891C-19350FE85726}" destId="{C9EC4013-2793-451F-875B-5454AABF17A7}" srcOrd="0" destOrd="0" presId="urn:microsoft.com/office/officeart/2005/8/layout/hierarchy1"/>
    <dgm:cxn modelId="{6C25F75D-7C40-4378-B97D-4048B67ECE42}" type="presOf" srcId="{FDFD960B-2E28-46A6-905A-924C6364D9C6}" destId="{50D16163-F969-48C1-9C91-8BADFE259A1E}" srcOrd="0" destOrd="0" presId="urn:microsoft.com/office/officeart/2005/8/layout/hierarchy1"/>
    <dgm:cxn modelId="{A87C4572-2908-4737-B8DE-4DAD72E1402C}" type="presOf" srcId="{C2E64BAC-0C73-4BE1-92B0-90991A00BD02}" destId="{32939585-4237-4508-B356-7EC772790B9D}" srcOrd="0" destOrd="0" presId="urn:microsoft.com/office/officeart/2005/8/layout/hierarchy1"/>
    <dgm:cxn modelId="{B6EF3DC5-9DEB-473F-A176-A94BD30FFC8B}" srcId="{BCB77FC8-69C6-40D8-85B6-857DCA35D730}" destId="{17972E6A-6240-4A2F-84C9-CE04ADC3C978}" srcOrd="0" destOrd="0" parTransId="{23BEE2CF-5B6F-4032-B444-D782B7830C9F}" sibTransId="{74B34EB1-C725-4B15-9B42-F2F04141D852}"/>
    <dgm:cxn modelId="{F8AA09C1-63B5-4606-BF84-ACE888055F25}" type="presOf" srcId="{46BF9116-B1E8-4A28-A3CB-306554F5C2F7}" destId="{776E4E9F-1534-45FD-BFE8-8B391DB4DF40}" srcOrd="0" destOrd="0" presId="urn:microsoft.com/office/officeart/2005/8/layout/hierarchy1"/>
    <dgm:cxn modelId="{DF0A7D68-BF49-49D3-B5E0-3E2EF3AC5838}" type="presOf" srcId="{0FD5CB45-E185-4889-B275-31D50401A880}" destId="{F87D8DF1-0226-4AD0-B05E-090FC3DB5245}" srcOrd="0" destOrd="0" presId="urn:microsoft.com/office/officeart/2005/8/layout/hierarchy1"/>
    <dgm:cxn modelId="{3D5395FB-AE83-4014-AEE0-F9D59E25C6D8}" srcId="{3C985E28-0BF1-473A-A1B8-895816671C87}" destId="{71C66792-5100-4BAA-9EE9-57389192F5CC}" srcOrd="0" destOrd="0" parTransId="{F2C02684-D721-4881-9F8E-F0CA85538F95}" sibTransId="{DD655C01-A13D-41E4-8608-0478CB976EBB}"/>
    <dgm:cxn modelId="{74A41157-164E-40C8-AE8F-2D18B3E8A12F}" type="presOf" srcId="{7FC19DD2-1F1F-4D14-ACAD-C89B0E8915DE}" destId="{ACF8D515-D748-4DB1-A76F-75CA21E648B0}" srcOrd="0" destOrd="0" presId="urn:microsoft.com/office/officeart/2005/8/layout/hierarchy1"/>
    <dgm:cxn modelId="{B5AC7809-2A22-417B-99FD-30C6EFD7CC58}" srcId="{61E58C25-4941-421B-A893-0C3978572AE7}" destId="{5B00E13C-1072-4026-8DD4-8627299665C7}" srcOrd="3" destOrd="0" parTransId="{BA0E7D29-1419-4F8E-9393-5DB01F68D336}" sibTransId="{C4F5EB60-D7CF-4C8B-885D-28167FAD091C}"/>
    <dgm:cxn modelId="{23CD162C-D852-4A30-B13C-D32F0A747AE6}" type="presOf" srcId="{30DDB10A-D7A1-433A-A713-8B94B85116F0}" destId="{9D1D9A5C-D558-4E98-BF88-B176A8B66E96}" srcOrd="0" destOrd="0" presId="urn:microsoft.com/office/officeart/2005/8/layout/hierarchy1"/>
    <dgm:cxn modelId="{F7C3AC9B-D30F-4E08-8115-2BFD45E4CA30}" type="presOf" srcId="{BA0E7D29-1419-4F8E-9393-5DB01F68D336}" destId="{AF50056A-89FB-45B5-9790-7DE5E68DEC1D}" srcOrd="0" destOrd="0" presId="urn:microsoft.com/office/officeart/2005/8/layout/hierarchy1"/>
    <dgm:cxn modelId="{31664013-A59E-4552-ACFF-D6949EA55F5C}" type="presOf" srcId="{D14497DF-CA7B-4758-A956-01D06D90BC5D}" destId="{92880C5A-77E0-465D-8944-DD4455D2E19B}" srcOrd="0" destOrd="0" presId="urn:microsoft.com/office/officeart/2005/8/layout/hierarchy1"/>
    <dgm:cxn modelId="{5F6725B0-797D-4625-B122-6426C99CD0F1}" srcId="{C2E64BAC-0C73-4BE1-92B0-90991A00BD02}" destId="{7C9ACF0E-F3F6-48EE-9939-0D6482F194F7}" srcOrd="0" destOrd="0" parTransId="{5154815E-4DA5-44C5-B2D6-0AFBD566F660}" sibTransId="{31AFD233-BB13-4498-8262-BDB695607264}"/>
    <dgm:cxn modelId="{D2056F1F-F847-461D-8E49-CF88A9979171}" type="presOf" srcId="{37719968-AC66-4CA6-AD9F-B6DA74C28CCD}" destId="{D5D7D9C3-EA46-464C-8BCC-CCACBE73FA5D}" srcOrd="0" destOrd="0" presId="urn:microsoft.com/office/officeart/2005/8/layout/hierarchy1"/>
    <dgm:cxn modelId="{3F13D68E-87E3-4C72-8BCB-48D0DD4CC9B1}" type="presOf" srcId="{B0EAB109-0CAA-43A0-AA38-B535BCE724B6}" destId="{30FDF36A-DBED-48C6-9053-DC13EB85B24B}" srcOrd="0" destOrd="0" presId="urn:microsoft.com/office/officeart/2005/8/layout/hierarchy1"/>
    <dgm:cxn modelId="{525F36DB-6DCC-4F64-BE1E-F13CA732271E}" type="presOf" srcId="{7C9ACF0E-F3F6-48EE-9939-0D6482F194F7}" destId="{55824DB7-7BE8-4B2F-8516-7DA1E552C456}" srcOrd="0" destOrd="0" presId="urn:microsoft.com/office/officeart/2005/8/layout/hierarchy1"/>
    <dgm:cxn modelId="{3A34044A-7508-4488-B6A5-A3806DF60D21}" srcId="{F29BD12A-5DD5-4342-ADC2-D28B0A6F26E4}" destId="{0DBDFF15-CD1F-4E9E-8E4C-D3CF967928B1}" srcOrd="0" destOrd="0" parTransId="{C7D4E9FF-981A-474C-A79C-0D4B62186283}" sibTransId="{7FE44D2F-1496-4192-A76F-6593966D9246}"/>
    <dgm:cxn modelId="{41DBAE2C-F81E-4272-B094-2095F26065B6}" type="presOf" srcId="{BCB77FC8-69C6-40D8-85B6-857DCA35D730}" destId="{00308437-3E6D-4F54-B1B4-68FC3B20335D}" srcOrd="0" destOrd="0" presId="urn:microsoft.com/office/officeart/2005/8/layout/hierarchy1"/>
    <dgm:cxn modelId="{2F05AAE2-B961-4B2C-94DE-801F5AEA537E}" type="presOf" srcId="{FDC3AE31-3DFA-4ECC-94B0-96FC26185FE0}" destId="{10FDA244-C735-4184-96C7-D90650C2F4BF}" srcOrd="0" destOrd="0" presId="urn:microsoft.com/office/officeart/2005/8/layout/hierarchy1"/>
    <dgm:cxn modelId="{C16297CA-908C-4AF9-B0B2-9F85626F94CF}" srcId="{C5B0F126-32B5-4AEB-978F-24F30595AC24}" destId="{3C985E28-0BF1-473A-A1B8-895816671C87}" srcOrd="1" destOrd="0" parTransId="{7FC19DD2-1F1F-4D14-ACAD-C89B0E8915DE}" sibTransId="{EB1B713C-9804-4C99-8785-94AC9A91F46C}"/>
    <dgm:cxn modelId="{E8775056-C85A-4232-B607-2E3B374C2A80}" srcId="{0DBDFF15-CD1F-4E9E-8E4C-D3CF967928B1}" destId="{EB28CF9F-53AA-4456-9AC7-D5145AD7A526}" srcOrd="0" destOrd="0" parTransId="{46BF9116-B1E8-4A28-A3CB-306554F5C2F7}" sibTransId="{A9941E4B-C102-431D-9194-26E2B498ABF1}"/>
    <dgm:cxn modelId="{05157D0B-F1FB-489F-970C-9590EAF060F3}" srcId="{61E58C25-4941-421B-A893-0C3978572AE7}" destId="{D96FEED3-28A0-47B6-A915-9AEEB7A4644D}" srcOrd="2" destOrd="0" parTransId="{37719968-AC66-4CA6-AD9F-B6DA74C28CCD}" sibTransId="{FE78929D-2A46-49CE-8367-02C972AE2184}"/>
    <dgm:cxn modelId="{5F24664F-5F4D-42C0-B98D-195C814DFAD1}" type="presOf" srcId="{D86C31BD-FE80-4B42-BD40-620CC6742440}" destId="{C032A4CA-24F9-46D0-8B04-7D774373E075}" srcOrd="0" destOrd="0" presId="urn:microsoft.com/office/officeart/2005/8/layout/hierarchy1"/>
    <dgm:cxn modelId="{855025B0-F2CB-4231-929E-E36A569657B0}" type="presOf" srcId="{C7D4E9FF-981A-474C-A79C-0D4B62186283}" destId="{5833BDFB-B1B5-4770-A6DF-ED3B263EC534}" srcOrd="0" destOrd="0" presId="urn:microsoft.com/office/officeart/2005/8/layout/hierarchy1"/>
    <dgm:cxn modelId="{7C9BAAC6-4FB8-4F01-88FF-AFA44A588266}" srcId="{671B6104-55F7-4197-AA20-B0B488345314}" destId="{C5B0F126-32B5-4AEB-978F-24F30595AC24}" srcOrd="1" destOrd="0" parTransId="{D86C31BD-FE80-4B42-BD40-620CC6742440}" sibTransId="{F7C6F75F-F87E-4FCB-A70B-3E4B50FA294D}"/>
    <dgm:cxn modelId="{CECB952B-0B86-4DB3-B60C-C114B1F1FCDE}" type="presOf" srcId="{5B00E13C-1072-4026-8DD4-8627299665C7}" destId="{3BC0ABD4-E55C-4ADB-93F9-D780B5886C2B}" srcOrd="0" destOrd="0" presId="urn:microsoft.com/office/officeart/2005/8/layout/hierarchy1"/>
    <dgm:cxn modelId="{1327117D-2151-4353-A86F-31A5DAADBA20}" srcId="{D9B39325-8BD7-4F2F-BF15-F16756432E22}" destId="{671B6104-55F7-4197-AA20-B0B488345314}" srcOrd="0" destOrd="0" parTransId="{BB0A7A44-A4B6-4E2A-8E6F-6422BA95282A}" sibTransId="{6BAFA4C3-1433-4CF9-A0E7-89E540F7D778}"/>
    <dgm:cxn modelId="{1B188F13-0852-4401-8114-C481CBEF7291}" type="presOf" srcId="{9709378E-36D7-449E-AF27-6F97E6046E88}" destId="{CE717767-3753-499C-9BA0-FE83A53D7322}" srcOrd="0" destOrd="0" presId="urn:microsoft.com/office/officeart/2005/8/layout/hierarchy1"/>
    <dgm:cxn modelId="{216CD5EC-F4C5-4C73-8234-EAB252CC6BEE}" type="presOf" srcId="{7A03F332-F3C1-4F0F-BF7D-80352EBB402D}" destId="{4AF160B8-C32A-49F3-84DE-270264642A36}" srcOrd="0" destOrd="0" presId="urn:microsoft.com/office/officeart/2005/8/layout/hierarchy1"/>
    <dgm:cxn modelId="{427C7A85-4CC0-491A-8C3F-E58477A582CD}" type="presOf" srcId="{B4A1C456-7513-46EB-ADBD-913337FA7A53}" destId="{1AC03B6E-B0EF-483C-B2A4-810DE225D532}" srcOrd="0" destOrd="0" presId="urn:microsoft.com/office/officeart/2005/8/layout/hierarchy1"/>
    <dgm:cxn modelId="{B8A575A3-908A-4996-8F4E-41FF18BD835B}" type="presOf" srcId="{F2C02684-D721-4881-9F8E-F0CA85538F95}" destId="{F53BD7AA-4A5E-41F2-A1FB-239393C73B49}" srcOrd="0" destOrd="0" presId="urn:microsoft.com/office/officeart/2005/8/layout/hierarchy1"/>
    <dgm:cxn modelId="{037BAAB2-80DE-42EE-80B0-FCD636703C67}" type="presOf" srcId="{C5B0F126-32B5-4AEB-978F-24F30595AC24}" destId="{DFE3B7FD-5DB1-433A-B14C-F7AE4FFF638B}" srcOrd="0" destOrd="0" presId="urn:microsoft.com/office/officeart/2005/8/layout/hierarchy1"/>
    <dgm:cxn modelId="{43E8D00A-379F-4D9A-9DDC-BB0665649106}" type="presOf" srcId="{71C66792-5100-4BAA-9EE9-57389192F5CC}" destId="{46715CD2-3CF8-4D44-8A7C-E04101E6D442}" srcOrd="0" destOrd="0" presId="urn:microsoft.com/office/officeart/2005/8/layout/hierarchy1"/>
    <dgm:cxn modelId="{1D123ECF-0929-4B0E-B1CF-1B6A062BA58B}" type="presOf" srcId="{23BEE2CF-5B6F-4032-B444-D782B7830C9F}" destId="{1AFF5218-F91E-4AEB-818E-DE0FA4C5A9A8}" srcOrd="0" destOrd="0" presId="urn:microsoft.com/office/officeart/2005/8/layout/hierarchy1"/>
    <dgm:cxn modelId="{1AE3C48B-35C0-4D56-97D2-989DD7BCFC96}" type="presOf" srcId="{3C985E28-0BF1-473A-A1B8-895816671C87}" destId="{1E25B71B-BE08-419C-9C40-2F6EF70B2B5C}" srcOrd="0" destOrd="0" presId="urn:microsoft.com/office/officeart/2005/8/layout/hierarchy1"/>
    <dgm:cxn modelId="{926E8877-53D2-43C0-9FFE-26A2789B0C3A}" type="presOf" srcId="{F2399147-CFBF-49B4-B01D-51018D9A87DF}" destId="{28A7F025-7873-4D9C-9831-781447608BCB}" srcOrd="0" destOrd="0" presId="urn:microsoft.com/office/officeart/2005/8/layout/hierarchy1"/>
    <dgm:cxn modelId="{76734DEA-DF31-4577-AE6D-68C9C7370B4C}" type="presOf" srcId="{B3540F2C-EEAB-4372-9D3F-F1FDBBBAC870}" destId="{6AA28BD2-8466-4617-9236-64E72A65566B}" srcOrd="0" destOrd="0" presId="urn:microsoft.com/office/officeart/2005/8/layout/hierarchy1"/>
    <dgm:cxn modelId="{AEB2CDD0-E236-4023-9961-FFC9E007D208}" type="presOf" srcId="{17972E6A-6240-4A2F-84C9-CE04ADC3C978}" destId="{FB9B8608-CBD7-4DFA-AB0B-19E13DD206BA}" srcOrd="0" destOrd="0" presId="urn:microsoft.com/office/officeart/2005/8/layout/hierarchy1"/>
    <dgm:cxn modelId="{2CB360C4-763D-4E42-92A7-0610929AF1CE}" type="presOf" srcId="{D9B39325-8BD7-4F2F-BF15-F16756432E22}" destId="{3AB1AB8D-0419-422F-9E04-BD504E0335BE}" srcOrd="0" destOrd="0" presId="urn:microsoft.com/office/officeart/2005/8/layout/hierarchy1"/>
    <dgm:cxn modelId="{CAE1FBB5-A822-46C7-B394-06ECB2DAA298}" type="presOf" srcId="{D96FEED3-28A0-47B6-A915-9AEEB7A4644D}" destId="{865FE4C7-396E-49C8-ACB6-5B8627566032}" srcOrd="0" destOrd="0" presId="urn:microsoft.com/office/officeart/2005/8/layout/hierarchy1"/>
    <dgm:cxn modelId="{CE12D1D5-D554-416D-B4E9-8296142C6ED7}" type="presOf" srcId="{5154815E-4DA5-44C5-B2D6-0AFBD566F660}" destId="{E95F4790-8D00-4AB5-95B9-85AAD6C1371D}" srcOrd="0" destOrd="0" presId="urn:microsoft.com/office/officeart/2005/8/layout/hierarchy1"/>
    <dgm:cxn modelId="{C2478DBC-C6A6-49CC-880D-54ACCD1AC1BB}" srcId="{0DBDFF15-CD1F-4E9E-8E4C-D3CF967928B1}" destId="{30DDB10A-D7A1-433A-A713-8B94B85116F0}" srcOrd="1" destOrd="0" parTransId="{FDC3AE31-3DFA-4ECC-94B0-96FC26185FE0}" sibTransId="{2D941220-42D4-442B-913C-4DAF26F81C0D}"/>
    <dgm:cxn modelId="{537FEB11-81EC-4E1D-B6A7-718F8A018DDB}" srcId="{61E58C25-4941-421B-A893-0C3978572AE7}" destId="{F2399147-CFBF-49B4-B01D-51018D9A87DF}" srcOrd="0" destOrd="0" parTransId="{B3540F2C-EEAB-4372-9D3F-F1FDBBBAC870}" sibTransId="{0F16F0AA-21FA-4B4D-8C24-09915F149A14}"/>
    <dgm:cxn modelId="{33875F1D-35F2-43AE-AD72-0A49BB045B4E}" srcId="{C5B0F126-32B5-4AEB-978F-24F30595AC24}" destId="{C2E64BAC-0C73-4BE1-92B0-90991A00BD02}" srcOrd="3" destOrd="0" parTransId="{FDFD960B-2E28-46A6-905A-924C6364D9C6}" sibTransId="{265A9ACD-6D9C-43FA-B928-A03F614E4FF5}"/>
    <dgm:cxn modelId="{91BA1966-37A6-470C-8FAA-E599D2E17B24}" srcId="{F29BD12A-5DD5-4342-ADC2-D28B0A6F26E4}" destId="{61E58C25-4941-421B-A893-0C3978572AE7}" srcOrd="1" destOrd="0" parTransId="{B0EAB109-0CAA-43A0-AA38-B535BCE724B6}" sibTransId="{9EC0450A-4369-44EC-9890-BB7F6CE4D0D1}"/>
    <dgm:cxn modelId="{A01E9C2B-A6C6-40BE-817D-75640458004F}" type="presParOf" srcId="{3AB1AB8D-0419-422F-9E04-BD504E0335BE}" destId="{BEFCCD9C-14A7-4040-A00B-324B2375C01E}" srcOrd="0" destOrd="0" presId="urn:microsoft.com/office/officeart/2005/8/layout/hierarchy1"/>
    <dgm:cxn modelId="{47E67584-E77E-4C72-99C4-514FA2816CE6}" type="presParOf" srcId="{BEFCCD9C-14A7-4040-A00B-324B2375C01E}" destId="{AFD109E1-60D3-4292-BABF-3FF08936EBB3}" srcOrd="0" destOrd="0" presId="urn:microsoft.com/office/officeart/2005/8/layout/hierarchy1"/>
    <dgm:cxn modelId="{500770D3-B44C-4CAB-90DE-3C0684633C51}" type="presParOf" srcId="{AFD109E1-60D3-4292-BABF-3FF08936EBB3}" destId="{A839F832-4236-4213-AE0E-BCB2BFE73E2E}" srcOrd="0" destOrd="0" presId="urn:microsoft.com/office/officeart/2005/8/layout/hierarchy1"/>
    <dgm:cxn modelId="{0D05AC27-3069-4E0A-8686-140408007714}" type="presParOf" srcId="{AFD109E1-60D3-4292-BABF-3FF08936EBB3}" destId="{ECE6C2B0-A8C3-47E1-9BDA-6760E5859969}" srcOrd="1" destOrd="0" presId="urn:microsoft.com/office/officeart/2005/8/layout/hierarchy1"/>
    <dgm:cxn modelId="{82AFF5A3-802D-41C7-A2B5-B6CBB61FE557}" type="presParOf" srcId="{BEFCCD9C-14A7-4040-A00B-324B2375C01E}" destId="{AAC94B9E-4896-4E58-915E-335856B347F8}" srcOrd="1" destOrd="0" presId="urn:microsoft.com/office/officeart/2005/8/layout/hierarchy1"/>
    <dgm:cxn modelId="{9C7F1235-049D-4D68-BB81-7DA70AA9D1F2}" type="presParOf" srcId="{AAC94B9E-4896-4E58-915E-335856B347F8}" destId="{4A69D066-670C-4147-9EA2-8A0F5FA41E16}" srcOrd="0" destOrd="0" presId="urn:microsoft.com/office/officeart/2005/8/layout/hierarchy1"/>
    <dgm:cxn modelId="{417923FB-4B58-4E4C-BDAD-CFADFFE507B6}" type="presParOf" srcId="{AAC94B9E-4896-4E58-915E-335856B347F8}" destId="{58C82DBC-BCC5-412B-A25E-92A4D90A7123}" srcOrd="1" destOrd="0" presId="urn:microsoft.com/office/officeart/2005/8/layout/hierarchy1"/>
    <dgm:cxn modelId="{113547BF-C7B2-42AB-82D5-BCF5468ACD50}" type="presParOf" srcId="{58C82DBC-BCC5-412B-A25E-92A4D90A7123}" destId="{E9A9CB72-B144-4101-A33A-7918D74D42B9}" srcOrd="0" destOrd="0" presId="urn:microsoft.com/office/officeart/2005/8/layout/hierarchy1"/>
    <dgm:cxn modelId="{382957BA-2FE7-4038-8FA1-ECB61AC1CE60}" type="presParOf" srcId="{E9A9CB72-B144-4101-A33A-7918D74D42B9}" destId="{88BC5BCE-3C84-4F57-AB48-0E322BD232F0}" srcOrd="0" destOrd="0" presId="urn:microsoft.com/office/officeart/2005/8/layout/hierarchy1"/>
    <dgm:cxn modelId="{CB0C8362-0DE1-4E81-8B44-CB5E1EF83115}" type="presParOf" srcId="{E9A9CB72-B144-4101-A33A-7918D74D42B9}" destId="{AE6B6B0C-E85C-47AF-839D-294B8952F84B}" srcOrd="1" destOrd="0" presId="urn:microsoft.com/office/officeart/2005/8/layout/hierarchy1"/>
    <dgm:cxn modelId="{B486A5EF-6A71-4449-8998-D0801428E32E}" type="presParOf" srcId="{58C82DBC-BCC5-412B-A25E-92A4D90A7123}" destId="{8E4E8796-1C26-44F7-9D84-7DAB77083E2D}" srcOrd="1" destOrd="0" presId="urn:microsoft.com/office/officeart/2005/8/layout/hierarchy1"/>
    <dgm:cxn modelId="{C90DE35D-ABBC-41FB-9B00-DCD403D87CB5}" type="presParOf" srcId="{8E4E8796-1C26-44F7-9D84-7DAB77083E2D}" destId="{5833BDFB-B1B5-4770-A6DF-ED3B263EC534}" srcOrd="0" destOrd="0" presId="urn:microsoft.com/office/officeart/2005/8/layout/hierarchy1"/>
    <dgm:cxn modelId="{49541B20-136E-4B31-B3D9-96315FB06696}" type="presParOf" srcId="{8E4E8796-1C26-44F7-9D84-7DAB77083E2D}" destId="{EEA6DB48-31D6-49B0-B52E-DE420AFEB377}" srcOrd="1" destOrd="0" presId="urn:microsoft.com/office/officeart/2005/8/layout/hierarchy1"/>
    <dgm:cxn modelId="{C36BFCFA-D2E4-42BD-B572-6D6E9312D6ED}" type="presParOf" srcId="{EEA6DB48-31D6-49B0-B52E-DE420AFEB377}" destId="{40A36350-FA56-40C1-A4C6-40CB96DD5351}" srcOrd="0" destOrd="0" presId="urn:microsoft.com/office/officeart/2005/8/layout/hierarchy1"/>
    <dgm:cxn modelId="{5A8719DD-0866-4C46-9A32-395F255DA476}" type="presParOf" srcId="{40A36350-FA56-40C1-A4C6-40CB96DD5351}" destId="{ACFC3A5A-4D1D-4686-A0DE-BCA530471932}" srcOrd="0" destOrd="0" presId="urn:microsoft.com/office/officeart/2005/8/layout/hierarchy1"/>
    <dgm:cxn modelId="{1A547B38-A38D-41D1-94DE-596B82CE9D2A}" type="presParOf" srcId="{40A36350-FA56-40C1-A4C6-40CB96DD5351}" destId="{47E12388-334E-47F6-85F0-B396F78603A4}" srcOrd="1" destOrd="0" presId="urn:microsoft.com/office/officeart/2005/8/layout/hierarchy1"/>
    <dgm:cxn modelId="{D40BA64C-0EF2-402E-92BE-98A1360D2566}" type="presParOf" srcId="{EEA6DB48-31D6-49B0-B52E-DE420AFEB377}" destId="{3E4E7CC6-2200-42B9-82C4-BB9D9E2F9E76}" srcOrd="1" destOrd="0" presId="urn:microsoft.com/office/officeart/2005/8/layout/hierarchy1"/>
    <dgm:cxn modelId="{E9FBB3CE-1265-490D-A4D0-CCBFF2F8D542}" type="presParOf" srcId="{3E4E7CC6-2200-42B9-82C4-BB9D9E2F9E76}" destId="{776E4E9F-1534-45FD-BFE8-8B391DB4DF40}" srcOrd="0" destOrd="0" presId="urn:microsoft.com/office/officeart/2005/8/layout/hierarchy1"/>
    <dgm:cxn modelId="{D2CE11A8-E326-44C7-B689-1557CAB043A0}" type="presParOf" srcId="{3E4E7CC6-2200-42B9-82C4-BB9D9E2F9E76}" destId="{B42826F3-C9D5-4356-A2DB-043528B2B9D6}" srcOrd="1" destOrd="0" presId="urn:microsoft.com/office/officeart/2005/8/layout/hierarchy1"/>
    <dgm:cxn modelId="{4771AB22-7BE2-46A9-A2B9-26F25CD4BF75}" type="presParOf" srcId="{B42826F3-C9D5-4356-A2DB-043528B2B9D6}" destId="{D727C986-6EB0-4972-A61C-16AEEC60F2EE}" srcOrd="0" destOrd="0" presId="urn:microsoft.com/office/officeart/2005/8/layout/hierarchy1"/>
    <dgm:cxn modelId="{FBAAEFFE-0984-4EA7-AD32-9DDE0ECE4C0B}" type="presParOf" srcId="{D727C986-6EB0-4972-A61C-16AEEC60F2EE}" destId="{11BD85E7-1744-4BBC-8B0B-EE0C2C2CED17}" srcOrd="0" destOrd="0" presId="urn:microsoft.com/office/officeart/2005/8/layout/hierarchy1"/>
    <dgm:cxn modelId="{4530FAC5-04CE-4731-AE21-0AD5C5131E09}" type="presParOf" srcId="{D727C986-6EB0-4972-A61C-16AEEC60F2EE}" destId="{7DF7DBE3-7656-4845-A076-AF0251C232B3}" srcOrd="1" destOrd="0" presId="urn:microsoft.com/office/officeart/2005/8/layout/hierarchy1"/>
    <dgm:cxn modelId="{5D00ED3B-48F2-4E6A-87BE-75CAB28306D2}" type="presParOf" srcId="{B42826F3-C9D5-4356-A2DB-043528B2B9D6}" destId="{C53A03B2-5ECE-40FD-B249-CD141959A3B2}" srcOrd="1" destOrd="0" presId="urn:microsoft.com/office/officeart/2005/8/layout/hierarchy1"/>
    <dgm:cxn modelId="{1159AEB7-921C-41EF-BA1A-DD70AB8B5D93}" type="presParOf" srcId="{3E4E7CC6-2200-42B9-82C4-BB9D9E2F9E76}" destId="{10FDA244-C735-4184-96C7-D90650C2F4BF}" srcOrd="2" destOrd="0" presId="urn:microsoft.com/office/officeart/2005/8/layout/hierarchy1"/>
    <dgm:cxn modelId="{E8057AD3-6072-491D-84D8-D28851735390}" type="presParOf" srcId="{3E4E7CC6-2200-42B9-82C4-BB9D9E2F9E76}" destId="{DADF27D0-12F5-4E9C-9C9E-61B9F901964D}" srcOrd="3" destOrd="0" presId="urn:microsoft.com/office/officeart/2005/8/layout/hierarchy1"/>
    <dgm:cxn modelId="{9C055806-47BA-48D1-9A97-641218DCF477}" type="presParOf" srcId="{DADF27D0-12F5-4E9C-9C9E-61B9F901964D}" destId="{0FC009BF-2585-4428-826C-D0F5EA6222FA}" srcOrd="0" destOrd="0" presId="urn:microsoft.com/office/officeart/2005/8/layout/hierarchy1"/>
    <dgm:cxn modelId="{625BD3B8-E68D-47E8-94D0-644918E7696E}" type="presParOf" srcId="{0FC009BF-2585-4428-826C-D0F5EA6222FA}" destId="{E555691A-3946-4873-A3AF-43D57B927253}" srcOrd="0" destOrd="0" presId="urn:microsoft.com/office/officeart/2005/8/layout/hierarchy1"/>
    <dgm:cxn modelId="{B06A462F-0CFF-4812-B6D1-33918FC27465}" type="presParOf" srcId="{0FC009BF-2585-4428-826C-D0F5EA6222FA}" destId="{9D1D9A5C-D558-4E98-BF88-B176A8B66E96}" srcOrd="1" destOrd="0" presId="urn:microsoft.com/office/officeart/2005/8/layout/hierarchy1"/>
    <dgm:cxn modelId="{AD55737A-35EB-485F-AC48-5A4FA6CF8B47}" type="presParOf" srcId="{DADF27D0-12F5-4E9C-9C9E-61B9F901964D}" destId="{DF65D63D-C07F-4B31-A146-918127B62051}" srcOrd="1" destOrd="0" presId="urn:microsoft.com/office/officeart/2005/8/layout/hierarchy1"/>
    <dgm:cxn modelId="{72CFC7E3-AEAC-40BD-BA95-0AA5EFA1BAAF}" type="presParOf" srcId="{8E4E8796-1C26-44F7-9D84-7DAB77083E2D}" destId="{30FDF36A-DBED-48C6-9053-DC13EB85B24B}" srcOrd="2" destOrd="0" presId="urn:microsoft.com/office/officeart/2005/8/layout/hierarchy1"/>
    <dgm:cxn modelId="{43E03EBE-7273-43F8-A7BB-28ECFB45DC67}" type="presParOf" srcId="{8E4E8796-1C26-44F7-9D84-7DAB77083E2D}" destId="{84B74C1A-E942-496C-A1B6-4560BBA6CB8C}" srcOrd="3" destOrd="0" presId="urn:microsoft.com/office/officeart/2005/8/layout/hierarchy1"/>
    <dgm:cxn modelId="{B63B6B74-2442-42FB-B9C3-7CF6AB5ECE6F}" type="presParOf" srcId="{84B74C1A-E942-496C-A1B6-4560BBA6CB8C}" destId="{7B2C18FA-D0BA-4F4F-85C1-17859808D09D}" srcOrd="0" destOrd="0" presId="urn:microsoft.com/office/officeart/2005/8/layout/hierarchy1"/>
    <dgm:cxn modelId="{A1330133-651F-4CA0-A553-FB8D6A3A8DB4}" type="presParOf" srcId="{7B2C18FA-D0BA-4F4F-85C1-17859808D09D}" destId="{BB662C47-FC21-495B-8DFC-AD77D8DDFF0A}" srcOrd="0" destOrd="0" presId="urn:microsoft.com/office/officeart/2005/8/layout/hierarchy1"/>
    <dgm:cxn modelId="{CA87E3C4-BFD8-4794-8285-960E9D17352C}" type="presParOf" srcId="{7B2C18FA-D0BA-4F4F-85C1-17859808D09D}" destId="{859533B2-132E-4876-86DE-79FA754BCE5D}" srcOrd="1" destOrd="0" presId="urn:microsoft.com/office/officeart/2005/8/layout/hierarchy1"/>
    <dgm:cxn modelId="{F7335A3A-0FBD-4C3B-BCE1-B7F7B1E52549}" type="presParOf" srcId="{84B74C1A-E942-496C-A1B6-4560BBA6CB8C}" destId="{EF688AD6-D528-499B-92EE-42206BB0C435}" srcOrd="1" destOrd="0" presId="urn:microsoft.com/office/officeart/2005/8/layout/hierarchy1"/>
    <dgm:cxn modelId="{7A8B08AC-4BFD-4B3A-AE96-94F546AA7E10}" type="presParOf" srcId="{EF688AD6-D528-499B-92EE-42206BB0C435}" destId="{6AA28BD2-8466-4617-9236-64E72A65566B}" srcOrd="0" destOrd="0" presId="urn:microsoft.com/office/officeart/2005/8/layout/hierarchy1"/>
    <dgm:cxn modelId="{64FA427E-F257-4AD2-9F95-F805FE0B7223}" type="presParOf" srcId="{EF688AD6-D528-499B-92EE-42206BB0C435}" destId="{05B286E9-60C1-4E28-8204-12272006948D}" srcOrd="1" destOrd="0" presId="urn:microsoft.com/office/officeart/2005/8/layout/hierarchy1"/>
    <dgm:cxn modelId="{60B703EA-1789-4CC8-AE11-1DFDC7B1BA92}" type="presParOf" srcId="{05B286E9-60C1-4E28-8204-12272006948D}" destId="{C2A80EC0-3227-4CE9-BE30-85BE4C8255D9}" srcOrd="0" destOrd="0" presId="urn:microsoft.com/office/officeart/2005/8/layout/hierarchy1"/>
    <dgm:cxn modelId="{67DA8443-C580-4496-A64C-1847538BC6F9}" type="presParOf" srcId="{C2A80EC0-3227-4CE9-BE30-85BE4C8255D9}" destId="{81823DA0-575C-4040-A37E-50EF5254FB8E}" srcOrd="0" destOrd="0" presId="urn:microsoft.com/office/officeart/2005/8/layout/hierarchy1"/>
    <dgm:cxn modelId="{2AA59572-3D4F-4BA9-8D1B-5BC44F1BE3D5}" type="presParOf" srcId="{C2A80EC0-3227-4CE9-BE30-85BE4C8255D9}" destId="{28A7F025-7873-4D9C-9831-781447608BCB}" srcOrd="1" destOrd="0" presId="urn:microsoft.com/office/officeart/2005/8/layout/hierarchy1"/>
    <dgm:cxn modelId="{B98BF599-8B79-4BCC-AABA-5F23FA528E4A}" type="presParOf" srcId="{05B286E9-60C1-4E28-8204-12272006948D}" destId="{E230E9F0-AF51-469A-99C8-86E3087E943C}" srcOrd="1" destOrd="0" presId="urn:microsoft.com/office/officeart/2005/8/layout/hierarchy1"/>
    <dgm:cxn modelId="{6128CD07-7D0D-4A91-9B0E-92602E6828AB}" type="presParOf" srcId="{EF688AD6-D528-499B-92EE-42206BB0C435}" destId="{1AC03B6E-B0EF-483C-B2A4-810DE225D532}" srcOrd="2" destOrd="0" presId="urn:microsoft.com/office/officeart/2005/8/layout/hierarchy1"/>
    <dgm:cxn modelId="{F889DBDC-B39C-4FE6-839A-88B4A8C7E8DA}" type="presParOf" srcId="{EF688AD6-D528-499B-92EE-42206BB0C435}" destId="{1E93DAA8-647B-46D8-A902-31CF14129EF8}" srcOrd="3" destOrd="0" presId="urn:microsoft.com/office/officeart/2005/8/layout/hierarchy1"/>
    <dgm:cxn modelId="{03549E79-FE19-4CE6-A495-3BF9BEC43124}" type="presParOf" srcId="{1E93DAA8-647B-46D8-A902-31CF14129EF8}" destId="{BDDB17F1-0D1F-43A3-B72C-AE3CE3B654B7}" srcOrd="0" destOrd="0" presId="urn:microsoft.com/office/officeart/2005/8/layout/hierarchy1"/>
    <dgm:cxn modelId="{398FF9D5-8B69-47A2-B9D6-B5CBC2DB8B7F}" type="presParOf" srcId="{BDDB17F1-0D1F-43A3-B72C-AE3CE3B654B7}" destId="{4A57F282-EF91-4E21-B8ED-35633194DBBA}" srcOrd="0" destOrd="0" presId="urn:microsoft.com/office/officeart/2005/8/layout/hierarchy1"/>
    <dgm:cxn modelId="{32787D3F-9912-4186-828A-3E62785DD530}" type="presParOf" srcId="{BDDB17F1-0D1F-43A3-B72C-AE3CE3B654B7}" destId="{C9EC4013-2793-451F-875B-5454AABF17A7}" srcOrd="1" destOrd="0" presId="urn:microsoft.com/office/officeart/2005/8/layout/hierarchy1"/>
    <dgm:cxn modelId="{118C166B-A8A6-4C92-BCAE-3688FD34E7D9}" type="presParOf" srcId="{1E93DAA8-647B-46D8-A902-31CF14129EF8}" destId="{80EE16C0-C8DB-4145-93B0-5493F63F86F3}" srcOrd="1" destOrd="0" presId="urn:microsoft.com/office/officeart/2005/8/layout/hierarchy1"/>
    <dgm:cxn modelId="{239E2E6C-152E-4CD1-AC32-B96158B39C4D}" type="presParOf" srcId="{EF688AD6-D528-499B-92EE-42206BB0C435}" destId="{D5D7D9C3-EA46-464C-8BCC-CCACBE73FA5D}" srcOrd="4" destOrd="0" presId="urn:microsoft.com/office/officeart/2005/8/layout/hierarchy1"/>
    <dgm:cxn modelId="{7E85CD81-0EC7-4F64-A8F7-26BB1BF5A2E4}" type="presParOf" srcId="{EF688AD6-D528-499B-92EE-42206BB0C435}" destId="{5BD6AF21-9643-4A02-BFFC-9C11F39AD7F5}" srcOrd="5" destOrd="0" presId="urn:microsoft.com/office/officeart/2005/8/layout/hierarchy1"/>
    <dgm:cxn modelId="{C7F58758-2BE2-4F3F-A893-7B9139C7A9B5}" type="presParOf" srcId="{5BD6AF21-9643-4A02-BFFC-9C11F39AD7F5}" destId="{3AF32B57-D531-4A83-B7CD-D50C9C36A123}" srcOrd="0" destOrd="0" presId="urn:microsoft.com/office/officeart/2005/8/layout/hierarchy1"/>
    <dgm:cxn modelId="{826BC02B-7F8D-4BB9-B192-5CF3B8A011EE}" type="presParOf" srcId="{3AF32B57-D531-4A83-B7CD-D50C9C36A123}" destId="{2F90B01B-C1C7-4C12-9F9D-FEEAEE2CF988}" srcOrd="0" destOrd="0" presId="urn:microsoft.com/office/officeart/2005/8/layout/hierarchy1"/>
    <dgm:cxn modelId="{C2F918BD-589E-446A-AC7F-47DD63E9AB24}" type="presParOf" srcId="{3AF32B57-D531-4A83-B7CD-D50C9C36A123}" destId="{865FE4C7-396E-49C8-ACB6-5B8627566032}" srcOrd="1" destOrd="0" presId="urn:microsoft.com/office/officeart/2005/8/layout/hierarchy1"/>
    <dgm:cxn modelId="{A8FA517C-71C8-4005-9491-A6ABCDD52917}" type="presParOf" srcId="{5BD6AF21-9643-4A02-BFFC-9C11F39AD7F5}" destId="{EA156830-83E2-4C10-BFD4-B3D613BA154F}" srcOrd="1" destOrd="0" presId="urn:microsoft.com/office/officeart/2005/8/layout/hierarchy1"/>
    <dgm:cxn modelId="{E9C6BD27-CCC8-4E76-99A8-763FD90C6F97}" type="presParOf" srcId="{EF688AD6-D528-499B-92EE-42206BB0C435}" destId="{AF50056A-89FB-45B5-9790-7DE5E68DEC1D}" srcOrd="6" destOrd="0" presId="urn:microsoft.com/office/officeart/2005/8/layout/hierarchy1"/>
    <dgm:cxn modelId="{E4A3A3A2-F884-4945-B613-19C485BB9EC7}" type="presParOf" srcId="{EF688AD6-D528-499B-92EE-42206BB0C435}" destId="{0573DA76-D854-4DF6-ABBA-615D5D9B70CA}" srcOrd="7" destOrd="0" presId="urn:microsoft.com/office/officeart/2005/8/layout/hierarchy1"/>
    <dgm:cxn modelId="{DE54B81E-652A-4B38-8980-E266389AADAF}" type="presParOf" srcId="{0573DA76-D854-4DF6-ABBA-615D5D9B70CA}" destId="{69F2D400-CFFC-46BA-8C09-7ED401785B81}" srcOrd="0" destOrd="0" presId="urn:microsoft.com/office/officeart/2005/8/layout/hierarchy1"/>
    <dgm:cxn modelId="{CD64C5B7-09D3-4449-8E2D-739BC1EFD2A7}" type="presParOf" srcId="{69F2D400-CFFC-46BA-8C09-7ED401785B81}" destId="{5611333F-AD78-4FB0-913C-2CC57BE23CAE}" srcOrd="0" destOrd="0" presId="urn:microsoft.com/office/officeart/2005/8/layout/hierarchy1"/>
    <dgm:cxn modelId="{47AFBEE9-A7CD-4A7A-A356-AA5F3349ACC8}" type="presParOf" srcId="{69F2D400-CFFC-46BA-8C09-7ED401785B81}" destId="{3BC0ABD4-E55C-4ADB-93F9-D780B5886C2B}" srcOrd="1" destOrd="0" presId="urn:microsoft.com/office/officeart/2005/8/layout/hierarchy1"/>
    <dgm:cxn modelId="{CBE13BFE-2D41-4FF2-8C28-68B319B6AA35}" type="presParOf" srcId="{0573DA76-D854-4DF6-ABBA-615D5D9B70CA}" destId="{C10803C7-9EA7-4A64-82D3-83CCE278690F}" srcOrd="1" destOrd="0" presId="urn:microsoft.com/office/officeart/2005/8/layout/hierarchy1"/>
    <dgm:cxn modelId="{4EF6B7BA-E35A-482C-980B-980A75774330}" type="presParOf" srcId="{AAC94B9E-4896-4E58-915E-335856B347F8}" destId="{C032A4CA-24F9-46D0-8B04-7D774373E075}" srcOrd="2" destOrd="0" presId="urn:microsoft.com/office/officeart/2005/8/layout/hierarchy1"/>
    <dgm:cxn modelId="{964AA09B-D771-4C85-9F81-74447C26C7E3}" type="presParOf" srcId="{AAC94B9E-4896-4E58-915E-335856B347F8}" destId="{58336949-A35C-4CC4-93E8-21A49FB51425}" srcOrd="3" destOrd="0" presId="urn:microsoft.com/office/officeart/2005/8/layout/hierarchy1"/>
    <dgm:cxn modelId="{75CDCA1B-753D-4341-9DF7-E920E10783D3}" type="presParOf" srcId="{58336949-A35C-4CC4-93E8-21A49FB51425}" destId="{E42EC032-37B8-4E90-8561-C70DF25960A6}" srcOrd="0" destOrd="0" presId="urn:microsoft.com/office/officeart/2005/8/layout/hierarchy1"/>
    <dgm:cxn modelId="{5F78579C-DF04-4CF4-8092-1B69D0790E5D}" type="presParOf" srcId="{E42EC032-37B8-4E90-8561-C70DF25960A6}" destId="{EB2B40E5-EEE9-41AD-9D46-1AEE89811893}" srcOrd="0" destOrd="0" presId="urn:microsoft.com/office/officeart/2005/8/layout/hierarchy1"/>
    <dgm:cxn modelId="{6A286092-41C3-45EF-82D0-8C2C4D341DE4}" type="presParOf" srcId="{E42EC032-37B8-4E90-8561-C70DF25960A6}" destId="{DFE3B7FD-5DB1-433A-B14C-F7AE4FFF638B}" srcOrd="1" destOrd="0" presId="urn:microsoft.com/office/officeart/2005/8/layout/hierarchy1"/>
    <dgm:cxn modelId="{5D1E10ED-57B0-4B5D-89F5-95DE6B15AEEA}" type="presParOf" srcId="{58336949-A35C-4CC4-93E8-21A49FB51425}" destId="{B5E1E76B-151B-41A6-87E6-CBD6E47C45B7}" srcOrd="1" destOrd="0" presId="urn:microsoft.com/office/officeart/2005/8/layout/hierarchy1"/>
    <dgm:cxn modelId="{EB90046A-2452-4AB2-945D-6EA9F2A466DF}" type="presParOf" srcId="{B5E1E76B-151B-41A6-87E6-CBD6E47C45B7}" destId="{92880C5A-77E0-465D-8944-DD4455D2E19B}" srcOrd="0" destOrd="0" presId="urn:microsoft.com/office/officeart/2005/8/layout/hierarchy1"/>
    <dgm:cxn modelId="{AE9A573B-E74D-4C24-BEDD-A4F7D9736A09}" type="presParOf" srcId="{B5E1E76B-151B-41A6-87E6-CBD6E47C45B7}" destId="{CDF6E50C-4831-419F-B233-B4919AD7A7C7}" srcOrd="1" destOrd="0" presId="urn:microsoft.com/office/officeart/2005/8/layout/hierarchy1"/>
    <dgm:cxn modelId="{165393E7-C52F-407B-AE84-D9398B44E26A}" type="presParOf" srcId="{CDF6E50C-4831-419F-B233-B4919AD7A7C7}" destId="{90310A96-85B6-47E2-A3D0-B4F0D4817F62}" srcOrd="0" destOrd="0" presId="urn:microsoft.com/office/officeart/2005/8/layout/hierarchy1"/>
    <dgm:cxn modelId="{D4618F00-9D0F-44C5-B541-9F2FE4C3738E}" type="presParOf" srcId="{90310A96-85B6-47E2-A3D0-B4F0D4817F62}" destId="{A390848E-831F-41F1-AD32-482E971E3A15}" srcOrd="0" destOrd="0" presId="urn:microsoft.com/office/officeart/2005/8/layout/hierarchy1"/>
    <dgm:cxn modelId="{2F22521C-7F42-4D73-B13F-5A9477257492}" type="presParOf" srcId="{90310A96-85B6-47E2-A3D0-B4F0D4817F62}" destId="{00308437-3E6D-4F54-B1B4-68FC3B20335D}" srcOrd="1" destOrd="0" presId="urn:microsoft.com/office/officeart/2005/8/layout/hierarchy1"/>
    <dgm:cxn modelId="{931CF48C-0CD3-4F6F-A294-53FFFD67B77F}" type="presParOf" srcId="{CDF6E50C-4831-419F-B233-B4919AD7A7C7}" destId="{2A38FCDB-CBD6-406E-9131-667FED3B8D25}" srcOrd="1" destOrd="0" presId="urn:microsoft.com/office/officeart/2005/8/layout/hierarchy1"/>
    <dgm:cxn modelId="{67AD7C4C-1CFC-4EBF-8CA3-A8A8F945A68A}" type="presParOf" srcId="{2A38FCDB-CBD6-406E-9131-667FED3B8D25}" destId="{1AFF5218-F91E-4AEB-818E-DE0FA4C5A9A8}" srcOrd="0" destOrd="0" presId="urn:microsoft.com/office/officeart/2005/8/layout/hierarchy1"/>
    <dgm:cxn modelId="{6D907D44-9672-47F9-88B7-C4161E27E2E5}" type="presParOf" srcId="{2A38FCDB-CBD6-406E-9131-667FED3B8D25}" destId="{38788224-E284-4A74-8EEB-97DA2BD219BF}" srcOrd="1" destOrd="0" presId="urn:microsoft.com/office/officeart/2005/8/layout/hierarchy1"/>
    <dgm:cxn modelId="{E32EEA97-7050-484D-AFE4-AA2F6FA9E71C}" type="presParOf" srcId="{38788224-E284-4A74-8EEB-97DA2BD219BF}" destId="{8241C2E1-CF91-40CE-957B-A689884CD303}" srcOrd="0" destOrd="0" presId="urn:microsoft.com/office/officeart/2005/8/layout/hierarchy1"/>
    <dgm:cxn modelId="{8A080EB0-0215-440D-A735-ACC16B95A3C3}" type="presParOf" srcId="{8241C2E1-CF91-40CE-957B-A689884CD303}" destId="{F647C11C-BEB3-480D-B639-E01A86B54FAC}" srcOrd="0" destOrd="0" presId="urn:microsoft.com/office/officeart/2005/8/layout/hierarchy1"/>
    <dgm:cxn modelId="{541BCDEC-A25F-4580-9150-6FF112340A8D}" type="presParOf" srcId="{8241C2E1-CF91-40CE-957B-A689884CD303}" destId="{FB9B8608-CBD7-4DFA-AB0B-19E13DD206BA}" srcOrd="1" destOrd="0" presId="urn:microsoft.com/office/officeart/2005/8/layout/hierarchy1"/>
    <dgm:cxn modelId="{37A16A94-DC63-4256-8D2E-281B9BD754FE}" type="presParOf" srcId="{38788224-E284-4A74-8EEB-97DA2BD219BF}" destId="{18DD78BB-E4AA-446E-B0A6-98CD47D0EB7C}" srcOrd="1" destOrd="0" presId="urn:microsoft.com/office/officeart/2005/8/layout/hierarchy1"/>
    <dgm:cxn modelId="{479A1A47-0F31-4E8F-B415-CC3AB45C1C5D}" type="presParOf" srcId="{B5E1E76B-151B-41A6-87E6-CBD6E47C45B7}" destId="{ACF8D515-D748-4DB1-A76F-75CA21E648B0}" srcOrd="2" destOrd="0" presId="urn:microsoft.com/office/officeart/2005/8/layout/hierarchy1"/>
    <dgm:cxn modelId="{B80E23FC-D34F-4C3F-8CFF-D8DDAEC51CEA}" type="presParOf" srcId="{B5E1E76B-151B-41A6-87E6-CBD6E47C45B7}" destId="{A8AF4A88-3679-48A0-8F30-E0E3EB9C581B}" srcOrd="3" destOrd="0" presId="urn:microsoft.com/office/officeart/2005/8/layout/hierarchy1"/>
    <dgm:cxn modelId="{E0D55AB2-56FB-4245-98F1-D1420D687B56}" type="presParOf" srcId="{A8AF4A88-3679-48A0-8F30-E0E3EB9C581B}" destId="{4CBCF702-41BB-4C78-B545-413877DA37F2}" srcOrd="0" destOrd="0" presId="urn:microsoft.com/office/officeart/2005/8/layout/hierarchy1"/>
    <dgm:cxn modelId="{98DBDB48-36B9-4CA7-8462-AFBB4367D6D6}" type="presParOf" srcId="{4CBCF702-41BB-4C78-B545-413877DA37F2}" destId="{E1EE3AE8-A4C5-4165-862B-97A3CC817ECB}" srcOrd="0" destOrd="0" presId="urn:microsoft.com/office/officeart/2005/8/layout/hierarchy1"/>
    <dgm:cxn modelId="{DAF42946-F4CB-4B29-AE51-5EFE1B1CDF29}" type="presParOf" srcId="{4CBCF702-41BB-4C78-B545-413877DA37F2}" destId="{1E25B71B-BE08-419C-9C40-2F6EF70B2B5C}" srcOrd="1" destOrd="0" presId="urn:microsoft.com/office/officeart/2005/8/layout/hierarchy1"/>
    <dgm:cxn modelId="{36D56847-4FDB-4D71-BB25-25121A6D5CBE}" type="presParOf" srcId="{A8AF4A88-3679-48A0-8F30-E0E3EB9C581B}" destId="{F1F77086-8A98-4EA4-8337-242D4D4E92A4}" srcOrd="1" destOrd="0" presId="urn:microsoft.com/office/officeart/2005/8/layout/hierarchy1"/>
    <dgm:cxn modelId="{8BE8FB77-9345-49E5-B6D1-91CBE75B4B22}" type="presParOf" srcId="{F1F77086-8A98-4EA4-8337-242D4D4E92A4}" destId="{F53BD7AA-4A5E-41F2-A1FB-239393C73B49}" srcOrd="0" destOrd="0" presId="urn:microsoft.com/office/officeart/2005/8/layout/hierarchy1"/>
    <dgm:cxn modelId="{F5724E94-9997-4886-9787-8FE2837F14BD}" type="presParOf" srcId="{F1F77086-8A98-4EA4-8337-242D4D4E92A4}" destId="{4E390E02-842C-4253-8E86-02D379BF087A}" srcOrd="1" destOrd="0" presId="urn:microsoft.com/office/officeart/2005/8/layout/hierarchy1"/>
    <dgm:cxn modelId="{B12AB3AE-5570-4DF9-A8B2-43E6E8D97C93}" type="presParOf" srcId="{4E390E02-842C-4253-8E86-02D379BF087A}" destId="{DA78B325-00DC-49EC-8CA8-9262E2193699}" srcOrd="0" destOrd="0" presId="urn:microsoft.com/office/officeart/2005/8/layout/hierarchy1"/>
    <dgm:cxn modelId="{AF418C85-721D-45B0-8C12-5C02F1CB6E2F}" type="presParOf" srcId="{DA78B325-00DC-49EC-8CA8-9262E2193699}" destId="{919323A2-26E6-430B-BB80-E5D6ECF51750}" srcOrd="0" destOrd="0" presId="urn:microsoft.com/office/officeart/2005/8/layout/hierarchy1"/>
    <dgm:cxn modelId="{E2C18985-9F49-43BA-ACAE-C04A1999C70A}" type="presParOf" srcId="{DA78B325-00DC-49EC-8CA8-9262E2193699}" destId="{46715CD2-3CF8-4D44-8A7C-E04101E6D442}" srcOrd="1" destOrd="0" presId="urn:microsoft.com/office/officeart/2005/8/layout/hierarchy1"/>
    <dgm:cxn modelId="{D48654FE-629B-4EF6-8FA7-B4A15D438669}" type="presParOf" srcId="{4E390E02-842C-4253-8E86-02D379BF087A}" destId="{128FE2EC-BC9F-4E8C-83C7-C5DFAED6C96D}" srcOrd="1" destOrd="0" presId="urn:microsoft.com/office/officeart/2005/8/layout/hierarchy1"/>
    <dgm:cxn modelId="{3950877E-F980-4B3E-B62A-ED0419570847}" type="presParOf" srcId="{B5E1E76B-151B-41A6-87E6-CBD6E47C45B7}" destId="{4AF160B8-C32A-49F3-84DE-270264642A36}" srcOrd="4" destOrd="0" presId="urn:microsoft.com/office/officeart/2005/8/layout/hierarchy1"/>
    <dgm:cxn modelId="{26DFC6A9-6A8B-480E-8F67-589921978F2D}" type="presParOf" srcId="{B5E1E76B-151B-41A6-87E6-CBD6E47C45B7}" destId="{85A8EB79-646B-4B14-BA3D-9103CE595215}" srcOrd="5" destOrd="0" presId="urn:microsoft.com/office/officeart/2005/8/layout/hierarchy1"/>
    <dgm:cxn modelId="{A34AFAE5-68CC-410B-8981-B13C703A0D9B}" type="presParOf" srcId="{85A8EB79-646B-4B14-BA3D-9103CE595215}" destId="{5F5832C6-C61D-455A-B8CF-A970122F720C}" srcOrd="0" destOrd="0" presId="urn:microsoft.com/office/officeart/2005/8/layout/hierarchy1"/>
    <dgm:cxn modelId="{EB04AEC6-12A6-41D9-A7B2-605F8E61769E}" type="presParOf" srcId="{5F5832C6-C61D-455A-B8CF-A970122F720C}" destId="{1FD2D622-B9DD-49CE-86C7-5BD1C190C323}" srcOrd="0" destOrd="0" presId="urn:microsoft.com/office/officeart/2005/8/layout/hierarchy1"/>
    <dgm:cxn modelId="{D5001A56-1504-4180-98BF-4AC98B38640F}" type="presParOf" srcId="{5F5832C6-C61D-455A-B8CF-A970122F720C}" destId="{F87D8DF1-0226-4AD0-B05E-090FC3DB5245}" srcOrd="1" destOrd="0" presId="urn:microsoft.com/office/officeart/2005/8/layout/hierarchy1"/>
    <dgm:cxn modelId="{88A895DD-11C5-455E-8995-A3E31912DA74}" type="presParOf" srcId="{85A8EB79-646B-4B14-BA3D-9103CE595215}" destId="{B0511761-A800-4B74-93C4-4AE7110A8044}" srcOrd="1" destOrd="0" presId="urn:microsoft.com/office/officeart/2005/8/layout/hierarchy1"/>
    <dgm:cxn modelId="{ADF91C65-BFC2-4755-9672-53B712D91A53}" type="presParOf" srcId="{B0511761-A800-4B74-93C4-4AE7110A8044}" destId="{CE717767-3753-499C-9BA0-FE83A53D7322}" srcOrd="0" destOrd="0" presId="urn:microsoft.com/office/officeart/2005/8/layout/hierarchy1"/>
    <dgm:cxn modelId="{82EFDF19-3E99-4020-A129-EBAB02652F80}" type="presParOf" srcId="{B0511761-A800-4B74-93C4-4AE7110A8044}" destId="{0B2B6F85-5DF3-4771-B960-1DC704ECEDD7}" srcOrd="1" destOrd="0" presId="urn:microsoft.com/office/officeart/2005/8/layout/hierarchy1"/>
    <dgm:cxn modelId="{946F1769-B2C2-4EBF-8528-11DBD921B9B6}" type="presParOf" srcId="{0B2B6F85-5DF3-4771-B960-1DC704ECEDD7}" destId="{771FB0F5-9CDF-4AC4-9AFD-E374CE82F132}" srcOrd="0" destOrd="0" presId="urn:microsoft.com/office/officeart/2005/8/layout/hierarchy1"/>
    <dgm:cxn modelId="{D9D68195-EA65-406B-8F9E-181C4D2A2244}" type="presParOf" srcId="{771FB0F5-9CDF-4AC4-9AFD-E374CE82F132}" destId="{3916D065-1397-4BB8-B199-EFEFDCC6BD45}" srcOrd="0" destOrd="0" presId="urn:microsoft.com/office/officeart/2005/8/layout/hierarchy1"/>
    <dgm:cxn modelId="{F6E5BC11-BD6D-4D84-83A8-F44E30E9AA72}" type="presParOf" srcId="{771FB0F5-9CDF-4AC4-9AFD-E374CE82F132}" destId="{385B2CFC-FF5D-418E-969A-8E3DA16DBB35}" srcOrd="1" destOrd="0" presId="urn:microsoft.com/office/officeart/2005/8/layout/hierarchy1"/>
    <dgm:cxn modelId="{76325D60-BD36-41B8-AE10-9FB735547980}" type="presParOf" srcId="{0B2B6F85-5DF3-4771-B960-1DC704ECEDD7}" destId="{4FA6E238-75B8-4023-8BBA-897D7061CC3A}" srcOrd="1" destOrd="0" presId="urn:microsoft.com/office/officeart/2005/8/layout/hierarchy1"/>
    <dgm:cxn modelId="{3CDC1DA8-5FDA-4119-BA74-550B031F1741}" type="presParOf" srcId="{B5E1E76B-151B-41A6-87E6-CBD6E47C45B7}" destId="{50D16163-F969-48C1-9C91-8BADFE259A1E}" srcOrd="6" destOrd="0" presId="urn:microsoft.com/office/officeart/2005/8/layout/hierarchy1"/>
    <dgm:cxn modelId="{5F9BA937-080E-4AE2-90DF-D086AE1BE80D}" type="presParOf" srcId="{B5E1E76B-151B-41A6-87E6-CBD6E47C45B7}" destId="{8DDD30C6-1676-435C-846A-F2B1E24BF300}" srcOrd="7" destOrd="0" presId="urn:microsoft.com/office/officeart/2005/8/layout/hierarchy1"/>
    <dgm:cxn modelId="{69FA1814-52FD-4B03-AA1A-15C0C3342408}" type="presParOf" srcId="{8DDD30C6-1676-435C-846A-F2B1E24BF300}" destId="{0AEA624F-165A-49A0-B7DC-842E78370655}" srcOrd="0" destOrd="0" presId="urn:microsoft.com/office/officeart/2005/8/layout/hierarchy1"/>
    <dgm:cxn modelId="{302FD9F7-327E-4D98-B690-599622DA5AD2}" type="presParOf" srcId="{0AEA624F-165A-49A0-B7DC-842E78370655}" destId="{3A460B89-8113-41E5-AB24-F76EB9FAA447}" srcOrd="0" destOrd="0" presId="urn:microsoft.com/office/officeart/2005/8/layout/hierarchy1"/>
    <dgm:cxn modelId="{674EE006-F463-4D20-B745-5FBB42B39AC5}" type="presParOf" srcId="{0AEA624F-165A-49A0-B7DC-842E78370655}" destId="{32939585-4237-4508-B356-7EC772790B9D}" srcOrd="1" destOrd="0" presId="urn:microsoft.com/office/officeart/2005/8/layout/hierarchy1"/>
    <dgm:cxn modelId="{537747C7-3E3D-4AD2-BBAF-78B37422B651}" type="presParOf" srcId="{8DDD30C6-1676-435C-846A-F2B1E24BF300}" destId="{447399D4-C8CF-4433-861D-BA07BD59AE33}" srcOrd="1" destOrd="0" presId="urn:microsoft.com/office/officeart/2005/8/layout/hierarchy1"/>
    <dgm:cxn modelId="{1D1829CA-C02E-4743-A53F-21F99F88ECE9}" type="presParOf" srcId="{447399D4-C8CF-4433-861D-BA07BD59AE33}" destId="{E95F4790-8D00-4AB5-95B9-85AAD6C1371D}" srcOrd="0" destOrd="0" presId="urn:microsoft.com/office/officeart/2005/8/layout/hierarchy1"/>
    <dgm:cxn modelId="{1BB48472-6D5A-4A16-99F9-E4603233E94E}" type="presParOf" srcId="{447399D4-C8CF-4433-861D-BA07BD59AE33}" destId="{0D2C1F85-5ECF-4C7F-BD85-385387899481}" srcOrd="1" destOrd="0" presId="urn:microsoft.com/office/officeart/2005/8/layout/hierarchy1"/>
    <dgm:cxn modelId="{53032A4C-4BE0-421A-A281-4FA2650FEE44}" type="presParOf" srcId="{0D2C1F85-5ECF-4C7F-BD85-385387899481}" destId="{F0CBF62F-F224-486C-80F7-85D43C6765AE}" srcOrd="0" destOrd="0" presId="urn:microsoft.com/office/officeart/2005/8/layout/hierarchy1"/>
    <dgm:cxn modelId="{C73278FD-AECA-495C-B820-D7CA7B3571F5}" type="presParOf" srcId="{F0CBF62F-F224-486C-80F7-85D43C6765AE}" destId="{C4B95772-A708-4D9A-9D3B-CB6413A99F23}" srcOrd="0" destOrd="0" presId="urn:microsoft.com/office/officeart/2005/8/layout/hierarchy1"/>
    <dgm:cxn modelId="{3DEDB283-D113-40EF-8E0E-65286EFF51C7}" type="presParOf" srcId="{F0CBF62F-F224-486C-80F7-85D43C6765AE}" destId="{55824DB7-7BE8-4B2F-8516-7DA1E552C456}" srcOrd="1" destOrd="0" presId="urn:microsoft.com/office/officeart/2005/8/layout/hierarchy1"/>
    <dgm:cxn modelId="{6D987F5E-6D09-4E2E-9A82-51D7E1D9A525}" type="presParOf" srcId="{0D2C1F85-5ECF-4C7F-BD85-385387899481}" destId="{5741EE25-53D9-4715-A3C8-AA1EE7496CF9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25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3849B98C-A81C-4080-8E5E-6DF3C071B24D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439421B2-E91F-46F3-9BFE-F93854ECB33C}">
      <dgm:prSet phldrT="[Texto]" custT="1"/>
      <dgm:spPr/>
      <dgm:t>
        <a:bodyPr/>
        <a:lstStyle/>
        <a:p>
          <a:r>
            <a:rPr lang="es-MX" sz="1200" b="1"/>
            <a:t>Gestión de costos para sistema de control de Proteco Food</a:t>
          </a:r>
        </a:p>
      </dgm:t>
    </dgm:pt>
    <dgm:pt modelId="{1B2DDD89-8CCD-46F4-B648-1E181D96B4C0}" type="parTrans" cxnId="{81A0928C-E987-4F0D-8B85-B1BFF2CB79C2}">
      <dgm:prSet/>
      <dgm:spPr/>
      <dgm:t>
        <a:bodyPr/>
        <a:lstStyle/>
        <a:p>
          <a:endParaRPr lang="es-MX"/>
        </a:p>
      </dgm:t>
    </dgm:pt>
    <dgm:pt modelId="{CFF2E84E-4FAC-46BA-8928-E01CB708635B}" type="sibTrans" cxnId="{81A0928C-E987-4F0D-8B85-B1BFF2CB79C2}">
      <dgm:prSet/>
      <dgm:spPr/>
      <dgm:t>
        <a:bodyPr/>
        <a:lstStyle/>
        <a:p>
          <a:endParaRPr lang="es-MX"/>
        </a:p>
      </dgm:t>
    </dgm:pt>
    <dgm:pt modelId="{FF6E1757-6C3C-41FB-A991-029A11DD97B1}">
      <dgm:prSet phldrT="[Texto]" custT="1"/>
      <dgm:spPr/>
      <dgm:t>
        <a:bodyPr/>
        <a:lstStyle/>
        <a:p>
          <a:pPr algn="ctr"/>
          <a:r>
            <a:rPr lang="es-MX" sz="800" b="1"/>
            <a:t>Estimar los costos</a:t>
          </a:r>
        </a:p>
        <a:p>
          <a:pPr algn="l"/>
          <a:r>
            <a:rPr lang="es-MX" sz="800"/>
            <a:t>Entradas:</a:t>
          </a:r>
        </a:p>
        <a:p>
          <a:pPr algn="l"/>
          <a:r>
            <a:rPr lang="es-MX" sz="800"/>
            <a:t>	Documento WBS.</a:t>
          </a:r>
        </a:p>
        <a:p>
          <a:pPr algn="l"/>
          <a:r>
            <a:rPr lang="es-MX" sz="800"/>
            <a:t>	Documento RBS.</a:t>
          </a:r>
        </a:p>
        <a:p>
          <a:pPr algn="l"/>
          <a:r>
            <a:rPr lang="es-MX" sz="800"/>
            <a:t>Herramientas y técnicas: </a:t>
          </a:r>
        </a:p>
        <a:p>
          <a:pPr algn="l"/>
          <a:r>
            <a:rPr lang="es-MX" sz="800"/>
            <a:t>	Aritmética sencilla.</a:t>
          </a:r>
        </a:p>
        <a:p>
          <a:pPr algn="l"/>
          <a:r>
            <a:rPr lang="es-MX" sz="800"/>
            <a:t>	Investigación.</a:t>
          </a:r>
        </a:p>
        <a:p>
          <a:pPr algn="l"/>
          <a:r>
            <a:rPr lang="es-MX" sz="800"/>
            <a:t> Salidas:</a:t>
          </a:r>
        </a:p>
        <a:p>
          <a:pPr algn="l"/>
          <a:r>
            <a:rPr lang="es-MX" sz="800"/>
            <a:t>	Estimaciones de costos.</a:t>
          </a:r>
        </a:p>
      </dgm:t>
    </dgm:pt>
    <dgm:pt modelId="{BCC05606-C5DB-4856-BB81-77F18872FFCE}" type="parTrans" cxnId="{CFC56236-4124-478D-B788-B4C66A026A9E}">
      <dgm:prSet/>
      <dgm:spPr/>
      <dgm:t>
        <a:bodyPr/>
        <a:lstStyle/>
        <a:p>
          <a:endParaRPr lang="es-MX"/>
        </a:p>
      </dgm:t>
    </dgm:pt>
    <dgm:pt modelId="{7C9099E2-6F8E-4A4B-A6E2-0753369E161D}" type="sibTrans" cxnId="{CFC56236-4124-478D-B788-B4C66A026A9E}">
      <dgm:prSet/>
      <dgm:spPr/>
      <dgm:t>
        <a:bodyPr/>
        <a:lstStyle/>
        <a:p>
          <a:endParaRPr lang="es-MX"/>
        </a:p>
      </dgm:t>
    </dgm:pt>
    <dgm:pt modelId="{CBD9E477-E597-493E-96EF-4BAA05B4737E}">
      <dgm:prSet phldrT="[Texto]" custT="1"/>
      <dgm:spPr/>
      <dgm:t>
        <a:bodyPr/>
        <a:lstStyle/>
        <a:p>
          <a:pPr algn="ctr"/>
          <a:r>
            <a:rPr lang="es-MX" sz="800" b="1"/>
            <a:t>Determinar el presupuesto.</a:t>
          </a:r>
        </a:p>
        <a:p>
          <a:pPr algn="l"/>
          <a:r>
            <a:rPr lang="es-MX" sz="800"/>
            <a:t>Entradas:</a:t>
          </a:r>
        </a:p>
        <a:p>
          <a:pPr algn="l"/>
          <a:r>
            <a:rPr lang="es-MX" sz="800"/>
            <a:t>	Estimaciones de costos.</a:t>
          </a:r>
        </a:p>
        <a:p>
          <a:pPr algn="l"/>
          <a:r>
            <a:rPr lang="es-MX" sz="800"/>
            <a:t>	</a:t>
          </a:r>
          <a:r>
            <a:rPr lang="es-MX" sz="800"/>
            <a:t>Documento WBS.</a:t>
          </a:r>
        </a:p>
        <a:p>
          <a:pPr algn="l"/>
          <a:r>
            <a:rPr lang="es-MX" sz="800"/>
            <a:t>	Documento RBS.</a:t>
          </a:r>
          <a:endParaRPr lang="es-MX" sz="800"/>
        </a:p>
        <a:p>
          <a:pPr algn="l"/>
          <a:r>
            <a:rPr lang="es-MX" sz="800"/>
            <a:t>Herramientas y técnicas: </a:t>
          </a:r>
        </a:p>
        <a:p>
          <a:pPr algn="l"/>
          <a:r>
            <a:rPr lang="es-MX" sz="800"/>
            <a:t>	Cálculos detallados.</a:t>
          </a:r>
        </a:p>
        <a:p>
          <a:pPr algn="l"/>
          <a:r>
            <a:rPr lang="es-MX" sz="800"/>
            <a:t>	Investigación a fondo.</a:t>
          </a:r>
        </a:p>
        <a:p>
          <a:pPr algn="l"/>
          <a:r>
            <a:rPr lang="es-MX" sz="800"/>
            <a:t>	Consultas a recursos 	humanos.</a:t>
          </a:r>
        </a:p>
        <a:p>
          <a:pPr algn="l"/>
          <a:r>
            <a:rPr lang="es-MX" sz="800"/>
            <a:t>Salidas:</a:t>
          </a:r>
        </a:p>
        <a:p>
          <a:pPr algn="l"/>
          <a:r>
            <a:rPr lang="es-MX" sz="800"/>
            <a:t>	Actualizaciones al acta 	constitutiva.</a:t>
          </a:r>
        </a:p>
      </dgm:t>
    </dgm:pt>
    <dgm:pt modelId="{7CED30B3-2742-47CC-AE73-23CAF007C059}" type="parTrans" cxnId="{98D401C5-E347-452D-9700-71D07E37BEE8}">
      <dgm:prSet/>
      <dgm:spPr/>
      <dgm:t>
        <a:bodyPr/>
        <a:lstStyle/>
        <a:p>
          <a:endParaRPr lang="es-MX"/>
        </a:p>
      </dgm:t>
    </dgm:pt>
    <dgm:pt modelId="{EC897D0F-9ABD-4F2E-BF53-147BBF6E671C}" type="sibTrans" cxnId="{98D401C5-E347-452D-9700-71D07E37BEE8}">
      <dgm:prSet/>
      <dgm:spPr/>
      <dgm:t>
        <a:bodyPr/>
        <a:lstStyle/>
        <a:p>
          <a:endParaRPr lang="es-MX"/>
        </a:p>
      </dgm:t>
    </dgm:pt>
    <dgm:pt modelId="{CD2BB7B9-549A-4BBE-8651-ADF389ACE448}">
      <dgm:prSet phldrT="[Texto]" custT="1"/>
      <dgm:spPr/>
      <dgm:t>
        <a:bodyPr/>
        <a:lstStyle/>
        <a:p>
          <a:pPr algn="l"/>
          <a:r>
            <a:rPr lang="es-MX" sz="800" b="1"/>
            <a:t>Controlar los costos.</a:t>
          </a:r>
        </a:p>
        <a:p>
          <a:pPr algn="l"/>
          <a:r>
            <a:rPr lang="es-MX" sz="800"/>
            <a:t>Entradas:</a:t>
          </a:r>
        </a:p>
        <a:p>
          <a:pPr algn="l"/>
          <a:r>
            <a:rPr lang="es-MX" sz="800"/>
            <a:t>	Acta constitutiva.</a:t>
          </a:r>
        </a:p>
        <a:p>
          <a:pPr algn="l"/>
          <a:r>
            <a:rPr lang="es-MX" sz="800"/>
            <a:t>	Activos de la organización.</a:t>
          </a:r>
        </a:p>
        <a:p>
          <a:pPr algn="l"/>
          <a:r>
            <a:rPr lang="es-MX" sz="800"/>
            <a:t>Herramientas y técnicas: </a:t>
          </a:r>
        </a:p>
        <a:p>
          <a:pPr algn="l"/>
          <a:r>
            <a:rPr lang="es-MX" sz="800"/>
            <a:t>	Visión a futuro.</a:t>
          </a:r>
        </a:p>
        <a:p>
          <a:pPr algn="l"/>
          <a:r>
            <a:rPr lang="es-MX" sz="800"/>
            <a:t>	Análisis del desempeño.</a:t>
          </a:r>
        </a:p>
        <a:p>
          <a:pPr algn="l"/>
          <a:r>
            <a:rPr lang="es-MX" sz="800"/>
            <a:t>	Contaduría sobre los activos.</a:t>
          </a:r>
        </a:p>
        <a:p>
          <a:pPr algn="l"/>
          <a:r>
            <a:rPr lang="es-MX" sz="800"/>
            <a:t>Salidas:</a:t>
          </a:r>
        </a:p>
        <a:p>
          <a:pPr algn="l"/>
          <a:r>
            <a:rPr lang="es-MX" sz="800"/>
            <a:t>	Actualizaciones al acta 		constitutiva.</a:t>
          </a:r>
        </a:p>
        <a:p>
          <a:pPr algn="l"/>
          <a:r>
            <a:rPr lang="es-MX" sz="800"/>
            <a:t>	Sueldos de los involucrados.</a:t>
          </a:r>
        </a:p>
      </dgm:t>
    </dgm:pt>
    <dgm:pt modelId="{408C6EF2-DAB1-409E-9757-266F98D176E1}" type="parTrans" cxnId="{F3783955-2060-470E-84EA-7300D3C48F18}">
      <dgm:prSet/>
      <dgm:spPr/>
      <dgm:t>
        <a:bodyPr/>
        <a:lstStyle/>
        <a:p>
          <a:endParaRPr lang="es-MX"/>
        </a:p>
      </dgm:t>
    </dgm:pt>
    <dgm:pt modelId="{06BECD4A-15B9-45B5-980E-FF5F0E73E8E2}" type="sibTrans" cxnId="{F3783955-2060-470E-84EA-7300D3C48F18}">
      <dgm:prSet/>
      <dgm:spPr/>
      <dgm:t>
        <a:bodyPr/>
        <a:lstStyle/>
        <a:p>
          <a:endParaRPr lang="es-MX"/>
        </a:p>
      </dgm:t>
    </dgm:pt>
    <dgm:pt modelId="{88B4C775-D620-4AE2-8FB8-BB5CC0E8A98C}" type="pres">
      <dgm:prSet presAssocID="{3849B98C-A81C-4080-8E5E-6DF3C071B24D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47BBD4F0-2F25-4EE8-8412-0049AD3060D7}" type="pres">
      <dgm:prSet presAssocID="{439421B2-E91F-46F3-9BFE-F93854ECB33C}" presName="hierRoot1" presStyleCnt="0"/>
      <dgm:spPr/>
    </dgm:pt>
    <dgm:pt modelId="{F6161305-37D8-49F0-B147-92DC7BADD4C4}" type="pres">
      <dgm:prSet presAssocID="{439421B2-E91F-46F3-9BFE-F93854ECB33C}" presName="composite" presStyleCnt="0"/>
      <dgm:spPr/>
    </dgm:pt>
    <dgm:pt modelId="{C45A310F-97AE-4D78-AAFC-83A43B217C55}" type="pres">
      <dgm:prSet presAssocID="{439421B2-E91F-46F3-9BFE-F93854ECB33C}" presName="background" presStyleLbl="node0" presStyleIdx="0" presStyleCnt="1"/>
      <dgm:spPr/>
    </dgm:pt>
    <dgm:pt modelId="{0FE0A6F9-3FC2-4F24-A849-24AA87CA2D88}" type="pres">
      <dgm:prSet presAssocID="{439421B2-E91F-46F3-9BFE-F93854ECB33C}" presName="text" presStyleLbl="fgAcc0" presStyleIdx="0" presStyleCnt="1" custScaleY="4927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7C8DC6B-0F4A-4B3B-B2A7-B767A58B74A3}" type="pres">
      <dgm:prSet presAssocID="{439421B2-E91F-46F3-9BFE-F93854ECB33C}" presName="hierChild2" presStyleCnt="0"/>
      <dgm:spPr/>
    </dgm:pt>
    <dgm:pt modelId="{111CCB54-2BD7-46F1-9C9A-11ABCE40F09C}" type="pres">
      <dgm:prSet presAssocID="{BCC05606-C5DB-4856-BB81-77F18872FFCE}" presName="Name10" presStyleLbl="parChTrans1D2" presStyleIdx="0" presStyleCnt="3"/>
      <dgm:spPr/>
    </dgm:pt>
    <dgm:pt modelId="{D5427FE1-C118-47F2-B88A-589FCCF66C96}" type="pres">
      <dgm:prSet presAssocID="{FF6E1757-6C3C-41FB-A991-029A11DD97B1}" presName="hierRoot2" presStyleCnt="0"/>
      <dgm:spPr/>
    </dgm:pt>
    <dgm:pt modelId="{DCDEE3E5-1E0F-41CA-A241-9501DE062309}" type="pres">
      <dgm:prSet presAssocID="{FF6E1757-6C3C-41FB-A991-029A11DD97B1}" presName="composite2" presStyleCnt="0"/>
      <dgm:spPr/>
    </dgm:pt>
    <dgm:pt modelId="{5D4C67F9-4A11-43E1-8426-2278A3E26F46}" type="pres">
      <dgm:prSet presAssocID="{FF6E1757-6C3C-41FB-A991-029A11DD97B1}" presName="background2" presStyleLbl="node2" presStyleIdx="0" presStyleCnt="3"/>
      <dgm:spPr/>
    </dgm:pt>
    <dgm:pt modelId="{D2C5BCE6-6A8C-412B-939F-23F9BF223AE7}" type="pres">
      <dgm:prSet presAssocID="{FF6E1757-6C3C-41FB-A991-029A11DD97B1}" presName="text2" presStyleLbl="fgAcc2" presStyleIdx="0" presStyleCnt="3" custScaleY="11497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965F74D0-D8C9-432F-97C2-BC7668FBD325}" type="pres">
      <dgm:prSet presAssocID="{FF6E1757-6C3C-41FB-A991-029A11DD97B1}" presName="hierChild3" presStyleCnt="0"/>
      <dgm:spPr/>
    </dgm:pt>
    <dgm:pt modelId="{71C35E49-52F2-4C1E-8241-9D1E525CF611}" type="pres">
      <dgm:prSet presAssocID="{7CED30B3-2742-47CC-AE73-23CAF007C059}" presName="Name10" presStyleLbl="parChTrans1D2" presStyleIdx="1" presStyleCnt="3"/>
      <dgm:spPr/>
    </dgm:pt>
    <dgm:pt modelId="{50D09570-7745-4E6C-A058-EDC7F4DCCA36}" type="pres">
      <dgm:prSet presAssocID="{CBD9E477-E597-493E-96EF-4BAA05B4737E}" presName="hierRoot2" presStyleCnt="0"/>
      <dgm:spPr/>
    </dgm:pt>
    <dgm:pt modelId="{0FFC356C-6528-4E11-912B-DBF378649457}" type="pres">
      <dgm:prSet presAssocID="{CBD9E477-E597-493E-96EF-4BAA05B4737E}" presName="composite2" presStyleCnt="0"/>
      <dgm:spPr/>
    </dgm:pt>
    <dgm:pt modelId="{0AC558CA-6538-4F8D-BF3D-9B3787AE3CF3}" type="pres">
      <dgm:prSet presAssocID="{CBD9E477-E597-493E-96EF-4BAA05B4737E}" presName="background2" presStyleLbl="node2" presStyleIdx="1" presStyleCnt="3"/>
      <dgm:spPr/>
    </dgm:pt>
    <dgm:pt modelId="{573FE5A5-B9ED-4B92-8CBD-6EB748DE7D4E}" type="pres">
      <dgm:prSet presAssocID="{CBD9E477-E597-493E-96EF-4BAA05B4737E}" presName="text2" presStyleLbl="fgAcc2" presStyleIdx="1" presStyleCnt="3" custScaleY="15621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408EDF7B-F07A-406D-B154-BD1FECA81E3C}" type="pres">
      <dgm:prSet presAssocID="{CBD9E477-E597-493E-96EF-4BAA05B4737E}" presName="hierChild3" presStyleCnt="0"/>
      <dgm:spPr/>
    </dgm:pt>
    <dgm:pt modelId="{8D0C50D7-DE61-4979-9268-F95B23D2BCC0}" type="pres">
      <dgm:prSet presAssocID="{408C6EF2-DAB1-409E-9757-266F98D176E1}" presName="Name10" presStyleLbl="parChTrans1D2" presStyleIdx="2" presStyleCnt="3"/>
      <dgm:spPr/>
    </dgm:pt>
    <dgm:pt modelId="{287BF2A5-76AA-4940-B1E3-52F7D717052F}" type="pres">
      <dgm:prSet presAssocID="{CD2BB7B9-549A-4BBE-8651-ADF389ACE448}" presName="hierRoot2" presStyleCnt="0"/>
      <dgm:spPr/>
    </dgm:pt>
    <dgm:pt modelId="{56CD0769-9BC2-40CF-A65F-0D93C3AC4C85}" type="pres">
      <dgm:prSet presAssocID="{CD2BB7B9-549A-4BBE-8651-ADF389ACE448}" presName="composite2" presStyleCnt="0"/>
      <dgm:spPr/>
    </dgm:pt>
    <dgm:pt modelId="{E6F3CD2E-BE73-464A-B4F4-B487A4A6D19C}" type="pres">
      <dgm:prSet presAssocID="{CD2BB7B9-549A-4BBE-8651-ADF389ACE448}" presName="background2" presStyleLbl="node2" presStyleIdx="2" presStyleCnt="3"/>
      <dgm:spPr/>
    </dgm:pt>
    <dgm:pt modelId="{AF3389A6-29F2-48E9-80B6-7ECD58DA4DDF}" type="pres">
      <dgm:prSet presAssocID="{CD2BB7B9-549A-4BBE-8651-ADF389ACE448}" presName="text2" presStyleLbl="fgAcc2" presStyleIdx="2" presStyleCnt="3" custScaleY="15723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145800B-0FDF-4457-AF14-50444BF7B1F1}" type="pres">
      <dgm:prSet presAssocID="{CD2BB7B9-549A-4BBE-8651-ADF389ACE448}" presName="hierChild3" presStyleCnt="0"/>
      <dgm:spPr/>
    </dgm:pt>
  </dgm:ptLst>
  <dgm:cxnLst>
    <dgm:cxn modelId="{508A9A30-CBE2-48F6-A274-EB40FA3DDD0F}" type="presOf" srcId="{CBD9E477-E597-493E-96EF-4BAA05B4737E}" destId="{573FE5A5-B9ED-4B92-8CBD-6EB748DE7D4E}" srcOrd="0" destOrd="0" presId="urn:microsoft.com/office/officeart/2005/8/layout/hierarchy1"/>
    <dgm:cxn modelId="{47392DC5-27C1-45A2-BBE2-3C4D612B7429}" type="presOf" srcId="{CD2BB7B9-549A-4BBE-8651-ADF389ACE448}" destId="{AF3389A6-29F2-48E9-80B6-7ECD58DA4DDF}" srcOrd="0" destOrd="0" presId="urn:microsoft.com/office/officeart/2005/8/layout/hierarchy1"/>
    <dgm:cxn modelId="{62D08F74-D6B6-49DC-AF4E-F0B9C3115D0A}" type="presOf" srcId="{408C6EF2-DAB1-409E-9757-266F98D176E1}" destId="{8D0C50D7-DE61-4979-9268-F95B23D2BCC0}" srcOrd="0" destOrd="0" presId="urn:microsoft.com/office/officeart/2005/8/layout/hierarchy1"/>
    <dgm:cxn modelId="{CFC56236-4124-478D-B788-B4C66A026A9E}" srcId="{439421B2-E91F-46F3-9BFE-F93854ECB33C}" destId="{FF6E1757-6C3C-41FB-A991-029A11DD97B1}" srcOrd="0" destOrd="0" parTransId="{BCC05606-C5DB-4856-BB81-77F18872FFCE}" sibTransId="{7C9099E2-6F8E-4A4B-A6E2-0753369E161D}"/>
    <dgm:cxn modelId="{98D401C5-E347-452D-9700-71D07E37BEE8}" srcId="{439421B2-E91F-46F3-9BFE-F93854ECB33C}" destId="{CBD9E477-E597-493E-96EF-4BAA05B4737E}" srcOrd="1" destOrd="0" parTransId="{7CED30B3-2742-47CC-AE73-23CAF007C059}" sibTransId="{EC897D0F-9ABD-4F2E-BF53-147BBF6E671C}"/>
    <dgm:cxn modelId="{5CAF200A-BB38-484C-99E1-DE7BC681DE60}" type="presOf" srcId="{7CED30B3-2742-47CC-AE73-23CAF007C059}" destId="{71C35E49-52F2-4C1E-8241-9D1E525CF611}" srcOrd="0" destOrd="0" presId="urn:microsoft.com/office/officeart/2005/8/layout/hierarchy1"/>
    <dgm:cxn modelId="{D2E09217-2768-4A4C-BCE9-2E598A80EA24}" type="presOf" srcId="{BCC05606-C5DB-4856-BB81-77F18872FFCE}" destId="{111CCB54-2BD7-46F1-9C9A-11ABCE40F09C}" srcOrd="0" destOrd="0" presId="urn:microsoft.com/office/officeart/2005/8/layout/hierarchy1"/>
    <dgm:cxn modelId="{F3783955-2060-470E-84EA-7300D3C48F18}" srcId="{439421B2-E91F-46F3-9BFE-F93854ECB33C}" destId="{CD2BB7B9-549A-4BBE-8651-ADF389ACE448}" srcOrd="2" destOrd="0" parTransId="{408C6EF2-DAB1-409E-9757-266F98D176E1}" sibTransId="{06BECD4A-15B9-45B5-980E-FF5F0E73E8E2}"/>
    <dgm:cxn modelId="{EA90ADF5-15AC-4F45-B91D-CE024F91F9F1}" type="presOf" srcId="{3849B98C-A81C-4080-8E5E-6DF3C071B24D}" destId="{88B4C775-D620-4AE2-8FB8-BB5CC0E8A98C}" srcOrd="0" destOrd="0" presId="urn:microsoft.com/office/officeart/2005/8/layout/hierarchy1"/>
    <dgm:cxn modelId="{925F0B0C-5902-4B2A-A492-CA663F8179D1}" type="presOf" srcId="{439421B2-E91F-46F3-9BFE-F93854ECB33C}" destId="{0FE0A6F9-3FC2-4F24-A849-24AA87CA2D88}" srcOrd="0" destOrd="0" presId="urn:microsoft.com/office/officeart/2005/8/layout/hierarchy1"/>
    <dgm:cxn modelId="{E394082D-E045-4118-AF57-4947D22AE0B8}" type="presOf" srcId="{FF6E1757-6C3C-41FB-A991-029A11DD97B1}" destId="{D2C5BCE6-6A8C-412B-939F-23F9BF223AE7}" srcOrd="0" destOrd="0" presId="urn:microsoft.com/office/officeart/2005/8/layout/hierarchy1"/>
    <dgm:cxn modelId="{81A0928C-E987-4F0D-8B85-B1BFF2CB79C2}" srcId="{3849B98C-A81C-4080-8E5E-6DF3C071B24D}" destId="{439421B2-E91F-46F3-9BFE-F93854ECB33C}" srcOrd="0" destOrd="0" parTransId="{1B2DDD89-8CCD-46F4-B648-1E181D96B4C0}" sibTransId="{CFF2E84E-4FAC-46BA-8928-E01CB708635B}"/>
    <dgm:cxn modelId="{67F580FD-864C-41EF-A195-B48BB72F5BCF}" type="presParOf" srcId="{88B4C775-D620-4AE2-8FB8-BB5CC0E8A98C}" destId="{47BBD4F0-2F25-4EE8-8412-0049AD3060D7}" srcOrd="0" destOrd="0" presId="urn:microsoft.com/office/officeart/2005/8/layout/hierarchy1"/>
    <dgm:cxn modelId="{223A6305-2B42-4A7A-8239-6796D64FD193}" type="presParOf" srcId="{47BBD4F0-2F25-4EE8-8412-0049AD3060D7}" destId="{F6161305-37D8-49F0-B147-92DC7BADD4C4}" srcOrd="0" destOrd="0" presId="urn:microsoft.com/office/officeart/2005/8/layout/hierarchy1"/>
    <dgm:cxn modelId="{4D6C3F70-B72D-4EDA-9D08-EBBAB1694C34}" type="presParOf" srcId="{F6161305-37D8-49F0-B147-92DC7BADD4C4}" destId="{C45A310F-97AE-4D78-AAFC-83A43B217C55}" srcOrd="0" destOrd="0" presId="urn:microsoft.com/office/officeart/2005/8/layout/hierarchy1"/>
    <dgm:cxn modelId="{8335EC67-276C-49C3-89BF-FEFA165D72D5}" type="presParOf" srcId="{F6161305-37D8-49F0-B147-92DC7BADD4C4}" destId="{0FE0A6F9-3FC2-4F24-A849-24AA87CA2D88}" srcOrd="1" destOrd="0" presId="urn:microsoft.com/office/officeart/2005/8/layout/hierarchy1"/>
    <dgm:cxn modelId="{91D78AA4-84BB-4BB9-897A-7AA8B9181548}" type="presParOf" srcId="{47BBD4F0-2F25-4EE8-8412-0049AD3060D7}" destId="{07C8DC6B-0F4A-4B3B-B2A7-B767A58B74A3}" srcOrd="1" destOrd="0" presId="urn:microsoft.com/office/officeart/2005/8/layout/hierarchy1"/>
    <dgm:cxn modelId="{8B823578-7908-4B93-9DB8-6E0A1F199CCC}" type="presParOf" srcId="{07C8DC6B-0F4A-4B3B-B2A7-B767A58B74A3}" destId="{111CCB54-2BD7-46F1-9C9A-11ABCE40F09C}" srcOrd="0" destOrd="0" presId="urn:microsoft.com/office/officeart/2005/8/layout/hierarchy1"/>
    <dgm:cxn modelId="{C2724C7E-4690-40E8-851F-821997362B5F}" type="presParOf" srcId="{07C8DC6B-0F4A-4B3B-B2A7-B767A58B74A3}" destId="{D5427FE1-C118-47F2-B88A-589FCCF66C96}" srcOrd="1" destOrd="0" presId="urn:microsoft.com/office/officeart/2005/8/layout/hierarchy1"/>
    <dgm:cxn modelId="{39474FA8-2CAE-4405-BFA9-DFC29405EDDF}" type="presParOf" srcId="{D5427FE1-C118-47F2-B88A-589FCCF66C96}" destId="{DCDEE3E5-1E0F-41CA-A241-9501DE062309}" srcOrd="0" destOrd="0" presId="urn:microsoft.com/office/officeart/2005/8/layout/hierarchy1"/>
    <dgm:cxn modelId="{58E376D2-B512-4271-B981-4DE46CDC95E8}" type="presParOf" srcId="{DCDEE3E5-1E0F-41CA-A241-9501DE062309}" destId="{5D4C67F9-4A11-43E1-8426-2278A3E26F46}" srcOrd="0" destOrd="0" presId="urn:microsoft.com/office/officeart/2005/8/layout/hierarchy1"/>
    <dgm:cxn modelId="{3F7A697A-551F-429A-9219-0416F4D5FC80}" type="presParOf" srcId="{DCDEE3E5-1E0F-41CA-A241-9501DE062309}" destId="{D2C5BCE6-6A8C-412B-939F-23F9BF223AE7}" srcOrd="1" destOrd="0" presId="urn:microsoft.com/office/officeart/2005/8/layout/hierarchy1"/>
    <dgm:cxn modelId="{89FFAAF7-6C1D-493F-8160-B2AF829B310D}" type="presParOf" srcId="{D5427FE1-C118-47F2-B88A-589FCCF66C96}" destId="{965F74D0-D8C9-432F-97C2-BC7668FBD325}" srcOrd="1" destOrd="0" presId="urn:microsoft.com/office/officeart/2005/8/layout/hierarchy1"/>
    <dgm:cxn modelId="{554C132A-78BE-4FA1-B04E-06DE0B818B90}" type="presParOf" srcId="{07C8DC6B-0F4A-4B3B-B2A7-B767A58B74A3}" destId="{71C35E49-52F2-4C1E-8241-9D1E525CF611}" srcOrd="2" destOrd="0" presId="urn:microsoft.com/office/officeart/2005/8/layout/hierarchy1"/>
    <dgm:cxn modelId="{A0BD995F-6750-4F95-8A63-52F12E96DF1F}" type="presParOf" srcId="{07C8DC6B-0F4A-4B3B-B2A7-B767A58B74A3}" destId="{50D09570-7745-4E6C-A058-EDC7F4DCCA36}" srcOrd="3" destOrd="0" presId="urn:microsoft.com/office/officeart/2005/8/layout/hierarchy1"/>
    <dgm:cxn modelId="{A8E372EC-3E36-4D29-A57F-015EC99D2408}" type="presParOf" srcId="{50D09570-7745-4E6C-A058-EDC7F4DCCA36}" destId="{0FFC356C-6528-4E11-912B-DBF378649457}" srcOrd="0" destOrd="0" presId="urn:microsoft.com/office/officeart/2005/8/layout/hierarchy1"/>
    <dgm:cxn modelId="{E409387A-0E5C-4DCD-BF5C-1912128BDBE8}" type="presParOf" srcId="{0FFC356C-6528-4E11-912B-DBF378649457}" destId="{0AC558CA-6538-4F8D-BF3D-9B3787AE3CF3}" srcOrd="0" destOrd="0" presId="urn:microsoft.com/office/officeart/2005/8/layout/hierarchy1"/>
    <dgm:cxn modelId="{7F8CADC0-ABF7-463F-B240-E90D058C1696}" type="presParOf" srcId="{0FFC356C-6528-4E11-912B-DBF378649457}" destId="{573FE5A5-B9ED-4B92-8CBD-6EB748DE7D4E}" srcOrd="1" destOrd="0" presId="urn:microsoft.com/office/officeart/2005/8/layout/hierarchy1"/>
    <dgm:cxn modelId="{03C54DF6-B321-4FE2-8CC6-0EC3AF7B78F8}" type="presParOf" srcId="{50D09570-7745-4E6C-A058-EDC7F4DCCA36}" destId="{408EDF7B-F07A-406D-B154-BD1FECA81E3C}" srcOrd="1" destOrd="0" presId="urn:microsoft.com/office/officeart/2005/8/layout/hierarchy1"/>
    <dgm:cxn modelId="{07841682-19BE-4AF8-963B-E03BDBCAE69E}" type="presParOf" srcId="{07C8DC6B-0F4A-4B3B-B2A7-B767A58B74A3}" destId="{8D0C50D7-DE61-4979-9268-F95B23D2BCC0}" srcOrd="4" destOrd="0" presId="urn:microsoft.com/office/officeart/2005/8/layout/hierarchy1"/>
    <dgm:cxn modelId="{28BA7A68-B4A0-42CC-BB47-C95F1181BB3C}" type="presParOf" srcId="{07C8DC6B-0F4A-4B3B-B2A7-B767A58B74A3}" destId="{287BF2A5-76AA-4940-B1E3-52F7D717052F}" srcOrd="5" destOrd="0" presId="urn:microsoft.com/office/officeart/2005/8/layout/hierarchy1"/>
    <dgm:cxn modelId="{C99BA928-75A0-48BC-AEEC-0F22DDBF50D1}" type="presParOf" srcId="{287BF2A5-76AA-4940-B1E3-52F7D717052F}" destId="{56CD0769-9BC2-40CF-A65F-0D93C3AC4C85}" srcOrd="0" destOrd="0" presId="urn:microsoft.com/office/officeart/2005/8/layout/hierarchy1"/>
    <dgm:cxn modelId="{927765E6-CD30-46AA-9A46-758A7C1AAFBF}" type="presParOf" srcId="{56CD0769-9BC2-40CF-A65F-0D93C3AC4C85}" destId="{E6F3CD2E-BE73-464A-B4F4-B487A4A6D19C}" srcOrd="0" destOrd="0" presId="urn:microsoft.com/office/officeart/2005/8/layout/hierarchy1"/>
    <dgm:cxn modelId="{3C2D6890-EA03-4E6D-9855-0AD038D50483}" type="presParOf" srcId="{56CD0769-9BC2-40CF-A65F-0D93C3AC4C85}" destId="{AF3389A6-29F2-48E9-80B6-7ECD58DA4DDF}" srcOrd="1" destOrd="0" presId="urn:microsoft.com/office/officeart/2005/8/layout/hierarchy1"/>
    <dgm:cxn modelId="{9005E121-7581-4150-B2CD-6B8BE9F46958}" type="presParOf" srcId="{287BF2A5-76AA-4940-B1E3-52F7D717052F}" destId="{A145800B-0FDF-4457-AF14-50444BF7B1F1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3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88B2611D-21AA-479E-BAE7-F2DDA9FB3763}">
      <dsp:nvSpPr>
        <dsp:cNvPr id="0" name=""/>
        <dsp:cNvSpPr/>
      </dsp:nvSpPr>
      <dsp:spPr>
        <a:xfrm>
          <a:off x="3421982" y="1101175"/>
          <a:ext cx="2804068" cy="3739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6995"/>
              </a:lnTo>
              <a:lnTo>
                <a:pt x="2804068" y="266995"/>
              </a:lnTo>
              <a:lnTo>
                <a:pt x="2804068" y="3739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3FCF02-19E4-45D6-A040-9E45B5F22B68}">
      <dsp:nvSpPr>
        <dsp:cNvPr id="0" name=""/>
        <dsp:cNvSpPr/>
      </dsp:nvSpPr>
      <dsp:spPr>
        <a:xfrm>
          <a:off x="3421982" y="1101175"/>
          <a:ext cx="1392512" cy="3739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6995"/>
              </a:lnTo>
              <a:lnTo>
                <a:pt x="1392512" y="266995"/>
              </a:lnTo>
              <a:lnTo>
                <a:pt x="1392512" y="3739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3924B1-4D5D-43A9-93B1-629363E2D3DE}">
      <dsp:nvSpPr>
        <dsp:cNvPr id="0" name=""/>
        <dsp:cNvSpPr/>
      </dsp:nvSpPr>
      <dsp:spPr>
        <a:xfrm>
          <a:off x="3357218" y="1101175"/>
          <a:ext cx="91440" cy="373984"/>
        </a:xfrm>
        <a:custGeom>
          <a:avLst/>
          <a:gdLst/>
          <a:ahLst/>
          <a:cxnLst/>
          <a:rect l="0" t="0" r="0" b="0"/>
          <a:pathLst>
            <a:path>
              <a:moveTo>
                <a:pt x="64764" y="0"/>
              </a:moveTo>
              <a:lnTo>
                <a:pt x="64764" y="266995"/>
              </a:lnTo>
              <a:lnTo>
                <a:pt x="45720" y="266995"/>
              </a:lnTo>
              <a:lnTo>
                <a:pt x="45720" y="3739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9F9D47-638E-4BC7-8916-FCB43484443B}">
      <dsp:nvSpPr>
        <dsp:cNvPr id="0" name=""/>
        <dsp:cNvSpPr/>
      </dsp:nvSpPr>
      <dsp:spPr>
        <a:xfrm>
          <a:off x="1991381" y="1101175"/>
          <a:ext cx="1430601" cy="373984"/>
        </a:xfrm>
        <a:custGeom>
          <a:avLst/>
          <a:gdLst/>
          <a:ahLst/>
          <a:cxnLst/>
          <a:rect l="0" t="0" r="0" b="0"/>
          <a:pathLst>
            <a:path>
              <a:moveTo>
                <a:pt x="1430601" y="0"/>
              </a:moveTo>
              <a:lnTo>
                <a:pt x="1430601" y="266995"/>
              </a:lnTo>
              <a:lnTo>
                <a:pt x="0" y="266995"/>
              </a:lnTo>
              <a:lnTo>
                <a:pt x="0" y="3739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A2B86A-CB7C-43D6-A5C4-422F17B498E1}">
      <dsp:nvSpPr>
        <dsp:cNvPr id="0" name=""/>
        <dsp:cNvSpPr/>
      </dsp:nvSpPr>
      <dsp:spPr>
        <a:xfrm>
          <a:off x="579825" y="1101175"/>
          <a:ext cx="2842157" cy="373984"/>
        </a:xfrm>
        <a:custGeom>
          <a:avLst/>
          <a:gdLst/>
          <a:ahLst/>
          <a:cxnLst/>
          <a:rect l="0" t="0" r="0" b="0"/>
          <a:pathLst>
            <a:path>
              <a:moveTo>
                <a:pt x="2842157" y="0"/>
              </a:moveTo>
              <a:lnTo>
                <a:pt x="2842157" y="266995"/>
              </a:lnTo>
              <a:lnTo>
                <a:pt x="0" y="266995"/>
              </a:lnTo>
              <a:lnTo>
                <a:pt x="0" y="3739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310045-4979-45C8-96D7-76F64A8CE126}">
      <dsp:nvSpPr>
        <dsp:cNvPr id="0" name=""/>
        <dsp:cNvSpPr/>
      </dsp:nvSpPr>
      <dsp:spPr>
        <a:xfrm>
          <a:off x="2844527" y="681682"/>
          <a:ext cx="1154909" cy="4194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CAED0C3-9050-4F88-AF33-BBEAF82E22FE}">
      <dsp:nvSpPr>
        <dsp:cNvPr id="0" name=""/>
        <dsp:cNvSpPr/>
      </dsp:nvSpPr>
      <dsp:spPr>
        <a:xfrm>
          <a:off x="2972851" y="803589"/>
          <a:ext cx="1154909" cy="4194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b="1" kern="1200"/>
            <a:t>Gestión de alcance de </a:t>
          </a:r>
          <a:r>
            <a:rPr lang="es-ES" sz="800" b="1" kern="1200"/>
            <a:t>Sistema de control para Proteco Food</a:t>
          </a:r>
          <a:r>
            <a:rPr lang="es-MX" sz="800" b="1" kern="1200"/>
            <a:t> </a:t>
          </a:r>
        </a:p>
      </dsp:txBody>
      <dsp:txXfrm>
        <a:off x="2972851" y="803589"/>
        <a:ext cx="1154909" cy="419493"/>
      </dsp:txXfrm>
    </dsp:sp>
    <dsp:sp modelId="{5BE5770A-154A-4DAA-815E-4D2010B6CCD9}">
      <dsp:nvSpPr>
        <dsp:cNvPr id="0" name=""/>
        <dsp:cNvSpPr/>
      </dsp:nvSpPr>
      <dsp:spPr>
        <a:xfrm>
          <a:off x="2370" y="1475160"/>
          <a:ext cx="1154909" cy="1445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B339006-FCE1-4C43-9EA6-081DF05B7780}">
      <dsp:nvSpPr>
        <dsp:cNvPr id="0" name=""/>
        <dsp:cNvSpPr/>
      </dsp:nvSpPr>
      <dsp:spPr>
        <a:xfrm>
          <a:off x="130693" y="1597067"/>
          <a:ext cx="1154909" cy="144552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b="1" kern="1200"/>
            <a:t>Recopilar requisitos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Entradas: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	Documento de 	especificaciones del 	proyecto.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Herramientas y técnicas: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	Lluvia de ideas.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	Análisis.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	Investigación.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Salidas: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	Documento de acta 	constitutiva del proyecto.</a:t>
          </a:r>
        </a:p>
      </dsp:txBody>
      <dsp:txXfrm>
        <a:off x="130693" y="1597067"/>
        <a:ext cx="1154909" cy="1445526"/>
      </dsp:txXfrm>
    </dsp:sp>
    <dsp:sp modelId="{3758A47C-9A39-4BFF-8034-4B5F885D9535}">
      <dsp:nvSpPr>
        <dsp:cNvPr id="0" name=""/>
        <dsp:cNvSpPr/>
      </dsp:nvSpPr>
      <dsp:spPr>
        <a:xfrm>
          <a:off x="1413926" y="1475160"/>
          <a:ext cx="1154909" cy="1445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970E4B7-B875-4391-B5FA-52106B74CA8C}">
      <dsp:nvSpPr>
        <dsp:cNvPr id="0" name=""/>
        <dsp:cNvSpPr/>
      </dsp:nvSpPr>
      <dsp:spPr>
        <a:xfrm>
          <a:off x="1542250" y="1597067"/>
          <a:ext cx="1154909" cy="144552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b="1" kern="1200"/>
            <a:t>Definir alcance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Entradas: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	Documento de 	especificaciones del 	proyecto.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	Acta constitutiva del proyecto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Herramientas y técnicas: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	Análisis.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	Investigación.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	Análisis del producto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Salidas: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	Actualizaciones al acta 	constitutiva</a:t>
          </a:r>
          <a:endParaRPr lang="es-MX" sz="500" b="1" kern="1200"/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	</a:t>
          </a:r>
        </a:p>
      </dsp:txBody>
      <dsp:txXfrm>
        <a:off x="1542250" y="1597067"/>
        <a:ext cx="1154909" cy="1445526"/>
      </dsp:txXfrm>
    </dsp:sp>
    <dsp:sp modelId="{043DEA6A-0BC0-4EF9-AF0F-A6CA14C88151}">
      <dsp:nvSpPr>
        <dsp:cNvPr id="0" name=""/>
        <dsp:cNvSpPr/>
      </dsp:nvSpPr>
      <dsp:spPr>
        <a:xfrm>
          <a:off x="2825483" y="1475160"/>
          <a:ext cx="1154909" cy="1445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2EF2A6E-1771-4B26-80A5-46D344501F18}">
      <dsp:nvSpPr>
        <dsp:cNvPr id="0" name=""/>
        <dsp:cNvSpPr/>
      </dsp:nvSpPr>
      <dsp:spPr>
        <a:xfrm>
          <a:off x="2953806" y="1597067"/>
          <a:ext cx="1154909" cy="144552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b="1" kern="1200"/>
            <a:t>Crear WBS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Entradas: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	</a:t>
          </a:r>
          <a:r>
            <a:rPr lang="es-MX" sz="500" kern="1200"/>
            <a:t>Documento de 	especificaciones del 	proyecto.</a:t>
          </a:r>
          <a:endParaRPr lang="es-MX" sz="500" kern="1200"/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	</a:t>
          </a:r>
          <a:r>
            <a:rPr lang="es-MX" sz="500" kern="1200"/>
            <a:t>Documento de acta 	constitutiva del 	proyecto.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	Diagramas de modelo del 	programa.</a:t>
          </a:r>
          <a:endParaRPr lang="es-MX" sz="500" kern="1200"/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Herramientas y técnicas: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	Lluvia de ideas.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	Análisis.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	Pruebas de escritorio.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Salidas: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	Documento "WBS".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	Actualizaciones al acta 	constitutiva.	</a:t>
          </a:r>
        </a:p>
      </dsp:txBody>
      <dsp:txXfrm>
        <a:off x="2953806" y="1597067"/>
        <a:ext cx="1154909" cy="1445526"/>
      </dsp:txXfrm>
    </dsp:sp>
    <dsp:sp modelId="{5F2E2E6A-3E9D-43BE-B9FC-0D841F366FC1}">
      <dsp:nvSpPr>
        <dsp:cNvPr id="0" name=""/>
        <dsp:cNvSpPr/>
      </dsp:nvSpPr>
      <dsp:spPr>
        <a:xfrm>
          <a:off x="4237039" y="1475160"/>
          <a:ext cx="1154909" cy="1445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A42300-9694-4A69-95B8-55D435E23EBB}">
      <dsp:nvSpPr>
        <dsp:cNvPr id="0" name=""/>
        <dsp:cNvSpPr/>
      </dsp:nvSpPr>
      <dsp:spPr>
        <a:xfrm>
          <a:off x="4365363" y="1597067"/>
          <a:ext cx="1154909" cy="144552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b="1" kern="1200"/>
            <a:t>Verificar alcance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Entradas: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	Documento de 	especificaciones del 	proyecto.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	Acta constitutiva del 	proyecto.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Herramientas y técnicas: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	Análisis.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	IInspección.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	Técnicas de diálogo.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Salidas: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	Actualizaciones al acta 	constitutiva.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	Solicitudes de cambio.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	Se aceptan entregables</a:t>
          </a:r>
          <a:endParaRPr lang="es-MX" sz="500" kern="1200"/>
        </a:p>
      </dsp:txBody>
      <dsp:txXfrm>
        <a:off x="4365363" y="1597067"/>
        <a:ext cx="1154909" cy="1445526"/>
      </dsp:txXfrm>
    </dsp:sp>
    <dsp:sp modelId="{A487B181-465C-4226-9E6A-DCE873EAA56B}">
      <dsp:nvSpPr>
        <dsp:cNvPr id="0" name=""/>
        <dsp:cNvSpPr/>
      </dsp:nvSpPr>
      <dsp:spPr>
        <a:xfrm>
          <a:off x="5648596" y="1475160"/>
          <a:ext cx="1154909" cy="1445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B48024A-A3B9-42EB-B7D7-BDF0170E95B1}">
      <dsp:nvSpPr>
        <dsp:cNvPr id="0" name=""/>
        <dsp:cNvSpPr/>
      </dsp:nvSpPr>
      <dsp:spPr>
        <a:xfrm>
          <a:off x="5776919" y="1597067"/>
          <a:ext cx="1154909" cy="144552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b="1" kern="1200"/>
            <a:t>Control del alcance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Entradas: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	Documento de 	especificaciones del 	proyecto.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	Acta constitutiva del 	proyecto.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	Información sobre 	desempeño del trabajo.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Herramientas y técnicas: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	Análisis de variación.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Salidas: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	Actualizaciones al acta 	constitutiva.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	Solicitudes de cambio..</a:t>
          </a:r>
          <a:endParaRPr lang="es-MX" sz="500" kern="1200"/>
        </a:p>
      </dsp:txBody>
      <dsp:txXfrm>
        <a:off x="5776919" y="1597067"/>
        <a:ext cx="1154909" cy="1445526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F2D091E0-FAE9-45EE-94F9-3939490CBB4C}">
      <dsp:nvSpPr>
        <dsp:cNvPr id="0" name=""/>
        <dsp:cNvSpPr/>
      </dsp:nvSpPr>
      <dsp:spPr>
        <a:xfrm>
          <a:off x="772807" y="654"/>
          <a:ext cx="1229352" cy="6146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25400" rIns="381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2000" kern="1200"/>
            <a:t>Front-end</a:t>
          </a:r>
        </a:p>
      </dsp:txBody>
      <dsp:txXfrm>
        <a:off x="772807" y="654"/>
        <a:ext cx="1229352" cy="614676"/>
      </dsp:txXfrm>
    </dsp:sp>
    <dsp:sp modelId="{5DF3435D-5F12-46C7-A54D-DF7D31BB93B4}">
      <dsp:nvSpPr>
        <dsp:cNvPr id="0" name=""/>
        <dsp:cNvSpPr/>
      </dsp:nvSpPr>
      <dsp:spPr>
        <a:xfrm>
          <a:off x="895742" y="615331"/>
          <a:ext cx="122935" cy="4610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1007"/>
              </a:lnTo>
              <a:lnTo>
                <a:pt x="122935" y="4610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8098A6-5D9E-4258-904F-65B2BA588F4C}">
      <dsp:nvSpPr>
        <dsp:cNvPr id="0" name=""/>
        <dsp:cNvSpPr/>
      </dsp:nvSpPr>
      <dsp:spPr>
        <a:xfrm>
          <a:off x="1018678" y="769000"/>
          <a:ext cx="983482" cy="6146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Vista platillos</a:t>
          </a:r>
        </a:p>
      </dsp:txBody>
      <dsp:txXfrm>
        <a:off x="1018678" y="769000"/>
        <a:ext cx="983482" cy="614676"/>
      </dsp:txXfrm>
    </dsp:sp>
    <dsp:sp modelId="{5B7BFF78-DE31-42C6-B5F6-159AAE7915F8}">
      <dsp:nvSpPr>
        <dsp:cNvPr id="0" name=""/>
        <dsp:cNvSpPr/>
      </dsp:nvSpPr>
      <dsp:spPr>
        <a:xfrm>
          <a:off x="895742" y="615331"/>
          <a:ext cx="122935" cy="12293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9352"/>
              </a:lnTo>
              <a:lnTo>
                <a:pt x="122935" y="12293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A7531F-0346-4039-9862-01183073A110}">
      <dsp:nvSpPr>
        <dsp:cNvPr id="0" name=""/>
        <dsp:cNvSpPr/>
      </dsp:nvSpPr>
      <dsp:spPr>
        <a:xfrm>
          <a:off x="1018678" y="1537345"/>
          <a:ext cx="983482" cy="6146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Vista log-in</a:t>
          </a:r>
        </a:p>
      </dsp:txBody>
      <dsp:txXfrm>
        <a:off x="1018678" y="1537345"/>
        <a:ext cx="983482" cy="614676"/>
      </dsp:txXfrm>
    </dsp:sp>
    <dsp:sp modelId="{C14063AD-FAED-419F-926F-8D2FAF09D853}">
      <dsp:nvSpPr>
        <dsp:cNvPr id="0" name=""/>
        <dsp:cNvSpPr/>
      </dsp:nvSpPr>
      <dsp:spPr>
        <a:xfrm>
          <a:off x="895742" y="615331"/>
          <a:ext cx="122935" cy="19976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97698"/>
              </a:lnTo>
              <a:lnTo>
                <a:pt x="122935" y="19976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FC218B-A27E-45ED-9E94-4B48F938803C}">
      <dsp:nvSpPr>
        <dsp:cNvPr id="0" name=""/>
        <dsp:cNvSpPr/>
      </dsp:nvSpPr>
      <dsp:spPr>
        <a:xfrm>
          <a:off x="1018678" y="2305691"/>
          <a:ext cx="983482" cy="6146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Vista registro</a:t>
          </a:r>
        </a:p>
      </dsp:txBody>
      <dsp:txXfrm>
        <a:off x="1018678" y="2305691"/>
        <a:ext cx="983482" cy="614676"/>
      </dsp:txXfrm>
    </dsp:sp>
    <dsp:sp modelId="{AEB865BA-8D63-4FCB-9458-D61565785BE5}">
      <dsp:nvSpPr>
        <dsp:cNvPr id="0" name=""/>
        <dsp:cNvSpPr/>
      </dsp:nvSpPr>
      <dsp:spPr>
        <a:xfrm>
          <a:off x="895742" y="615331"/>
          <a:ext cx="122935" cy="27660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66043"/>
              </a:lnTo>
              <a:lnTo>
                <a:pt x="122935" y="27660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21D97D-AD4B-41D1-A162-5885910526EB}">
      <dsp:nvSpPr>
        <dsp:cNvPr id="0" name=""/>
        <dsp:cNvSpPr/>
      </dsp:nvSpPr>
      <dsp:spPr>
        <a:xfrm>
          <a:off x="1018678" y="3074036"/>
          <a:ext cx="983482" cy="6146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Vista admin-platillos</a:t>
          </a:r>
        </a:p>
      </dsp:txBody>
      <dsp:txXfrm>
        <a:off x="1018678" y="3074036"/>
        <a:ext cx="983482" cy="614676"/>
      </dsp:txXfrm>
    </dsp:sp>
    <dsp:sp modelId="{4652E507-15BD-4194-8D6F-B70FE75EC548}">
      <dsp:nvSpPr>
        <dsp:cNvPr id="0" name=""/>
        <dsp:cNvSpPr/>
      </dsp:nvSpPr>
      <dsp:spPr>
        <a:xfrm>
          <a:off x="895742" y="615331"/>
          <a:ext cx="122935" cy="35343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34389"/>
              </a:lnTo>
              <a:lnTo>
                <a:pt x="122935" y="35343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F0A1B1-B960-4778-A660-4E614BF50B14}">
      <dsp:nvSpPr>
        <dsp:cNvPr id="0" name=""/>
        <dsp:cNvSpPr/>
      </dsp:nvSpPr>
      <dsp:spPr>
        <a:xfrm>
          <a:off x="1018678" y="3842382"/>
          <a:ext cx="983482" cy="6146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Vista admin-mesero</a:t>
          </a:r>
        </a:p>
      </dsp:txBody>
      <dsp:txXfrm>
        <a:off x="1018678" y="3842382"/>
        <a:ext cx="983482" cy="614676"/>
      </dsp:txXfrm>
    </dsp:sp>
    <dsp:sp modelId="{1576B7FE-6513-42F0-9E49-2EAC539A1279}">
      <dsp:nvSpPr>
        <dsp:cNvPr id="0" name=""/>
        <dsp:cNvSpPr/>
      </dsp:nvSpPr>
      <dsp:spPr>
        <a:xfrm>
          <a:off x="895742" y="615331"/>
          <a:ext cx="122935" cy="43027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02735"/>
              </a:lnTo>
              <a:lnTo>
                <a:pt x="122935" y="43027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9ACE2E-B728-490F-BF73-4157D52FAC76}">
      <dsp:nvSpPr>
        <dsp:cNvPr id="0" name=""/>
        <dsp:cNvSpPr/>
      </dsp:nvSpPr>
      <dsp:spPr>
        <a:xfrm>
          <a:off x="1018678" y="4610727"/>
          <a:ext cx="983482" cy="6146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Vista mesero-pedido</a:t>
          </a:r>
        </a:p>
      </dsp:txBody>
      <dsp:txXfrm>
        <a:off x="1018678" y="4610727"/>
        <a:ext cx="983482" cy="614676"/>
      </dsp:txXfrm>
    </dsp:sp>
    <dsp:sp modelId="{B5656A7D-324F-46AB-9456-3F9D7D923AC3}">
      <dsp:nvSpPr>
        <dsp:cNvPr id="0" name=""/>
        <dsp:cNvSpPr/>
      </dsp:nvSpPr>
      <dsp:spPr>
        <a:xfrm>
          <a:off x="895742" y="615331"/>
          <a:ext cx="122935" cy="50710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71080"/>
              </a:lnTo>
              <a:lnTo>
                <a:pt x="122935" y="50710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A53C7C-8768-4E67-A693-29C3620AD21F}">
      <dsp:nvSpPr>
        <dsp:cNvPr id="0" name=""/>
        <dsp:cNvSpPr/>
      </dsp:nvSpPr>
      <dsp:spPr>
        <a:xfrm>
          <a:off x="1018678" y="5379073"/>
          <a:ext cx="983482" cy="6146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Vista cliente-reservacion</a:t>
          </a:r>
        </a:p>
      </dsp:txBody>
      <dsp:txXfrm>
        <a:off x="1018678" y="5379073"/>
        <a:ext cx="983482" cy="614676"/>
      </dsp:txXfrm>
    </dsp:sp>
    <dsp:sp modelId="{1AF4D6BA-A2BE-4641-BCD4-085D63108475}">
      <dsp:nvSpPr>
        <dsp:cNvPr id="0" name=""/>
        <dsp:cNvSpPr/>
      </dsp:nvSpPr>
      <dsp:spPr>
        <a:xfrm>
          <a:off x="895742" y="615331"/>
          <a:ext cx="122935" cy="58394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39426"/>
              </a:lnTo>
              <a:lnTo>
                <a:pt x="122935" y="58394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314004-FF31-409A-B1AF-C9077E392677}">
      <dsp:nvSpPr>
        <dsp:cNvPr id="0" name=""/>
        <dsp:cNvSpPr/>
      </dsp:nvSpPr>
      <dsp:spPr>
        <a:xfrm>
          <a:off x="1018678" y="6147418"/>
          <a:ext cx="983482" cy="6146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Vista cliente-pedido</a:t>
          </a:r>
        </a:p>
      </dsp:txBody>
      <dsp:txXfrm>
        <a:off x="1018678" y="6147418"/>
        <a:ext cx="983482" cy="614676"/>
      </dsp:txXfrm>
    </dsp:sp>
    <dsp:sp modelId="{6E012D92-7C37-4F5F-A45D-73AC4015B797}">
      <dsp:nvSpPr>
        <dsp:cNvPr id="0" name=""/>
        <dsp:cNvSpPr/>
      </dsp:nvSpPr>
      <dsp:spPr>
        <a:xfrm>
          <a:off x="2309498" y="654"/>
          <a:ext cx="1229352" cy="6146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25400" rIns="381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2000" kern="1200"/>
            <a:t>Back-end</a:t>
          </a:r>
        </a:p>
      </dsp:txBody>
      <dsp:txXfrm>
        <a:off x="2309498" y="654"/>
        <a:ext cx="1229352" cy="614676"/>
      </dsp:txXfrm>
    </dsp:sp>
    <dsp:sp modelId="{A62B8327-15BC-4CB7-8CFF-60EB3D9C9182}">
      <dsp:nvSpPr>
        <dsp:cNvPr id="0" name=""/>
        <dsp:cNvSpPr/>
      </dsp:nvSpPr>
      <dsp:spPr>
        <a:xfrm>
          <a:off x="2432433" y="615331"/>
          <a:ext cx="122935" cy="4610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1007"/>
              </a:lnTo>
              <a:lnTo>
                <a:pt x="122935" y="4610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163E39-EEC2-454A-B581-FA44456C2E2E}">
      <dsp:nvSpPr>
        <dsp:cNvPr id="0" name=""/>
        <dsp:cNvSpPr/>
      </dsp:nvSpPr>
      <dsp:spPr>
        <a:xfrm>
          <a:off x="2555369" y="769000"/>
          <a:ext cx="983482" cy="6146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Manejo de datos</a:t>
          </a:r>
        </a:p>
      </dsp:txBody>
      <dsp:txXfrm>
        <a:off x="2555369" y="769000"/>
        <a:ext cx="983482" cy="614676"/>
      </dsp:txXfrm>
    </dsp:sp>
    <dsp:sp modelId="{7C8FC3E2-C711-4C93-B563-F94B770C3A9B}">
      <dsp:nvSpPr>
        <dsp:cNvPr id="0" name=""/>
        <dsp:cNvSpPr/>
      </dsp:nvSpPr>
      <dsp:spPr>
        <a:xfrm>
          <a:off x="2432433" y="615331"/>
          <a:ext cx="122935" cy="12293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9352"/>
              </a:lnTo>
              <a:lnTo>
                <a:pt x="122935" y="12293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C1729C-6A82-4531-8F70-77B8AF7D6079}">
      <dsp:nvSpPr>
        <dsp:cNvPr id="0" name=""/>
        <dsp:cNvSpPr/>
      </dsp:nvSpPr>
      <dsp:spPr>
        <a:xfrm>
          <a:off x="2555369" y="1537345"/>
          <a:ext cx="983482" cy="6146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Inicio de sesión</a:t>
          </a:r>
        </a:p>
      </dsp:txBody>
      <dsp:txXfrm>
        <a:off x="2555369" y="1537345"/>
        <a:ext cx="983482" cy="614676"/>
      </dsp:txXfrm>
    </dsp:sp>
    <dsp:sp modelId="{2BB14195-CD1F-4041-A7C5-7CF56B26F282}">
      <dsp:nvSpPr>
        <dsp:cNvPr id="0" name=""/>
        <dsp:cNvSpPr/>
      </dsp:nvSpPr>
      <dsp:spPr>
        <a:xfrm>
          <a:off x="2432433" y="615331"/>
          <a:ext cx="122935" cy="19976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97698"/>
              </a:lnTo>
              <a:lnTo>
                <a:pt x="122935" y="19976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0993E5-B442-4371-87E5-26EDDACFBDB7}">
      <dsp:nvSpPr>
        <dsp:cNvPr id="0" name=""/>
        <dsp:cNvSpPr/>
      </dsp:nvSpPr>
      <dsp:spPr>
        <a:xfrm>
          <a:off x="2555369" y="2305691"/>
          <a:ext cx="983482" cy="6146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Cierre de sesión</a:t>
          </a:r>
        </a:p>
      </dsp:txBody>
      <dsp:txXfrm>
        <a:off x="2555369" y="2305691"/>
        <a:ext cx="983482" cy="614676"/>
      </dsp:txXfrm>
    </dsp:sp>
    <dsp:sp modelId="{3F0DA9C6-A940-4BA7-BD4A-8943E93C92BD}">
      <dsp:nvSpPr>
        <dsp:cNvPr id="0" name=""/>
        <dsp:cNvSpPr/>
      </dsp:nvSpPr>
      <dsp:spPr>
        <a:xfrm>
          <a:off x="3846189" y="654"/>
          <a:ext cx="1229352" cy="6146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25400" rIns="381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2000" kern="1200"/>
            <a:t>Base de datos</a:t>
          </a:r>
        </a:p>
      </dsp:txBody>
      <dsp:txXfrm>
        <a:off x="3846189" y="654"/>
        <a:ext cx="1229352" cy="614676"/>
      </dsp:txXfrm>
    </dsp:sp>
    <dsp:sp modelId="{C69F72CF-D93E-4FFE-A48C-66C71902B86F}">
      <dsp:nvSpPr>
        <dsp:cNvPr id="0" name=""/>
        <dsp:cNvSpPr/>
      </dsp:nvSpPr>
      <dsp:spPr>
        <a:xfrm>
          <a:off x="3969124" y="615331"/>
          <a:ext cx="122935" cy="4610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1007"/>
              </a:lnTo>
              <a:lnTo>
                <a:pt x="122935" y="4610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EEE0FC-CFB3-4497-8F1D-B99D5258BDE3}">
      <dsp:nvSpPr>
        <dsp:cNvPr id="0" name=""/>
        <dsp:cNvSpPr/>
      </dsp:nvSpPr>
      <dsp:spPr>
        <a:xfrm>
          <a:off x="4092060" y="769000"/>
          <a:ext cx="983482" cy="6146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CRUD platillos</a:t>
          </a:r>
        </a:p>
      </dsp:txBody>
      <dsp:txXfrm>
        <a:off x="4092060" y="769000"/>
        <a:ext cx="983482" cy="614676"/>
      </dsp:txXfrm>
    </dsp:sp>
    <dsp:sp modelId="{8AE3A181-E539-401F-B6C4-9C1DFC441275}">
      <dsp:nvSpPr>
        <dsp:cNvPr id="0" name=""/>
        <dsp:cNvSpPr/>
      </dsp:nvSpPr>
      <dsp:spPr>
        <a:xfrm>
          <a:off x="3969124" y="615331"/>
          <a:ext cx="122935" cy="12293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9352"/>
              </a:lnTo>
              <a:lnTo>
                <a:pt x="122935" y="12293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B44E95-4CCC-45F7-99CD-C2D9668DE9F2}">
      <dsp:nvSpPr>
        <dsp:cNvPr id="0" name=""/>
        <dsp:cNvSpPr/>
      </dsp:nvSpPr>
      <dsp:spPr>
        <a:xfrm>
          <a:off x="4092060" y="1537345"/>
          <a:ext cx="983482" cy="6146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CRUD usuarios</a:t>
          </a:r>
        </a:p>
      </dsp:txBody>
      <dsp:txXfrm>
        <a:off x="4092060" y="1537345"/>
        <a:ext cx="983482" cy="614676"/>
      </dsp:txXfrm>
    </dsp:sp>
    <dsp:sp modelId="{64A24DFE-9577-4FDE-AFF0-A249FB5C2DCB}">
      <dsp:nvSpPr>
        <dsp:cNvPr id="0" name=""/>
        <dsp:cNvSpPr/>
      </dsp:nvSpPr>
      <dsp:spPr>
        <a:xfrm>
          <a:off x="3969124" y="615331"/>
          <a:ext cx="122935" cy="19976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97698"/>
              </a:lnTo>
              <a:lnTo>
                <a:pt x="122935" y="19976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CF4936-C342-4E86-BF89-FBCE622010D7}">
      <dsp:nvSpPr>
        <dsp:cNvPr id="0" name=""/>
        <dsp:cNvSpPr/>
      </dsp:nvSpPr>
      <dsp:spPr>
        <a:xfrm>
          <a:off x="4092060" y="2305691"/>
          <a:ext cx="983482" cy="6146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CRUD meseros</a:t>
          </a:r>
        </a:p>
      </dsp:txBody>
      <dsp:txXfrm>
        <a:off x="4092060" y="2305691"/>
        <a:ext cx="983482" cy="614676"/>
      </dsp:txXfrm>
    </dsp:sp>
    <dsp:sp modelId="{BD0216C9-BD66-45D0-81EF-26AAB2C8A11E}">
      <dsp:nvSpPr>
        <dsp:cNvPr id="0" name=""/>
        <dsp:cNvSpPr/>
      </dsp:nvSpPr>
      <dsp:spPr>
        <a:xfrm>
          <a:off x="3969124" y="615331"/>
          <a:ext cx="122935" cy="27660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66043"/>
              </a:lnTo>
              <a:lnTo>
                <a:pt x="122935" y="27660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F9C9EB-A428-46B9-B37C-415715256A63}">
      <dsp:nvSpPr>
        <dsp:cNvPr id="0" name=""/>
        <dsp:cNvSpPr/>
      </dsp:nvSpPr>
      <dsp:spPr>
        <a:xfrm>
          <a:off x="4092060" y="3074036"/>
          <a:ext cx="983482" cy="6146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CRUD reservaciones</a:t>
          </a:r>
        </a:p>
      </dsp:txBody>
      <dsp:txXfrm>
        <a:off x="4092060" y="3074036"/>
        <a:ext cx="983482" cy="614676"/>
      </dsp:txXfrm>
    </dsp:sp>
    <dsp:sp modelId="{AA45CE62-67B2-474E-8FC5-FCDF1D06294E}">
      <dsp:nvSpPr>
        <dsp:cNvPr id="0" name=""/>
        <dsp:cNvSpPr/>
      </dsp:nvSpPr>
      <dsp:spPr>
        <a:xfrm>
          <a:off x="3969124" y="615331"/>
          <a:ext cx="122935" cy="35343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34389"/>
              </a:lnTo>
              <a:lnTo>
                <a:pt x="122935" y="35343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294A7C-3EA3-440E-A182-E17303AFFDA9}">
      <dsp:nvSpPr>
        <dsp:cNvPr id="0" name=""/>
        <dsp:cNvSpPr/>
      </dsp:nvSpPr>
      <dsp:spPr>
        <a:xfrm>
          <a:off x="4092060" y="3842382"/>
          <a:ext cx="983482" cy="6146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CRUD pedidos</a:t>
          </a:r>
        </a:p>
      </dsp:txBody>
      <dsp:txXfrm>
        <a:off x="4092060" y="3842382"/>
        <a:ext cx="983482" cy="614676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E95F4790-8D00-4AB5-95B9-85AAD6C1371D}">
      <dsp:nvSpPr>
        <dsp:cNvPr id="0" name=""/>
        <dsp:cNvSpPr/>
      </dsp:nvSpPr>
      <dsp:spPr>
        <a:xfrm>
          <a:off x="6500103" y="2228523"/>
          <a:ext cx="91440" cy="1654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4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D16163-F969-48C1-9C91-8BADFE259A1E}">
      <dsp:nvSpPr>
        <dsp:cNvPr id="0" name=""/>
        <dsp:cNvSpPr/>
      </dsp:nvSpPr>
      <dsp:spPr>
        <a:xfrm>
          <a:off x="5502695" y="1701744"/>
          <a:ext cx="1043127" cy="1654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768"/>
              </a:lnTo>
              <a:lnTo>
                <a:pt x="1043127" y="112768"/>
              </a:lnTo>
              <a:lnTo>
                <a:pt x="1043127" y="1654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717767-3753-499C-9BA0-FE83A53D7322}">
      <dsp:nvSpPr>
        <dsp:cNvPr id="0" name=""/>
        <dsp:cNvSpPr/>
      </dsp:nvSpPr>
      <dsp:spPr>
        <a:xfrm>
          <a:off x="5804684" y="2228523"/>
          <a:ext cx="91440" cy="1654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4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F160B8-C32A-49F3-84DE-270264642A36}">
      <dsp:nvSpPr>
        <dsp:cNvPr id="0" name=""/>
        <dsp:cNvSpPr/>
      </dsp:nvSpPr>
      <dsp:spPr>
        <a:xfrm>
          <a:off x="5502695" y="1701744"/>
          <a:ext cx="347709" cy="1654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768"/>
              </a:lnTo>
              <a:lnTo>
                <a:pt x="347709" y="112768"/>
              </a:lnTo>
              <a:lnTo>
                <a:pt x="347709" y="1654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3BD7AA-4A5E-41F2-A1FB-239393C73B49}">
      <dsp:nvSpPr>
        <dsp:cNvPr id="0" name=""/>
        <dsp:cNvSpPr/>
      </dsp:nvSpPr>
      <dsp:spPr>
        <a:xfrm>
          <a:off x="5109266" y="2228523"/>
          <a:ext cx="91440" cy="1654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4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F8D515-D748-4DB1-A76F-75CA21E648B0}">
      <dsp:nvSpPr>
        <dsp:cNvPr id="0" name=""/>
        <dsp:cNvSpPr/>
      </dsp:nvSpPr>
      <dsp:spPr>
        <a:xfrm>
          <a:off x="5154986" y="1701744"/>
          <a:ext cx="347709" cy="165477"/>
        </a:xfrm>
        <a:custGeom>
          <a:avLst/>
          <a:gdLst/>
          <a:ahLst/>
          <a:cxnLst/>
          <a:rect l="0" t="0" r="0" b="0"/>
          <a:pathLst>
            <a:path>
              <a:moveTo>
                <a:pt x="347709" y="0"/>
              </a:moveTo>
              <a:lnTo>
                <a:pt x="347709" y="112768"/>
              </a:lnTo>
              <a:lnTo>
                <a:pt x="0" y="112768"/>
              </a:lnTo>
              <a:lnTo>
                <a:pt x="0" y="1654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FF5218-F91E-4AEB-818E-DE0FA4C5A9A8}">
      <dsp:nvSpPr>
        <dsp:cNvPr id="0" name=""/>
        <dsp:cNvSpPr/>
      </dsp:nvSpPr>
      <dsp:spPr>
        <a:xfrm>
          <a:off x="4413847" y="2228523"/>
          <a:ext cx="91440" cy="1654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4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880C5A-77E0-465D-8944-DD4455D2E19B}">
      <dsp:nvSpPr>
        <dsp:cNvPr id="0" name=""/>
        <dsp:cNvSpPr/>
      </dsp:nvSpPr>
      <dsp:spPr>
        <a:xfrm>
          <a:off x="4459567" y="1701744"/>
          <a:ext cx="1043127" cy="165477"/>
        </a:xfrm>
        <a:custGeom>
          <a:avLst/>
          <a:gdLst/>
          <a:ahLst/>
          <a:cxnLst/>
          <a:rect l="0" t="0" r="0" b="0"/>
          <a:pathLst>
            <a:path>
              <a:moveTo>
                <a:pt x="1043127" y="0"/>
              </a:moveTo>
              <a:lnTo>
                <a:pt x="1043127" y="112768"/>
              </a:lnTo>
              <a:lnTo>
                <a:pt x="0" y="112768"/>
              </a:lnTo>
              <a:lnTo>
                <a:pt x="0" y="1654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32A4CA-24F9-46D0-8B04-7D774373E075}">
      <dsp:nvSpPr>
        <dsp:cNvPr id="0" name=""/>
        <dsp:cNvSpPr/>
      </dsp:nvSpPr>
      <dsp:spPr>
        <a:xfrm>
          <a:off x="3590294" y="1174964"/>
          <a:ext cx="1912400" cy="1654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768"/>
              </a:lnTo>
              <a:lnTo>
                <a:pt x="1912400" y="112768"/>
              </a:lnTo>
              <a:lnTo>
                <a:pt x="1912400" y="16547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50056A-89FB-45B5-9790-7DE5E68DEC1D}">
      <dsp:nvSpPr>
        <dsp:cNvPr id="0" name=""/>
        <dsp:cNvSpPr/>
      </dsp:nvSpPr>
      <dsp:spPr>
        <a:xfrm>
          <a:off x="2721021" y="2228523"/>
          <a:ext cx="1043127" cy="1654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768"/>
              </a:lnTo>
              <a:lnTo>
                <a:pt x="1043127" y="112768"/>
              </a:lnTo>
              <a:lnTo>
                <a:pt x="1043127" y="1654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D7D9C3-EA46-464C-8BCC-CCACBE73FA5D}">
      <dsp:nvSpPr>
        <dsp:cNvPr id="0" name=""/>
        <dsp:cNvSpPr/>
      </dsp:nvSpPr>
      <dsp:spPr>
        <a:xfrm>
          <a:off x="2721021" y="2228523"/>
          <a:ext cx="347709" cy="1654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768"/>
              </a:lnTo>
              <a:lnTo>
                <a:pt x="347709" y="112768"/>
              </a:lnTo>
              <a:lnTo>
                <a:pt x="347709" y="1654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C03B6E-B0EF-483C-B2A4-810DE225D532}">
      <dsp:nvSpPr>
        <dsp:cNvPr id="0" name=""/>
        <dsp:cNvSpPr/>
      </dsp:nvSpPr>
      <dsp:spPr>
        <a:xfrm>
          <a:off x="2373312" y="2228523"/>
          <a:ext cx="347709" cy="165477"/>
        </a:xfrm>
        <a:custGeom>
          <a:avLst/>
          <a:gdLst/>
          <a:ahLst/>
          <a:cxnLst/>
          <a:rect l="0" t="0" r="0" b="0"/>
          <a:pathLst>
            <a:path>
              <a:moveTo>
                <a:pt x="347709" y="0"/>
              </a:moveTo>
              <a:lnTo>
                <a:pt x="347709" y="112768"/>
              </a:lnTo>
              <a:lnTo>
                <a:pt x="0" y="112768"/>
              </a:lnTo>
              <a:lnTo>
                <a:pt x="0" y="1654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A28BD2-8466-4617-9236-64E72A65566B}">
      <dsp:nvSpPr>
        <dsp:cNvPr id="0" name=""/>
        <dsp:cNvSpPr/>
      </dsp:nvSpPr>
      <dsp:spPr>
        <a:xfrm>
          <a:off x="1677893" y="2228523"/>
          <a:ext cx="1043127" cy="165477"/>
        </a:xfrm>
        <a:custGeom>
          <a:avLst/>
          <a:gdLst/>
          <a:ahLst/>
          <a:cxnLst/>
          <a:rect l="0" t="0" r="0" b="0"/>
          <a:pathLst>
            <a:path>
              <a:moveTo>
                <a:pt x="1043127" y="0"/>
              </a:moveTo>
              <a:lnTo>
                <a:pt x="1043127" y="112768"/>
              </a:lnTo>
              <a:lnTo>
                <a:pt x="0" y="112768"/>
              </a:lnTo>
              <a:lnTo>
                <a:pt x="0" y="1654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FDF36A-DBED-48C6-9053-DC13EB85B24B}">
      <dsp:nvSpPr>
        <dsp:cNvPr id="0" name=""/>
        <dsp:cNvSpPr/>
      </dsp:nvSpPr>
      <dsp:spPr>
        <a:xfrm>
          <a:off x="1677893" y="1701744"/>
          <a:ext cx="1043127" cy="1654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768"/>
              </a:lnTo>
              <a:lnTo>
                <a:pt x="1043127" y="112768"/>
              </a:lnTo>
              <a:lnTo>
                <a:pt x="1043127" y="1654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FDA244-C735-4184-96C7-D90650C2F4BF}">
      <dsp:nvSpPr>
        <dsp:cNvPr id="0" name=""/>
        <dsp:cNvSpPr/>
      </dsp:nvSpPr>
      <dsp:spPr>
        <a:xfrm>
          <a:off x="634766" y="2228523"/>
          <a:ext cx="347709" cy="1654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768"/>
              </a:lnTo>
              <a:lnTo>
                <a:pt x="347709" y="112768"/>
              </a:lnTo>
              <a:lnTo>
                <a:pt x="347709" y="1654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6E4E9F-1534-45FD-BFE8-8B391DB4DF40}">
      <dsp:nvSpPr>
        <dsp:cNvPr id="0" name=""/>
        <dsp:cNvSpPr/>
      </dsp:nvSpPr>
      <dsp:spPr>
        <a:xfrm>
          <a:off x="287056" y="2228523"/>
          <a:ext cx="347709" cy="165477"/>
        </a:xfrm>
        <a:custGeom>
          <a:avLst/>
          <a:gdLst/>
          <a:ahLst/>
          <a:cxnLst/>
          <a:rect l="0" t="0" r="0" b="0"/>
          <a:pathLst>
            <a:path>
              <a:moveTo>
                <a:pt x="347709" y="0"/>
              </a:moveTo>
              <a:lnTo>
                <a:pt x="347709" y="112768"/>
              </a:lnTo>
              <a:lnTo>
                <a:pt x="0" y="112768"/>
              </a:lnTo>
              <a:lnTo>
                <a:pt x="0" y="1654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33BDFB-B1B5-4770-A6DF-ED3B263EC534}">
      <dsp:nvSpPr>
        <dsp:cNvPr id="0" name=""/>
        <dsp:cNvSpPr/>
      </dsp:nvSpPr>
      <dsp:spPr>
        <a:xfrm>
          <a:off x="634766" y="1701744"/>
          <a:ext cx="1043127" cy="165477"/>
        </a:xfrm>
        <a:custGeom>
          <a:avLst/>
          <a:gdLst/>
          <a:ahLst/>
          <a:cxnLst/>
          <a:rect l="0" t="0" r="0" b="0"/>
          <a:pathLst>
            <a:path>
              <a:moveTo>
                <a:pt x="1043127" y="0"/>
              </a:moveTo>
              <a:lnTo>
                <a:pt x="1043127" y="112768"/>
              </a:lnTo>
              <a:lnTo>
                <a:pt x="0" y="112768"/>
              </a:lnTo>
              <a:lnTo>
                <a:pt x="0" y="1654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69D066-670C-4147-9EA2-8A0F5FA41E16}">
      <dsp:nvSpPr>
        <dsp:cNvPr id="0" name=""/>
        <dsp:cNvSpPr/>
      </dsp:nvSpPr>
      <dsp:spPr>
        <a:xfrm>
          <a:off x="1677893" y="1174964"/>
          <a:ext cx="1912400" cy="165477"/>
        </a:xfrm>
        <a:custGeom>
          <a:avLst/>
          <a:gdLst/>
          <a:ahLst/>
          <a:cxnLst/>
          <a:rect l="0" t="0" r="0" b="0"/>
          <a:pathLst>
            <a:path>
              <a:moveTo>
                <a:pt x="1912400" y="0"/>
              </a:moveTo>
              <a:lnTo>
                <a:pt x="1912400" y="112768"/>
              </a:lnTo>
              <a:lnTo>
                <a:pt x="0" y="112768"/>
              </a:lnTo>
              <a:lnTo>
                <a:pt x="0" y="16547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39F832-4236-4213-AE0E-BCB2BFE73E2E}">
      <dsp:nvSpPr>
        <dsp:cNvPr id="0" name=""/>
        <dsp:cNvSpPr/>
      </dsp:nvSpPr>
      <dsp:spPr>
        <a:xfrm>
          <a:off x="3305805" y="813663"/>
          <a:ext cx="568978" cy="361301"/>
        </a:xfrm>
        <a:prstGeom prst="roundRect">
          <a:avLst>
            <a:gd name="adj" fmla="val 10000"/>
          </a:avLst>
        </a:prstGeom>
        <a:blipFill rotWithShape="0">
          <a:blip xmlns:r="http://schemas.openxmlformats.org/officeDocument/2006/relationships" r:embed="rId1">
            <a:duotone>
              <a:schemeClr val="accent1">
                <a:hueOff val="0"/>
                <a:satOff val="0"/>
                <a:lumOff val="0"/>
                <a:alphaOff val="0"/>
                <a:tint val="30000"/>
                <a:satMod val="300000"/>
              </a:schemeClr>
              <a:schemeClr val="accent1">
                <a:hueOff val="0"/>
                <a:satOff val="0"/>
                <a:lumOff val="0"/>
                <a:alphaOff val="0"/>
                <a:tint val="40000"/>
                <a:satMod val="200000"/>
              </a:schemeClr>
            </a:duotone>
          </a:blip>
          <a:tile tx="0" ty="0" sx="70000" sy="70000" flip="none" algn="ctr"/>
        </a:blipFill>
        <a:ln>
          <a:noFill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ECE6C2B0-A8C3-47E1-9BDA-6760E5859969}">
      <dsp:nvSpPr>
        <dsp:cNvPr id="0" name=""/>
        <dsp:cNvSpPr/>
      </dsp:nvSpPr>
      <dsp:spPr>
        <a:xfrm>
          <a:off x="3369025" y="873721"/>
          <a:ext cx="568978" cy="3613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u="sng" kern="1200" baseline="30000"/>
            <a:t>Sistema de control para Proteco Food</a:t>
          </a:r>
          <a:endParaRPr lang="es-MX" sz="800" u="sng" kern="1200" baseline="30000"/>
        </a:p>
      </dsp:txBody>
      <dsp:txXfrm>
        <a:off x="3369025" y="873721"/>
        <a:ext cx="568978" cy="361301"/>
      </dsp:txXfrm>
    </dsp:sp>
    <dsp:sp modelId="{88BC5BCE-3C84-4F57-AB48-0E322BD232F0}">
      <dsp:nvSpPr>
        <dsp:cNvPr id="0" name=""/>
        <dsp:cNvSpPr/>
      </dsp:nvSpPr>
      <dsp:spPr>
        <a:xfrm>
          <a:off x="1393404" y="1340442"/>
          <a:ext cx="568978" cy="361301"/>
        </a:xfrm>
        <a:prstGeom prst="roundRect">
          <a:avLst>
            <a:gd name="adj" fmla="val 10000"/>
          </a:avLst>
        </a:prstGeom>
        <a:blipFill rotWithShape="0">
          <a:blip xmlns:r="http://schemas.openxmlformats.org/officeDocument/2006/relationships" r:embed="rId1">
            <a:duotone>
              <a:schemeClr val="accent1">
                <a:hueOff val="0"/>
                <a:satOff val="0"/>
                <a:lumOff val="0"/>
                <a:alphaOff val="0"/>
                <a:tint val="30000"/>
                <a:satMod val="300000"/>
              </a:schemeClr>
              <a:schemeClr val="accent1">
                <a:hueOff val="0"/>
                <a:satOff val="0"/>
                <a:lumOff val="0"/>
                <a:alphaOff val="0"/>
                <a:tint val="40000"/>
                <a:satMod val="200000"/>
              </a:schemeClr>
            </a:duotone>
          </a:blip>
          <a:tile tx="0" ty="0" sx="70000" sy="70000" flip="none" algn="ctr"/>
        </a:blipFill>
        <a:ln>
          <a:noFill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AE6B6B0C-E85C-47AF-839D-294B8952F84B}">
      <dsp:nvSpPr>
        <dsp:cNvPr id="0" name=""/>
        <dsp:cNvSpPr/>
      </dsp:nvSpPr>
      <dsp:spPr>
        <a:xfrm>
          <a:off x="1456624" y="1400501"/>
          <a:ext cx="568978" cy="3613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u="sng" kern="1200"/>
            <a:t>Recursos Tecnológicos</a:t>
          </a:r>
        </a:p>
      </dsp:txBody>
      <dsp:txXfrm>
        <a:off x="1456624" y="1400501"/>
        <a:ext cx="568978" cy="361301"/>
      </dsp:txXfrm>
    </dsp:sp>
    <dsp:sp modelId="{ACFC3A5A-4D1D-4686-A0DE-BCA530471932}">
      <dsp:nvSpPr>
        <dsp:cNvPr id="0" name=""/>
        <dsp:cNvSpPr/>
      </dsp:nvSpPr>
      <dsp:spPr>
        <a:xfrm>
          <a:off x="350276" y="1867222"/>
          <a:ext cx="568978" cy="361301"/>
        </a:xfrm>
        <a:prstGeom prst="roundRect">
          <a:avLst>
            <a:gd name="adj" fmla="val 10000"/>
          </a:avLst>
        </a:prstGeom>
        <a:blipFill rotWithShape="0">
          <a:blip xmlns:r="http://schemas.openxmlformats.org/officeDocument/2006/relationships" r:embed="rId1">
            <a:duotone>
              <a:schemeClr val="accent1">
                <a:hueOff val="0"/>
                <a:satOff val="0"/>
                <a:lumOff val="0"/>
                <a:alphaOff val="0"/>
                <a:tint val="30000"/>
                <a:satMod val="300000"/>
              </a:schemeClr>
              <a:schemeClr val="accent1">
                <a:hueOff val="0"/>
                <a:satOff val="0"/>
                <a:lumOff val="0"/>
                <a:alphaOff val="0"/>
                <a:tint val="40000"/>
                <a:satMod val="200000"/>
              </a:schemeClr>
            </a:duotone>
          </a:blip>
          <a:tile tx="0" ty="0" sx="70000" sy="70000" flip="none" algn="ctr"/>
        </a:blipFill>
        <a:ln>
          <a:noFill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47E12388-334E-47F6-85F0-B396F78603A4}">
      <dsp:nvSpPr>
        <dsp:cNvPr id="0" name=""/>
        <dsp:cNvSpPr/>
      </dsp:nvSpPr>
      <dsp:spPr>
        <a:xfrm>
          <a:off x="413496" y="1927280"/>
          <a:ext cx="568978" cy="3613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u="sng" kern="1200"/>
            <a:t>Hardware</a:t>
          </a:r>
        </a:p>
      </dsp:txBody>
      <dsp:txXfrm>
        <a:off x="413496" y="1927280"/>
        <a:ext cx="568978" cy="361301"/>
      </dsp:txXfrm>
    </dsp:sp>
    <dsp:sp modelId="{11BD85E7-1744-4BBC-8B0B-EE0C2C2CED17}">
      <dsp:nvSpPr>
        <dsp:cNvPr id="0" name=""/>
        <dsp:cNvSpPr/>
      </dsp:nvSpPr>
      <dsp:spPr>
        <a:xfrm>
          <a:off x="2567" y="2394001"/>
          <a:ext cx="568978" cy="361301"/>
        </a:xfrm>
        <a:prstGeom prst="roundRect">
          <a:avLst>
            <a:gd name="adj" fmla="val 10000"/>
          </a:avLst>
        </a:prstGeom>
        <a:blipFill rotWithShape="0">
          <a:blip xmlns:r="http://schemas.openxmlformats.org/officeDocument/2006/relationships" r:embed="rId1">
            <a:duotone>
              <a:schemeClr val="accent1">
                <a:hueOff val="0"/>
                <a:satOff val="0"/>
                <a:lumOff val="0"/>
                <a:alphaOff val="0"/>
                <a:tint val="30000"/>
                <a:satMod val="300000"/>
              </a:schemeClr>
              <a:schemeClr val="accent1">
                <a:hueOff val="0"/>
                <a:satOff val="0"/>
                <a:lumOff val="0"/>
                <a:alphaOff val="0"/>
                <a:tint val="40000"/>
                <a:satMod val="200000"/>
              </a:schemeClr>
            </a:duotone>
          </a:blip>
          <a:tile tx="0" ty="0" sx="70000" sy="70000" flip="none" algn="ctr"/>
        </a:blipFill>
        <a:ln>
          <a:noFill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7DF7DBE3-7656-4845-A076-AF0251C232B3}">
      <dsp:nvSpPr>
        <dsp:cNvPr id="0" name=""/>
        <dsp:cNvSpPr/>
      </dsp:nvSpPr>
      <dsp:spPr>
        <a:xfrm>
          <a:off x="65787" y="2454060"/>
          <a:ext cx="568978" cy="3613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u="sng" kern="1200"/>
            <a:t>Computadoras</a:t>
          </a:r>
        </a:p>
      </dsp:txBody>
      <dsp:txXfrm>
        <a:off x="65787" y="2454060"/>
        <a:ext cx="568978" cy="361301"/>
      </dsp:txXfrm>
    </dsp:sp>
    <dsp:sp modelId="{E555691A-3946-4873-A3AF-43D57B927253}">
      <dsp:nvSpPr>
        <dsp:cNvPr id="0" name=""/>
        <dsp:cNvSpPr/>
      </dsp:nvSpPr>
      <dsp:spPr>
        <a:xfrm>
          <a:off x="697986" y="2394001"/>
          <a:ext cx="568978" cy="361301"/>
        </a:xfrm>
        <a:prstGeom prst="roundRect">
          <a:avLst>
            <a:gd name="adj" fmla="val 10000"/>
          </a:avLst>
        </a:prstGeom>
        <a:blipFill rotWithShape="0">
          <a:blip xmlns:r="http://schemas.openxmlformats.org/officeDocument/2006/relationships" r:embed="rId1">
            <a:duotone>
              <a:schemeClr val="accent1">
                <a:hueOff val="0"/>
                <a:satOff val="0"/>
                <a:lumOff val="0"/>
                <a:alphaOff val="0"/>
                <a:tint val="30000"/>
                <a:satMod val="300000"/>
              </a:schemeClr>
              <a:schemeClr val="accent1">
                <a:hueOff val="0"/>
                <a:satOff val="0"/>
                <a:lumOff val="0"/>
                <a:alphaOff val="0"/>
                <a:tint val="40000"/>
                <a:satMod val="200000"/>
              </a:schemeClr>
            </a:duotone>
          </a:blip>
          <a:tile tx="0" ty="0" sx="70000" sy="70000" flip="none" algn="ctr"/>
        </a:blipFill>
        <a:ln>
          <a:noFill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D1D9A5C-D558-4E98-BF88-B176A8B66E96}">
      <dsp:nvSpPr>
        <dsp:cNvPr id="0" name=""/>
        <dsp:cNvSpPr/>
      </dsp:nvSpPr>
      <dsp:spPr>
        <a:xfrm>
          <a:off x="761205" y="2454060"/>
          <a:ext cx="568978" cy="3613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u="sng" kern="1200"/>
            <a:t>Servidor web</a:t>
          </a:r>
        </a:p>
      </dsp:txBody>
      <dsp:txXfrm>
        <a:off x="761205" y="2454060"/>
        <a:ext cx="568978" cy="361301"/>
      </dsp:txXfrm>
    </dsp:sp>
    <dsp:sp modelId="{BB662C47-FC21-495B-8DFC-AD77D8DDFF0A}">
      <dsp:nvSpPr>
        <dsp:cNvPr id="0" name=""/>
        <dsp:cNvSpPr/>
      </dsp:nvSpPr>
      <dsp:spPr>
        <a:xfrm>
          <a:off x="2436532" y="1867222"/>
          <a:ext cx="568978" cy="361301"/>
        </a:xfrm>
        <a:prstGeom prst="roundRect">
          <a:avLst>
            <a:gd name="adj" fmla="val 10000"/>
          </a:avLst>
        </a:prstGeom>
        <a:blipFill rotWithShape="0">
          <a:blip xmlns:r="http://schemas.openxmlformats.org/officeDocument/2006/relationships" r:embed="rId1">
            <a:duotone>
              <a:schemeClr val="accent1">
                <a:hueOff val="0"/>
                <a:satOff val="0"/>
                <a:lumOff val="0"/>
                <a:alphaOff val="0"/>
                <a:tint val="30000"/>
                <a:satMod val="300000"/>
              </a:schemeClr>
              <a:schemeClr val="accent1">
                <a:hueOff val="0"/>
                <a:satOff val="0"/>
                <a:lumOff val="0"/>
                <a:alphaOff val="0"/>
                <a:tint val="40000"/>
                <a:satMod val="200000"/>
              </a:schemeClr>
            </a:duotone>
          </a:blip>
          <a:tile tx="0" ty="0" sx="70000" sy="70000" flip="none" algn="ctr"/>
        </a:blipFill>
        <a:ln>
          <a:noFill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859533B2-132E-4876-86DE-79FA754BCE5D}">
      <dsp:nvSpPr>
        <dsp:cNvPr id="0" name=""/>
        <dsp:cNvSpPr/>
      </dsp:nvSpPr>
      <dsp:spPr>
        <a:xfrm>
          <a:off x="2499752" y="1927280"/>
          <a:ext cx="568978" cy="3613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u="sng" kern="1200"/>
            <a:t>Software</a:t>
          </a:r>
        </a:p>
      </dsp:txBody>
      <dsp:txXfrm>
        <a:off x="2499752" y="1927280"/>
        <a:ext cx="568978" cy="361301"/>
      </dsp:txXfrm>
    </dsp:sp>
    <dsp:sp modelId="{81823DA0-575C-4040-A37E-50EF5254FB8E}">
      <dsp:nvSpPr>
        <dsp:cNvPr id="0" name=""/>
        <dsp:cNvSpPr/>
      </dsp:nvSpPr>
      <dsp:spPr>
        <a:xfrm>
          <a:off x="1393404" y="2394001"/>
          <a:ext cx="568978" cy="361301"/>
        </a:xfrm>
        <a:prstGeom prst="roundRect">
          <a:avLst>
            <a:gd name="adj" fmla="val 10000"/>
          </a:avLst>
        </a:prstGeom>
        <a:blipFill rotWithShape="0">
          <a:blip xmlns:r="http://schemas.openxmlformats.org/officeDocument/2006/relationships" r:embed="rId1">
            <a:duotone>
              <a:schemeClr val="accent1">
                <a:hueOff val="0"/>
                <a:satOff val="0"/>
                <a:lumOff val="0"/>
                <a:alphaOff val="0"/>
                <a:tint val="30000"/>
                <a:satMod val="300000"/>
              </a:schemeClr>
              <a:schemeClr val="accent1">
                <a:hueOff val="0"/>
                <a:satOff val="0"/>
                <a:lumOff val="0"/>
                <a:alphaOff val="0"/>
                <a:tint val="40000"/>
                <a:satMod val="200000"/>
              </a:schemeClr>
            </a:duotone>
          </a:blip>
          <a:tile tx="0" ty="0" sx="70000" sy="70000" flip="none" algn="ctr"/>
        </a:blipFill>
        <a:ln>
          <a:noFill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28A7F025-7873-4D9C-9831-781447608BCB}">
      <dsp:nvSpPr>
        <dsp:cNvPr id="0" name=""/>
        <dsp:cNvSpPr/>
      </dsp:nvSpPr>
      <dsp:spPr>
        <a:xfrm>
          <a:off x="1456624" y="2454060"/>
          <a:ext cx="568978" cy="3613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u="sng" kern="1200"/>
            <a:t>IDE NetBeans</a:t>
          </a:r>
        </a:p>
      </dsp:txBody>
      <dsp:txXfrm>
        <a:off x="1456624" y="2454060"/>
        <a:ext cx="568978" cy="361301"/>
      </dsp:txXfrm>
    </dsp:sp>
    <dsp:sp modelId="{4A57F282-EF91-4E21-B8ED-35633194DBBA}">
      <dsp:nvSpPr>
        <dsp:cNvPr id="0" name=""/>
        <dsp:cNvSpPr/>
      </dsp:nvSpPr>
      <dsp:spPr>
        <a:xfrm>
          <a:off x="2088822" y="2394001"/>
          <a:ext cx="568978" cy="361301"/>
        </a:xfrm>
        <a:prstGeom prst="roundRect">
          <a:avLst>
            <a:gd name="adj" fmla="val 10000"/>
          </a:avLst>
        </a:prstGeom>
        <a:blipFill rotWithShape="0">
          <a:blip xmlns:r="http://schemas.openxmlformats.org/officeDocument/2006/relationships" r:embed="rId1">
            <a:duotone>
              <a:schemeClr val="accent1">
                <a:hueOff val="0"/>
                <a:satOff val="0"/>
                <a:lumOff val="0"/>
                <a:alphaOff val="0"/>
                <a:tint val="30000"/>
                <a:satMod val="300000"/>
              </a:schemeClr>
              <a:schemeClr val="accent1">
                <a:hueOff val="0"/>
                <a:satOff val="0"/>
                <a:lumOff val="0"/>
                <a:alphaOff val="0"/>
                <a:tint val="40000"/>
                <a:satMod val="200000"/>
              </a:schemeClr>
            </a:duotone>
          </a:blip>
          <a:tile tx="0" ty="0" sx="70000" sy="70000" flip="none" algn="ctr"/>
        </a:blipFill>
        <a:ln>
          <a:noFill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C9EC4013-2793-451F-875B-5454AABF17A7}">
      <dsp:nvSpPr>
        <dsp:cNvPr id="0" name=""/>
        <dsp:cNvSpPr/>
      </dsp:nvSpPr>
      <dsp:spPr>
        <a:xfrm>
          <a:off x="2152042" y="2454060"/>
          <a:ext cx="568978" cy="3613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u="sng" kern="1200"/>
            <a:t>XAMPP</a:t>
          </a:r>
        </a:p>
      </dsp:txBody>
      <dsp:txXfrm>
        <a:off x="2152042" y="2454060"/>
        <a:ext cx="568978" cy="361301"/>
      </dsp:txXfrm>
    </dsp:sp>
    <dsp:sp modelId="{2F90B01B-C1C7-4C12-9F9D-FEEAEE2CF988}">
      <dsp:nvSpPr>
        <dsp:cNvPr id="0" name=""/>
        <dsp:cNvSpPr/>
      </dsp:nvSpPr>
      <dsp:spPr>
        <a:xfrm>
          <a:off x="2784241" y="2394001"/>
          <a:ext cx="568978" cy="361301"/>
        </a:xfrm>
        <a:prstGeom prst="roundRect">
          <a:avLst>
            <a:gd name="adj" fmla="val 10000"/>
          </a:avLst>
        </a:prstGeom>
        <a:blipFill rotWithShape="0">
          <a:blip xmlns:r="http://schemas.openxmlformats.org/officeDocument/2006/relationships" r:embed="rId1">
            <a:duotone>
              <a:schemeClr val="accent1">
                <a:hueOff val="0"/>
                <a:satOff val="0"/>
                <a:lumOff val="0"/>
                <a:alphaOff val="0"/>
                <a:tint val="30000"/>
                <a:satMod val="300000"/>
              </a:schemeClr>
              <a:schemeClr val="accent1">
                <a:hueOff val="0"/>
                <a:satOff val="0"/>
                <a:lumOff val="0"/>
                <a:alphaOff val="0"/>
                <a:tint val="40000"/>
                <a:satMod val="200000"/>
              </a:schemeClr>
            </a:duotone>
          </a:blip>
          <a:tile tx="0" ty="0" sx="70000" sy="70000" flip="none" algn="ctr"/>
        </a:blipFill>
        <a:ln>
          <a:noFill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865FE4C7-396E-49C8-ACB6-5B8627566032}">
      <dsp:nvSpPr>
        <dsp:cNvPr id="0" name=""/>
        <dsp:cNvSpPr/>
      </dsp:nvSpPr>
      <dsp:spPr>
        <a:xfrm>
          <a:off x="2847461" y="2454060"/>
          <a:ext cx="568978" cy="3613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u="sng" kern="1200"/>
            <a:t>Navegadores web Google Chrome y Mozilla FIrefox</a:t>
          </a:r>
        </a:p>
      </dsp:txBody>
      <dsp:txXfrm>
        <a:off x="2847461" y="2454060"/>
        <a:ext cx="568978" cy="361301"/>
      </dsp:txXfrm>
    </dsp:sp>
    <dsp:sp modelId="{5611333F-AD78-4FB0-913C-2CC57BE23CAE}">
      <dsp:nvSpPr>
        <dsp:cNvPr id="0" name=""/>
        <dsp:cNvSpPr/>
      </dsp:nvSpPr>
      <dsp:spPr>
        <a:xfrm>
          <a:off x="3479659" y="2394001"/>
          <a:ext cx="568978" cy="361301"/>
        </a:xfrm>
        <a:prstGeom prst="roundRect">
          <a:avLst>
            <a:gd name="adj" fmla="val 10000"/>
          </a:avLst>
        </a:prstGeom>
        <a:blipFill rotWithShape="0">
          <a:blip xmlns:r="http://schemas.openxmlformats.org/officeDocument/2006/relationships" r:embed="rId1">
            <a:duotone>
              <a:schemeClr val="accent1">
                <a:hueOff val="0"/>
                <a:satOff val="0"/>
                <a:lumOff val="0"/>
                <a:alphaOff val="0"/>
                <a:tint val="30000"/>
                <a:satMod val="300000"/>
              </a:schemeClr>
              <a:schemeClr val="accent1">
                <a:hueOff val="0"/>
                <a:satOff val="0"/>
                <a:lumOff val="0"/>
                <a:alphaOff val="0"/>
                <a:tint val="40000"/>
                <a:satMod val="200000"/>
              </a:schemeClr>
            </a:duotone>
          </a:blip>
          <a:tile tx="0" ty="0" sx="70000" sy="70000" flip="none" algn="ctr"/>
        </a:blipFill>
        <a:ln>
          <a:noFill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3BC0ABD4-E55C-4ADB-93F9-D780B5886C2B}">
      <dsp:nvSpPr>
        <dsp:cNvPr id="0" name=""/>
        <dsp:cNvSpPr/>
      </dsp:nvSpPr>
      <dsp:spPr>
        <a:xfrm>
          <a:off x="3542879" y="2454060"/>
          <a:ext cx="568978" cy="3613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u="sng" kern="1200"/>
            <a:t>Sistemas operativos Windows y GNU/Linux</a:t>
          </a:r>
        </a:p>
      </dsp:txBody>
      <dsp:txXfrm>
        <a:off x="3542879" y="2454060"/>
        <a:ext cx="568978" cy="361301"/>
      </dsp:txXfrm>
    </dsp:sp>
    <dsp:sp modelId="{EB2B40E5-EEE9-41AD-9D46-1AEE89811893}">
      <dsp:nvSpPr>
        <dsp:cNvPr id="0" name=""/>
        <dsp:cNvSpPr/>
      </dsp:nvSpPr>
      <dsp:spPr>
        <a:xfrm>
          <a:off x="5218206" y="1340442"/>
          <a:ext cx="568978" cy="361301"/>
        </a:xfrm>
        <a:prstGeom prst="roundRect">
          <a:avLst>
            <a:gd name="adj" fmla="val 10000"/>
          </a:avLst>
        </a:prstGeom>
        <a:blipFill rotWithShape="0">
          <a:blip xmlns:r="http://schemas.openxmlformats.org/officeDocument/2006/relationships" r:embed="rId1">
            <a:duotone>
              <a:schemeClr val="accent1">
                <a:hueOff val="0"/>
                <a:satOff val="0"/>
                <a:lumOff val="0"/>
                <a:alphaOff val="0"/>
                <a:tint val="30000"/>
                <a:satMod val="300000"/>
              </a:schemeClr>
              <a:schemeClr val="accent1">
                <a:hueOff val="0"/>
                <a:satOff val="0"/>
                <a:lumOff val="0"/>
                <a:alphaOff val="0"/>
                <a:tint val="40000"/>
                <a:satMod val="200000"/>
              </a:schemeClr>
            </a:duotone>
          </a:blip>
          <a:tile tx="0" ty="0" sx="70000" sy="70000" flip="none" algn="ctr"/>
        </a:blipFill>
        <a:ln>
          <a:noFill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DFE3B7FD-5DB1-433A-B14C-F7AE4FFF638B}">
      <dsp:nvSpPr>
        <dsp:cNvPr id="0" name=""/>
        <dsp:cNvSpPr/>
      </dsp:nvSpPr>
      <dsp:spPr>
        <a:xfrm>
          <a:off x="5281425" y="1400501"/>
          <a:ext cx="568978" cy="3613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u="sng" kern="1200"/>
            <a:t>Recyrsos Humanos</a:t>
          </a:r>
        </a:p>
      </dsp:txBody>
      <dsp:txXfrm>
        <a:off x="5281425" y="1400501"/>
        <a:ext cx="568978" cy="361301"/>
      </dsp:txXfrm>
    </dsp:sp>
    <dsp:sp modelId="{A390848E-831F-41F1-AD32-482E971E3A15}">
      <dsp:nvSpPr>
        <dsp:cNvPr id="0" name=""/>
        <dsp:cNvSpPr/>
      </dsp:nvSpPr>
      <dsp:spPr>
        <a:xfrm>
          <a:off x="4175078" y="1867222"/>
          <a:ext cx="568978" cy="361301"/>
        </a:xfrm>
        <a:prstGeom prst="roundRect">
          <a:avLst>
            <a:gd name="adj" fmla="val 10000"/>
          </a:avLst>
        </a:prstGeom>
        <a:blipFill rotWithShape="0">
          <a:blip xmlns:r="http://schemas.openxmlformats.org/officeDocument/2006/relationships" r:embed="rId1">
            <a:duotone>
              <a:schemeClr val="accent1">
                <a:hueOff val="0"/>
                <a:satOff val="0"/>
                <a:lumOff val="0"/>
                <a:alphaOff val="0"/>
                <a:tint val="30000"/>
                <a:satMod val="300000"/>
              </a:schemeClr>
              <a:schemeClr val="accent1">
                <a:hueOff val="0"/>
                <a:satOff val="0"/>
                <a:lumOff val="0"/>
                <a:alphaOff val="0"/>
                <a:tint val="40000"/>
                <a:satMod val="200000"/>
              </a:schemeClr>
            </a:duotone>
          </a:blip>
          <a:tile tx="0" ty="0" sx="70000" sy="70000" flip="none" algn="ctr"/>
        </a:blipFill>
        <a:ln>
          <a:noFill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00308437-3E6D-4F54-B1B4-68FC3B20335D}">
      <dsp:nvSpPr>
        <dsp:cNvPr id="0" name=""/>
        <dsp:cNvSpPr/>
      </dsp:nvSpPr>
      <dsp:spPr>
        <a:xfrm>
          <a:off x="4238298" y="1927280"/>
          <a:ext cx="568978" cy="3613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u="sng" kern="1200"/>
            <a:t>Sección de front-end</a:t>
          </a:r>
        </a:p>
      </dsp:txBody>
      <dsp:txXfrm>
        <a:off x="4238298" y="1927280"/>
        <a:ext cx="568978" cy="361301"/>
      </dsp:txXfrm>
    </dsp:sp>
    <dsp:sp modelId="{F647C11C-BEB3-480D-B639-E01A86B54FAC}">
      <dsp:nvSpPr>
        <dsp:cNvPr id="0" name=""/>
        <dsp:cNvSpPr/>
      </dsp:nvSpPr>
      <dsp:spPr>
        <a:xfrm>
          <a:off x="4175078" y="2394001"/>
          <a:ext cx="568978" cy="361301"/>
        </a:xfrm>
        <a:prstGeom prst="roundRect">
          <a:avLst>
            <a:gd name="adj" fmla="val 10000"/>
          </a:avLst>
        </a:prstGeom>
        <a:blipFill rotWithShape="0">
          <a:blip xmlns:r="http://schemas.openxmlformats.org/officeDocument/2006/relationships" r:embed="rId1">
            <a:duotone>
              <a:schemeClr val="accent1">
                <a:hueOff val="0"/>
                <a:satOff val="0"/>
                <a:lumOff val="0"/>
                <a:alphaOff val="0"/>
                <a:tint val="30000"/>
                <a:satMod val="300000"/>
              </a:schemeClr>
              <a:schemeClr val="accent1">
                <a:hueOff val="0"/>
                <a:satOff val="0"/>
                <a:lumOff val="0"/>
                <a:alphaOff val="0"/>
                <a:tint val="40000"/>
                <a:satMod val="200000"/>
              </a:schemeClr>
            </a:duotone>
          </a:blip>
          <a:tile tx="0" ty="0" sx="70000" sy="70000" flip="none" algn="ctr"/>
        </a:blipFill>
        <a:ln>
          <a:noFill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FB9B8608-CBD7-4DFA-AB0B-19E13DD206BA}">
      <dsp:nvSpPr>
        <dsp:cNvPr id="0" name=""/>
        <dsp:cNvSpPr/>
      </dsp:nvSpPr>
      <dsp:spPr>
        <a:xfrm>
          <a:off x="4238298" y="2454060"/>
          <a:ext cx="568978" cy="3613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u="sng" kern="1200"/>
            <a:t>Torres Caballero Bruno</a:t>
          </a:r>
        </a:p>
      </dsp:txBody>
      <dsp:txXfrm>
        <a:off x="4238298" y="2454060"/>
        <a:ext cx="568978" cy="361301"/>
      </dsp:txXfrm>
    </dsp:sp>
    <dsp:sp modelId="{E1EE3AE8-A4C5-4165-862B-97A3CC817ECB}">
      <dsp:nvSpPr>
        <dsp:cNvPr id="0" name=""/>
        <dsp:cNvSpPr/>
      </dsp:nvSpPr>
      <dsp:spPr>
        <a:xfrm>
          <a:off x="4870496" y="1867222"/>
          <a:ext cx="568978" cy="361301"/>
        </a:xfrm>
        <a:prstGeom prst="roundRect">
          <a:avLst>
            <a:gd name="adj" fmla="val 10000"/>
          </a:avLst>
        </a:prstGeom>
        <a:blipFill rotWithShape="0">
          <a:blip xmlns:r="http://schemas.openxmlformats.org/officeDocument/2006/relationships" r:embed="rId1">
            <a:duotone>
              <a:schemeClr val="accent1">
                <a:hueOff val="0"/>
                <a:satOff val="0"/>
                <a:lumOff val="0"/>
                <a:alphaOff val="0"/>
                <a:tint val="30000"/>
                <a:satMod val="300000"/>
              </a:schemeClr>
              <a:schemeClr val="accent1">
                <a:hueOff val="0"/>
                <a:satOff val="0"/>
                <a:lumOff val="0"/>
                <a:alphaOff val="0"/>
                <a:tint val="40000"/>
                <a:satMod val="200000"/>
              </a:schemeClr>
            </a:duotone>
          </a:blip>
          <a:tile tx="0" ty="0" sx="70000" sy="70000" flip="none" algn="ctr"/>
        </a:blipFill>
        <a:ln>
          <a:noFill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1E25B71B-BE08-419C-9C40-2F6EF70B2B5C}">
      <dsp:nvSpPr>
        <dsp:cNvPr id="0" name=""/>
        <dsp:cNvSpPr/>
      </dsp:nvSpPr>
      <dsp:spPr>
        <a:xfrm>
          <a:off x="4933716" y="1927280"/>
          <a:ext cx="568978" cy="3613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u="sng" kern="1200"/>
            <a:t>Sección de back-end</a:t>
          </a:r>
        </a:p>
      </dsp:txBody>
      <dsp:txXfrm>
        <a:off x="4933716" y="1927280"/>
        <a:ext cx="568978" cy="361301"/>
      </dsp:txXfrm>
    </dsp:sp>
    <dsp:sp modelId="{919323A2-26E6-430B-BB80-E5D6ECF51750}">
      <dsp:nvSpPr>
        <dsp:cNvPr id="0" name=""/>
        <dsp:cNvSpPr/>
      </dsp:nvSpPr>
      <dsp:spPr>
        <a:xfrm>
          <a:off x="4870496" y="2394001"/>
          <a:ext cx="568978" cy="361301"/>
        </a:xfrm>
        <a:prstGeom prst="roundRect">
          <a:avLst>
            <a:gd name="adj" fmla="val 10000"/>
          </a:avLst>
        </a:prstGeom>
        <a:blipFill rotWithShape="0">
          <a:blip xmlns:r="http://schemas.openxmlformats.org/officeDocument/2006/relationships" r:embed="rId1">
            <a:duotone>
              <a:schemeClr val="accent1">
                <a:hueOff val="0"/>
                <a:satOff val="0"/>
                <a:lumOff val="0"/>
                <a:alphaOff val="0"/>
                <a:tint val="30000"/>
                <a:satMod val="300000"/>
              </a:schemeClr>
              <a:schemeClr val="accent1">
                <a:hueOff val="0"/>
                <a:satOff val="0"/>
                <a:lumOff val="0"/>
                <a:alphaOff val="0"/>
                <a:tint val="40000"/>
                <a:satMod val="200000"/>
              </a:schemeClr>
            </a:duotone>
          </a:blip>
          <a:tile tx="0" ty="0" sx="70000" sy="70000" flip="none" algn="ctr"/>
        </a:blipFill>
        <a:ln>
          <a:noFill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46715CD2-3CF8-4D44-8A7C-E04101E6D442}">
      <dsp:nvSpPr>
        <dsp:cNvPr id="0" name=""/>
        <dsp:cNvSpPr/>
      </dsp:nvSpPr>
      <dsp:spPr>
        <a:xfrm>
          <a:off x="4933716" y="2454060"/>
          <a:ext cx="568978" cy="3613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u="sng" kern="1200"/>
            <a:t>Sánchez Neri David Yaxkin</a:t>
          </a:r>
        </a:p>
      </dsp:txBody>
      <dsp:txXfrm>
        <a:off x="4933716" y="2454060"/>
        <a:ext cx="568978" cy="361301"/>
      </dsp:txXfrm>
    </dsp:sp>
    <dsp:sp modelId="{1FD2D622-B9DD-49CE-86C7-5BD1C190C323}">
      <dsp:nvSpPr>
        <dsp:cNvPr id="0" name=""/>
        <dsp:cNvSpPr/>
      </dsp:nvSpPr>
      <dsp:spPr>
        <a:xfrm>
          <a:off x="5565915" y="1867222"/>
          <a:ext cx="568978" cy="361301"/>
        </a:xfrm>
        <a:prstGeom prst="roundRect">
          <a:avLst>
            <a:gd name="adj" fmla="val 10000"/>
          </a:avLst>
        </a:prstGeom>
        <a:blipFill rotWithShape="0">
          <a:blip xmlns:r="http://schemas.openxmlformats.org/officeDocument/2006/relationships" r:embed="rId1">
            <a:duotone>
              <a:schemeClr val="accent1">
                <a:hueOff val="0"/>
                <a:satOff val="0"/>
                <a:lumOff val="0"/>
                <a:alphaOff val="0"/>
                <a:tint val="30000"/>
                <a:satMod val="300000"/>
              </a:schemeClr>
              <a:schemeClr val="accent1">
                <a:hueOff val="0"/>
                <a:satOff val="0"/>
                <a:lumOff val="0"/>
                <a:alphaOff val="0"/>
                <a:tint val="40000"/>
                <a:satMod val="200000"/>
              </a:schemeClr>
            </a:duotone>
          </a:blip>
          <a:tile tx="0" ty="0" sx="70000" sy="70000" flip="none" algn="ctr"/>
        </a:blipFill>
        <a:ln>
          <a:noFill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F87D8DF1-0226-4AD0-B05E-090FC3DB5245}">
      <dsp:nvSpPr>
        <dsp:cNvPr id="0" name=""/>
        <dsp:cNvSpPr/>
      </dsp:nvSpPr>
      <dsp:spPr>
        <a:xfrm>
          <a:off x="5629135" y="1927280"/>
          <a:ext cx="568978" cy="3613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u="sng" kern="1200"/>
            <a:t>Sección de bases de datos</a:t>
          </a:r>
        </a:p>
      </dsp:txBody>
      <dsp:txXfrm>
        <a:off x="5629135" y="1927280"/>
        <a:ext cx="568978" cy="361301"/>
      </dsp:txXfrm>
    </dsp:sp>
    <dsp:sp modelId="{3916D065-1397-4BB8-B199-EFEFDCC6BD45}">
      <dsp:nvSpPr>
        <dsp:cNvPr id="0" name=""/>
        <dsp:cNvSpPr/>
      </dsp:nvSpPr>
      <dsp:spPr>
        <a:xfrm>
          <a:off x="5565915" y="2394001"/>
          <a:ext cx="568978" cy="361301"/>
        </a:xfrm>
        <a:prstGeom prst="roundRect">
          <a:avLst>
            <a:gd name="adj" fmla="val 10000"/>
          </a:avLst>
        </a:prstGeom>
        <a:blipFill rotWithShape="0">
          <a:blip xmlns:r="http://schemas.openxmlformats.org/officeDocument/2006/relationships" r:embed="rId1">
            <a:duotone>
              <a:schemeClr val="accent1">
                <a:hueOff val="0"/>
                <a:satOff val="0"/>
                <a:lumOff val="0"/>
                <a:alphaOff val="0"/>
                <a:tint val="30000"/>
                <a:satMod val="300000"/>
              </a:schemeClr>
              <a:schemeClr val="accent1">
                <a:hueOff val="0"/>
                <a:satOff val="0"/>
                <a:lumOff val="0"/>
                <a:alphaOff val="0"/>
                <a:tint val="40000"/>
                <a:satMod val="200000"/>
              </a:schemeClr>
            </a:duotone>
          </a:blip>
          <a:tile tx="0" ty="0" sx="70000" sy="70000" flip="none" algn="ctr"/>
        </a:blipFill>
        <a:ln>
          <a:noFill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385B2CFC-FF5D-418E-969A-8E3DA16DBB35}">
      <dsp:nvSpPr>
        <dsp:cNvPr id="0" name=""/>
        <dsp:cNvSpPr/>
      </dsp:nvSpPr>
      <dsp:spPr>
        <a:xfrm>
          <a:off x="5629135" y="2454060"/>
          <a:ext cx="568978" cy="3613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u="sng" kern="1200"/>
            <a:t>Sánchez Neri David Yaxkin</a:t>
          </a:r>
        </a:p>
      </dsp:txBody>
      <dsp:txXfrm>
        <a:off x="5629135" y="2454060"/>
        <a:ext cx="568978" cy="361301"/>
      </dsp:txXfrm>
    </dsp:sp>
    <dsp:sp modelId="{3A460B89-8113-41E5-AB24-F76EB9FAA447}">
      <dsp:nvSpPr>
        <dsp:cNvPr id="0" name=""/>
        <dsp:cNvSpPr/>
      </dsp:nvSpPr>
      <dsp:spPr>
        <a:xfrm>
          <a:off x="6261333" y="1867222"/>
          <a:ext cx="568978" cy="361301"/>
        </a:xfrm>
        <a:prstGeom prst="roundRect">
          <a:avLst>
            <a:gd name="adj" fmla="val 10000"/>
          </a:avLst>
        </a:prstGeom>
        <a:blipFill rotWithShape="0">
          <a:blip xmlns:r="http://schemas.openxmlformats.org/officeDocument/2006/relationships" r:embed="rId1">
            <a:duotone>
              <a:schemeClr val="accent1">
                <a:hueOff val="0"/>
                <a:satOff val="0"/>
                <a:lumOff val="0"/>
                <a:alphaOff val="0"/>
                <a:tint val="30000"/>
                <a:satMod val="300000"/>
              </a:schemeClr>
              <a:schemeClr val="accent1">
                <a:hueOff val="0"/>
                <a:satOff val="0"/>
                <a:lumOff val="0"/>
                <a:alphaOff val="0"/>
                <a:tint val="40000"/>
                <a:satMod val="200000"/>
              </a:schemeClr>
            </a:duotone>
          </a:blip>
          <a:tile tx="0" ty="0" sx="70000" sy="70000" flip="none" algn="ctr"/>
        </a:blipFill>
        <a:ln>
          <a:noFill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32939585-4237-4508-B356-7EC772790B9D}">
      <dsp:nvSpPr>
        <dsp:cNvPr id="0" name=""/>
        <dsp:cNvSpPr/>
      </dsp:nvSpPr>
      <dsp:spPr>
        <a:xfrm>
          <a:off x="6324553" y="1927280"/>
          <a:ext cx="568978" cy="3613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u="sng" kern="1200"/>
            <a:t>Sección de documentación</a:t>
          </a:r>
        </a:p>
      </dsp:txBody>
      <dsp:txXfrm>
        <a:off x="6324553" y="1927280"/>
        <a:ext cx="568978" cy="361301"/>
      </dsp:txXfrm>
    </dsp:sp>
    <dsp:sp modelId="{C4B95772-A708-4D9A-9D3B-CB6413A99F23}">
      <dsp:nvSpPr>
        <dsp:cNvPr id="0" name=""/>
        <dsp:cNvSpPr/>
      </dsp:nvSpPr>
      <dsp:spPr>
        <a:xfrm>
          <a:off x="6261333" y="2394001"/>
          <a:ext cx="568978" cy="361301"/>
        </a:xfrm>
        <a:prstGeom prst="roundRect">
          <a:avLst>
            <a:gd name="adj" fmla="val 10000"/>
          </a:avLst>
        </a:prstGeom>
        <a:blipFill rotWithShape="0">
          <a:blip xmlns:r="http://schemas.openxmlformats.org/officeDocument/2006/relationships" r:embed="rId1">
            <a:duotone>
              <a:schemeClr val="accent1">
                <a:hueOff val="0"/>
                <a:satOff val="0"/>
                <a:lumOff val="0"/>
                <a:alphaOff val="0"/>
                <a:tint val="30000"/>
                <a:satMod val="300000"/>
              </a:schemeClr>
              <a:schemeClr val="accent1">
                <a:hueOff val="0"/>
                <a:satOff val="0"/>
                <a:lumOff val="0"/>
                <a:alphaOff val="0"/>
                <a:tint val="40000"/>
                <a:satMod val="200000"/>
              </a:schemeClr>
            </a:duotone>
          </a:blip>
          <a:tile tx="0" ty="0" sx="70000" sy="70000" flip="none" algn="ctr"/>
        </a:blipFill>
        <a:ln>
          <a:noFill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55824DB7-7BE8-4B2F-8516-7DA1E552C456}">
      <dsp:nvSpPr>
        <dsp:cNvPr id="0" name=""/>
        <dsp:cNvSpPr/>
      </dsp:nvSpPr>
      <dsp:spPr>
        <a:xfrm>
          <a:off x="6324553" y="2454060"/>
          <a:ext cx="568978" cy="3613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b="0" u="sng" kern="1200"/>
            <a:t>Vargas Castro Daniel</a:t>
          </a:r>
        </a:p>
      </dsp:txBody>
      <dsp:txXfrm>
        <a:off x="6324553" y="2454060"/>
        <a:ext cx="568978" cy="361301"/>
      </dsp:txXfrm>
    </dsp:sp>
  </dsp:spTree>
</dsp:drawing>
</file>

<file path=word/diagrams/drawing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8D0C50D7-DE61-4979-9268-F95B23D2BCC0}">
      <dsp:nvSpPr>
        <dsp:cNvPr id="0" name=""/>
        <dsp:cNvSpPr/>
      </dsp:nvSpPr>
      <dsp:spPr>
        <a:xfrm>
          <a:off x="3340298" y="798640"/>
          <a:ext cx="2370534" cy="5640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4403"/>
              </a:lnTo>
              <a:lnTo>
                <a:pt x="2370534" y="384403"/>
              </a:lnTo>
              <a:lnTo>
                <a:pt x="2370534" y="5640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C35E49-52F2-4C1E-8241-9D1E525CF611}">
      <dsp:nvSpPr>
        <dsp:cNvPr id="0" name=""/>
        <dsp:cNvSpPr/>
      </dsp:nvSpPr>
      <dsp:spPr>
        <a:xfrm>
          <a:off x="3294578" y="798640"/>
          <a:ext cx="91440" cy="5640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640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1CCB54-2BD7-46F1-9C9A-11ABCE40F09C}">
      <dsp:nvSpPr>
        <dsp:cNvPr id="0" name=""/>
        <dsp:cNvSpPr/>
      </dsp:nvSpPr>
      <dsp:spPr>
        <a:xfrm>
          <a:off x="969764" y="798640"/>
          <a:ext cx="2370534" cy="564079"/>
        </a:xfrm>
        <a:custGeom>
          <a:avLst/>
          <a:gdLst/>
          <a:ahLst/>
          <a:cxnLst/>
          <a:rect l="0" t="0" r="0" b="0"/>
          <a:pathLst>
            <a:path>
              <a:moveTo>
                <a:pt x="2370534" y="0"/>
              </a:moveTo>
              <a:lnTo>
                <a:pt x="2370534" y="384403"/>
              </a:lnTo>
              <a:lnTo>
                <a:pt x="0" y="384403"/>
              </a:lnTo>
              <a:lnTo>
                <a:pt x="0" y="5640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5A310F-97AE-4D78-AAFC-83A43B217C55}">
      <dsp:nvSpPr>
        <dsp:cNvPr id="0" name=""/>
        <dsp:cNvSpPr/>
      </dsp:nvSpPr>
      <dsp:spPr>
        <a:xfrm>
          <a:off x="2370534" y="191794"/>
          <a:ext cx="1939528" cy="6068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FE0A6F9-3FC2-4F24-A849-24AA87CA2D88}">
      <dsp:nvSpPr>
        <dsp:cNvPr id="0" name=""/>
        <dsp:cNvSpPr/>
      </dsp:nvSpPr>
      <dsp:spPr>
        <a:xfrm>
          <a:off x="2586037" y="396522"/>
          <a:ext cx="1939528" cy="60684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b="1" kern="1200"/>
            <a:t>Gestión de costos para sistema de control de Proteco Food</a:t>
          </a:r>
        </a:p>
      </dsp:txBody>
      <dsp:txXfrm>
        <a:off x="2586037" y="396522"/>
        <a:ext cx="1939528" cy="606846"/>
      </dsp:txXfrm>
    </dsp:sp>
    <dsp:sp modelId="{5D4C67F9-4A11-43E1-8426-2278A3E26F46}">
      <dsp:nvSpPr>
        <dsp:cNvPr id="0" name=""/>
        <dsp:cNvSpPr/>
      </dsp:nvSpPr>
      <dsp:spPr>
        <a:xfrm>
          <a:off x="0" y="1362720"/>
          <a:ext cx="1939528" cy="14160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2C5BCE6-6A8C-412B-939F-23F9BF223AE7}">
      <dsp:nvSpPr>
        <dsp:cNvPr id="0" name=""/>
        <dsp:cNvSpPr/>
      </dsp:nvSpPr>
      <dsp:spPr>
        <a:xfrm>
          <a:off x="215503" y="1567448"/>
          <a:ext cx="1939528" cy="14160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b="1" kern="1200"/>
            <a:t>Estimar los costos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Entradas: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	Documento WBS.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	Documento RBS.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Herramientas y técnicas: 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	Aritmética sencilla.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	Investigación.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 Salidas: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	Estimaciones de costos.</a:t>
          </a:r>
        </a:p>
      </dsp:txBody>
      <dsp:txXfrm>
        <a:off x="215503" y="1567448"/>
        <a:ext cx="1939528" cy="1416032"/>
      </dsp:txXfrm>
    </dsp:sp>
    <dsp:sp modelId="{0AC558CA-6538-4F8D-BF3D-9B3787AE3CF3}">
      <dsp:nvSpPr>
        <dsp:cNvPr id="0" name=""/>
        <dsp:cNvSpPr/>
      </dsp:nvSpPr>
      <dsp:spPr>
        <a:xfrm>
          <a:off x="2370534" y="1362720"/>
          <a:ext cx="1939528" cy="19238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73FE5A5-B9ED-4B92-8CBD-6EB748DE7D4E}">
      <dsp:nvSpPr>
        <dsp:cNvPr id="0" name=""/>
        <dsp:cNvSpPr/>
      </dsp:nvSpPr>
      <dsp:spPr>
        <a:xfrm>
          <a:off x="2586037" y="1567448"/>
          <a:ext cx="1939528" cy="19238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b="1" kern="1200"/>
            <a:t>Determinar el presupuesto.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Entradas: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	Estimaciones de costos.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	</a:t>
          </a:r>
          <a:r>
            <a:rPr lang="es-MX" sz="800" kern="1200"/>
            <a:t>Documento WBS.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	Documento RBS.</a:t>
          </a:r>
          <a:endParaRPr lang="es-MX" sz="800" kern="1200"/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Herramientas y técnicas: 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	Cálculos detallados.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	Investigación a fondo.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	Consultas a recursos 	humanos.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Salidas: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	Actualizaciones al acta 	constitutiva.</a:t>
          </a:r>
        </a:p>
      </dsp:txBody>
      <dsp:txXfrm>
        <a:off x="2586037" y="1567448"/>
        <a:ext cx="1939528" cy="1923895"/>
      </dsp:txXfrm>
    </dsp:sp>
    <dsp:sp modelId="{E6F3CD2E-BE73-464A-B4F4-B487A4A6D19C}">
      <dsp:nvSpPr>
        <dsp:cNvPr id="0" name=""/>
        <dsp:cNvSpPr/>
      </dsp:nvSpPr>
      <dsp:spPr>
        <a:xfrm>
          <a:off x="4741068" y="1362720"/>
          <a:ext cx="1939528" cy="19364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F3389A6-29F2-48E9-80B6-7ECD58DA4DDF}">
      <dsp:nvSpPr>
        <dsp:cNvPr id="0" name=""/>
        <dsp:cNvSpPr/>
      </dsp:nvSpPr>
      <dsp:spPr>
        <a:xfrm>
          <a:off x="4956571" y="1567448"/>
          <a:ext cx="1939528" cy="19364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b="1" kern="1200"/>
            <a:t>Controlar los costos.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Entradas: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	Acta constitutiva.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	Activos de la organización.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Herramientas y técnicas: 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	Visión a futuro.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	Análisis del desempeño.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	Contaduría sobre los activos.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Salidas: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	Actualizaciones al acta 		constitutiva.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	Sueldos de los involucrados.</a:t>
          </a:r>
        </a:p>
      </dsp:txBody>
      <dsp:txXfrm>
        <a:off x="4956571" y="1567448"/>
        <a:ext cx="1939528" cy="19364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F39378FD2C84F3D84A9A073386C00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F6A291-C8CF-4222-B28A-9B26FD66D29A}"/>
      </w:docPartPr>
      <w:docPartBody>
        <w:p w:rsidR="00E077B6" w:rsidRDefault="00E077B6">
          <w:pPr>
            <w:pStyle w:val="BF39378FD2C84F3D84A9A073386C0097"/>
          </w:pPr>
          <w:r>
            <w:t>[Escriba el título del documento]</w:t>
          </w:r>
        </w:p>
      </w:docPartBody>
    </w:docPart>
    <w:docPart>
      <w:docPartPr>
        <w:name w:val="A62A8098BD0044F28F2614ECCE9651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AD9E9-71A3-460B-8456-603F79717540}"/>
      </w:docPartPr>
      <w:docPartBody>
        <w:p w:rsidR="00E077B6" w:rsidRDefault="00E077B6">
          <w:pPr>
            <w:pStyle w:val="A62A8098BD0044F28F2614ECCE9651C0"/>
          </w:pPr>
          <w:r>
            <w:t>[Escriba el subtítulo del documento]</w:t>
          </w:r>
        </w:p>
      </w:docPartBody>
    </w:docPart>
    <w:docPart>
      <w:docPartPr>
        <w:name w:val="D1FA34C7DACD47CAB9C02DBF666C5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A6394D-1AD8-4034-877B-E516B9F98B4A}"/>
      </w:docPartPr>
      <w:docPartBody>
        <w:p w:rsidR="00E077B6" w:rsidRDefault="00E077B6">
          <w:pPr>
            <w:pStyle w:val="D1FA34C7DACD47CAB9C02DBF666C5F01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[Escriba el título del documento]</w:t>
          </w:r>
        </w:p>
      </w:docPartBody>
    </w:docPart>
    <w:docPart>
      <w:docPartPr>
        <w:name w:val="0267B2CC53EE42DA99869A46973C64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53F6FA-0A26-4C75-9868-EE5926D2E672}"/>
      </w:docPartPr>
      <w:docPartBody>
        <w:p w:rsidR="00E077B6" w:rsidRDefault="00E077B6">
          <w:pPr>
            <w:pStyle w:val="0267B2CC53EE42DA99869A46973C6425"/>
          </w:pPr>
          <w:r>
            <w:rPr>
              <w:sz w:val="36"/>
              <w:szCs w:val="36"/>
            </w:rPr>
            <w:t>[Escriba el subtítulo del documento]</w:t>
          </w:r>
        </w:p>
      </w:docPartBody>
    </w:docPart>
    <w:docPart>
      <w:docPartPr>
        <w:name w:val="727E5691A7044FBCBE66B9926B871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A4506C-1EDA-499A-90E0-2226114E4D3E}"/>
      </w:docPartPr>
      <w:docPartBody>
        <w:p w:rsidR="00E077B6" w:rsidRDefault="00E077B6">
          <w:pPr>
            <w:pStyle w:val="727E5691A7044FBCBE66B9926B87182C"/>
          </w:pPr>
          <w:r>
            <w:rPr>
              <w:b/>
              <w:bCs/>
              <w:caps/>
              <w:color w:val="4F81BD" w:themeColor="accent1"/>
            </w:rPr>
            <w:t>Microsoft</w:t>
          </w:r>
        </w:p>
      </w:docPartBody>
    </w:docPart>
    <w:docPart>
      <w:docPartPr>
        <w:name w:val="2A4D955C51244A21B932D67B19B031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A94C6-F5BC-4F69-AC31-1B5A4A1133FD}"/>
      </w:docPartPr>
      <w:docPartBody>
        <w:p w:rsidR="00E077B6" w:rsidRDefault="00E077B6">
          <w:pPr>
            <w:pStyle w:val="2A4D955C51244A21B932D67B19B031BC"/>
          </w:pPr>
          <w:r>
            <w:t>[Seleccionar fecha]</w:t>
          </w:r>
        </w:p>
      </w:docPartBody>
    </w:docPart>
    <w:docPart>
      <w:docPartPr>
        <w:name w:val="3E09FBCD1C24461D9D7645F408D88F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1096E-C982-4D5E-9E8A-20330B281C8B}"/>
      </w:docPartPr>
      <w:docPartBody>
        <w:p w:rsidR="00E077B6" w:rsidRDefault="00E077B6">
          <w:pPr>
            <w:pStyle w:val="3E09FBCD1C24461D9D7645F408D88F22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</w:rPr>
            <w:t>[Escriba el título del documento]</w:t>
          </w:r>
        </w:p>
      </w:docPartBody>
    </w:docPart>
    <w:docPart>
      <w:docPartPr>
        <w:name w:val="1482A443CD2F4CCE951D9597155F0C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BE0D27-BD2B-4EE2-8658-F71F7704ABC8}"/>
      </w:docPartPr>
      <w:docPartBody>
        <w:p w:rsidR="00E077B6" w:rsidRDefault="00E077B6">
          <w:pPr>
            <w:pStyle w:val="1482A443CD2F4CCE951D9597155F0C9A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</w:rPr>
            <w:t>[Seleccionar fecha]</w:t>
          </w:r>
        </w:p>
      </w:docPartBody>
    </w:docPart>
    <w:docPart>
      <w:docPartPr>
        <w:name w:val="C0C2215DC91D4D91B270079A0E863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ADDE8-B9D7-44A6-9137-1CF807188343}"/>
      </w:docPartPr>
      <w:docPartBody>
        <w:p w:rsidR="00E077B6" w:rsidRDefault="00E077B6">
          <w:pPr>
            <w:pStyle w:val="C0C2215DC91D4D91B270079A0E863D49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</w:rPr>
            <w:t>[Escriba el título del documento]</w:t>
          </w:r>
        </w:p>
      </w:docPartBody>
    </w:docPart>
    <w:docPart>
      <w:docPartPr>
        <w:name w:val="E191F663BEB7474691F24AB8074537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93D68-31BD-4CFA-B34D-8B764AC90FF9}"/>
      </w:docPartPr>
      <w:docPartBody>
        <w:p w:rsidR="00E077B6" w:rsidRDefault="00E077B6">
          <w:pPr>
            <w:pStyle w:val="E191F663BEB7474691F24AB8074537C7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</w:rPr>
            <w:t>[Seleccionar fecha]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GSoeiPresenceEB">
    <w:altName w:val="MS P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Franklin Gothic Boo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GGothicM">
    <w:altName w:val="MS P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E077B6"/>
    <w:rsid w:val="00E077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365F91" w:themeColor="accent1" w:themeShade="BF"/>
      <w:spacing w:val="20"/>
      <w:sz w:val="28"/>
      <w:szCs w:val="32"/>
      <w:lang w:val="en-US" w:eastAsia="en-US"/>
    </w:rPr>
  </w:style>
  <w:style w:type="paragraph" w:styleId="Ttulo2">
    <w:name w:val="heading 2"/>
    <w:basedOn w:val="Normal"/>
    <w:next w:val="Normal"/>
    <w:link w:val="Ttulo2C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365F91" w:themeColor="accent1" w:themeShade="BF"/>
      <w:spacing w:val="20"/>
      <w:sz w:val="24"/>
      <w:szCs w:val="28"/>
      <w:lang w:val="en-US" w:eastAsia="en-US"/>
    </w:rPr>
  </w:style>
  <w:style w:type="paragraph" w:styleId="Ttulo3">
    <w:name w:val="heading 3"/>
    <w:basedOn w:val="Normal"/>
    <w:next w:val="Normal"/>
    <w:link w:val="Ttulo3C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4F81BD" w:themeColor="accent1"/>
      <w:spacing w:val="20"/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F39378FD2C84F3D84A9A073386C0097">
    <w:name w:val="BF39378FD2C84F3D84A9A073386C0097"/>
  </w:style>
  <w:style w:type="paragraph" w:customStyle="1" w:styleId="A62A8098BD0044F28F2614ECCE9651C0">
    <w:name w:val="A62A8098BD0044F28F2614ECCE9651C0"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inorHAnsi" w:hAnsiTheme="majorHAnsi" w:cs="Times New Roman"/>
      <w:b/>
      <w:color w:val="365F91" w:themeColor="accent1" w:themeShade="BF"/>
      <w:spacing w:val="20"/>
      <w:sz w:val="28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inorHAnsi" w:hAnsiTheme="majorHAnsi" w:cs="Times New Roman"/>
      <w:b/>
      <w:color w:val="365F91" w:themeColor="accent1" w:themeShade="BF"/>
      <w:spacing w:val="20"/>
      <w:sz w:val="24"/>
      <w:szCs w:val="28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inorHAnsi" w:hAnsiTheme="majorHAnsi" w:cs="Times New Roman"/>
      <w:b/>
      <w:color w:val="4F81BD" w:themeColor="accent1"/>
      <w:spacing w:val="20"/>
      <w:sz w:val="24"/>
      <w:szCs w:val="24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E077B6"/>
    <w:rPr>
      <w:color w:val="808080"/>
    </w:rPr>
  </w:style>
  <w:style w:type="paragraph" w:customStyle="1" w:styleId="D1FA34C7DACD47CAB9C02DBF666C5F01">
    <w:name w:val="D1FA34C7DACD47CAB9C02DBF666C5F01"/>
  </w:style>
  <w:style w:type="paragraph" w:customStyle="1" w:styleId="0267B2CC53EE42DA99869A46973C6425">
    <w:name w:val="0267B2CC53EE42DA99869A46973C6425"/>
  </w:style>
  <w:style w:type="paragraph" w:customStyle="1" w:styleId="727E5691A7044FBCBE66B9926B87182C">
    <w:name w:val="727E5691A7044FBCBE66B9926B87182C"/>
  </w:style>
  <w:style w:type="paragraph" w:customStyle="1" w:styleId="2A4D955C51244A21B932D67B19B031BC">
    <w:name w:val="2A4D955C51244A21B932D67B19B031BC"/>
  </w:style>
  <w:style w:type="paragraph" w:customStyle="1" w:styleId="AA9C7285CF0D4F698D823CD0B314A37A">
    <w:name w:val="AA9C7285CF0D4F698D823CD0B314A37A"/>
  </w:style>
  <w:style w:type="paragraph" w:customStyle="1" w:styleId="E0CB830444A44AC4853C8131E6983904">
    <w:name w:val="E0CB830444A44AC4853C8131E6983904"/>
  </w:style>
  <w:style w:type="paragraph" w:customStyle="1" w:styleId="3E09FBCD1C24461D9D7645F408D88F22">
    <w:name w:val="3E09FBCD1C24461D9D7645F408D88F22"/>
  </w:style>
  <w:style w:type="paragraph" w:customStyle="1" w:styleId="1482A443CD2F4CCE951D9597155F0C9A">
    <w:name w:val="1482A443CD2F4CCE951D9597155F0C9A"/>
  </w:style>
  <w:style w:type="paragraph" w:customStyle="1" w:styleId="C0C2215DC91D4D91B270079A0E863D49">
    <w:name w:val="C0C2215DC91D4D91B270079A0E863D49"/>
  </w:style>
  <w:style w:type="paragraph" w:customStyle="1" w:styleId="E191F663BEB7474691F24AB8074537C7">
    <w:name w:val="E191F663BEB7474691F24AB8074537C7"/>
  </w:style>
  <w:style w:type="paragraph" w:customStyle="1" w:styleId="EF5227575DFF45F18A53C353C94911AC">
    <w:name w:val="EF5227575DFF45F18A53C353C94911AC"/>
    <w:rsid w:val="00E077B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templateProperties xmlns="urn:microsoft.template.properties">
  <_Version/>
  <_LCID/>
</templateProperties>
</file>

<file path=customXml/item3.xml><?xml version="1.0" encoding="utf-8"?>
<CoverPageProperties xmlns="http://schemas.microsoft.com/office/2006/coverPageProps">
  <PublishDate>29 de Octubre de 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EquityReport.Dotx</Template>
  <TotalTime>583</TotalTime>
  <Pages>7</Pages>
  <Words>209</Words>
  <Characters>1150</Characters>
  <Application>Microsoft Office Word</Application>
  <DocSecurity>0</DocSecurity>
  <Lines>9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Propuesta de software para Proteco Food</vt:lpstr>
      <vt:lpstr/>
      <vt:lpstr>    Heading 2</vt:lpstr>
      <vt:lpstr>        Heading 3</vt:lpstr>
    </vt:vector>
  </TitlesOfParts>
  <Company>Generación 33 del PROTECO</Company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de software para Proteco Food</dc:title>
  <dc:subject>Desarrollado por Prebesoft</dc:subject>
  <dc:creator>Paola Eunice</dc:creator>
  <cp:lastModifiedBy>Paola Eunice </cp:lastModifiedBy>
  <cp:revision>6</cp:revision>
  <dcterms:created xsi:type="dcterms:W3CDTF">2016-10-29T00:10:00Z</dcterms:created>
  <dcterms:modified xsi:type="dcterms:W3CDTF">2016-10-29T10:38:00Z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3082</vt:i4>
  </property>
  <property fmtid="{D5CDD505-2E9C-101B-9397-08002B2CF9AE}" pid="3" name="_Version">
    <vt:lpwstr>0809</vt:lpwstr>
  </property>
</Properties>
</file>